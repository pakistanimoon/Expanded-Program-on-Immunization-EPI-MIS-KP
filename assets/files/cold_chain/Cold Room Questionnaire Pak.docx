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="-121" w:tblpY="361"/>
        <w:tblW w:w="5017" w:type="pct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195"/>
        <w:gridCol w:w="3961"/>
        <w:gridCol w:w="382"/>
        <w:gridCol w:w="5161"/>
        <w:gridCol w:w="36"/>
      </w:tblGrid>
      <w:tr w:rsidR="002E7769" w:rsidRPr="00C503C4" w:rsidTr="000667BB">
        <w:trPr>
          <w:gridAfter w:val="1"/>
          <w:wAfter w:w="17" w:type="pct"/>
          <w:trHeight w:hRule="exact" w:val="648"/>
        </w:trPr>
        <w:tc>
          <w:tcPr>
            <w:tcW w:w="4983" w:type="pct"/>
            <w:gridSpan w:val="4"/>
            <w:tcBorders>
              <w:top w:val="single" w:sz="18" w:space="0" w:color="333333"/>
              <w:left w:val="single" w:sz="18" w:space="0" w:color="333333"/>
              <w:bottom w:val="nil"/>
              <w:right w:val="single" w:sz="18" w:space="0" w:color="333333"/>
            </w:tcBorders>
            <w:shd w:val="clear" w:color="auto" w:fill="C6D9F1"/>
          </w:tcPr>
          <w:p w:rsidR="001325DC" w:rsidRDefault="001325DC" w:rsidP="001325DC">
            <w:pPr>
              <w:jc w:val="right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Revised CCEM Pakistan Version 2.1 (SSH/SFY UNICEF)</w:t>
            </w:r>
          </w:p>
          <w:p w:rsidR="002E7769" w:rsidRDefault="002E7769" w:rsidP="000D186E">
            <w:pPr>
              <w:jc w:val="center"/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</w:pPr>
            <w:bookmarkStart w:id="0" w:name="_GoBack"/>
            <w:bookmarkEnd w:id="0"/>
            <w:r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  <w:t xml:space="preserve">4 - </w:t>
            </w:r>
            <w:r w:rsidRPr="00235945"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  <w:t>COLD ROOM QUESTIONNAIRE</w:t>
            </w:r>
          </w:p>
          <w:p w:rsidR="002E7769" w:rsidRPr="00514CC6" w:rsidRDefault="002E7769" w:rsidP="000D186E">
            <w:pPr>
              <w:jc w:val="center"/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</w:pPr>
          </w:p>
        </w:tc>
      </w:tr>
      <w:tr w:rsidR="002E7769" w:rsidRPr="00C503C4" w:rsidTr="000D186E">
        <w:trPr>
          <w:gridAfter w:val="1"/>
          <w:wAfter w:w="17" w:type="pct"/>
          <w:trHeight w:val="232"/>
        </w:trPr>
        <w:tc>
          <w:tcPr>
            <w:tcW w:w="4983" w:type="pct"/>
            <w:gridSpan w:val="4"/>
            <w:tcBorders>
              <w:top w:val="single" w:sz="18" w:space="0" w:color="333333"/>
              <w:left w:val="single" w:sz="18" w:space="0" w:color="333333"/>
              <w:bottom w:val="single" w:sz="18" w:space="0" w:color="333333"/>
              <w:right w:val="single" w:sz="18" w:space="0" w:color="333333"/>
            </w:tcBorders>
            <w:shd w:val="clear" w:color="auto" w:fill="auto"/>
          </w:tcPr>
          <w:p w:rsidR="002E7769" w:rsidRPr="00C503C4" w:rsidRDefault="002E7769" w:rsidP="000D186E">
            <w:pPr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EQUIPMENT RECORD </w:t>
            </w:r>
            <w:r w:rsidRPr="003E1C13">
              <w:rPr>
                <w:rFonts w:ascii="Arial" w:hAnsi="Arial" w:cs="Arial"/>
                <w:spacing w:val="0"/>
                <w:szCs w:val="16"/>
                <w:u w:val="single"/>
                <w:lang w:val="en-GB"/>
              </w:rPr>
              <w:tab/>
            </w:r>
            <w:r w:rsidRPr="003E1C13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OF</w:t>
            </w:r>
            <w:r w:rsidRPr="003E1C13">
              <w:rPr>
                <w:rFonts w:ascii="Arial" w:hAnsi="Arial" w:cs="Arial"/>
                <w:spacing w:val="0"/>
                <w:szCs w:val="16"/>
                <w:u w:val="single"/>
                <w:lang w:val="en-GB"/>
              </w:rPr>
              <w:tab/>
            </w:r>
            <w:r>
              <w:rPr>
                <w:rFonts w:ascii="Arial" w:hAnsi="Arial" w:cs="Arial"/>
                <w:spacing w:val="0"/>
                <w:szCs w:val="16"/>
                <w:u w:val="single"/>
                <w:lang w:val="en-GB"/>
              </w:rPr>
              <w:t>_____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706D56">
              <w:rPr>
                <w:rFonts w:ascii="Arial" w:hAnsi="Arial" w:cs="Arial"/>
                <w:spacing w:val="0"/>
                <w:sz w:val="20"/>
                <w:lang w:val="en-GB"/>
              </w:rPr>
              <w:t>(</w:t>
            </w:r>
            <w:r w:rsidR="00706D56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Fill in a separate form for each separate cold room and number all forms</w:t>
            </w:r>
            <w:r w:rsidR="00706D56" w:rsidRPr="00C503C4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)</w:t>
            </w:r>
          </w:p>
        </w:tc>
      </w:tr>
      <w:tr w:rsidR="002E7769" w:rsidRPr="00C503C4" w:rsidTr="000D186E">
        <w:trPr>
          <w:gridAfter w:val="1"/>
          <w:wAfter w:w="17" w:type="pct"/>
          <w:trHeight w:val="187"/>
        </w:trPr>
        <w:tc>
          <w:tcPr>
            <w:tcW w:w="4983" w:type="pct"/>
            <w:gridSpan w:val="4"/>
            <w:tcBorders>
              <w:top w:val="single" w:sz="18" w:space="0" w:color="333333"/>
              <w:left w:val="single" w:sz="18" w:space="0" w:color="333333"/>
              <w:bottom w:val="nil"/>
              <w:right w:val="single" w:sz="18" w:space="0" w:color="333333"/>
            </w:tcBorders>
            <w:shd w:val="clear" w:color="auto" w:fill="C6D9F1"/>
          </w:tcPr>
          <w:p w:rsidR="002E7769" w:rsidRPr="00C503C4" w:rsidRDefault="002E7769" w:rsidP="000D186E">
            <w:pP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Administrative levels and </w:t>
            </w:r>
            <w:r w:rsidR="00A91A18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EPI </w:t>
            </w: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facility identification</w:t>
            </w:r>
          </w:p>
        </w:tc>
      </w:tr>
      <w:tr w:rsidR="00545EBD" w:rsidRPr="00C503C4" w:rsidTr="000D186E">
        <w:trPr>
          <w:gridAfter w:val="1"/>
          <w:wAfter w:w="17" w:type="pct"/>
          <w:trHeight w:val="439"/>
        </w:trPr>
        <w:tc>
          <w:tcPr>
            <w:tcW w:w="2579" w:type="pct"/>
            <w:gridSpan w:val="3"/>
            <w:tcBorders>
              <w:top w:val="nil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p w:rsidR="00545EBD" w:rsidRPr="00C503C4" w:rsidRDefault="00545EBD" w:rsidP="000D186E">
            <w:pPr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 w:rsidRPr="00DB5499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. </w:t>
            </w:r>
            <w:r w:rsidR="003E483D">
              <w:rPr>
                <w:rFonts w:ascii="Arial" w:hAnsi="Arial" w:cs="Arial"/>
                <w:b/>
                <w:spacing w:val="0"/>
                <w:sz w:val="20"/>
                <w:lang w:val="en-GB"/>
              </w:rPr>
              <w:t>Province</w:t>
            </w:r>
            <w:r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="003E483D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(name of Province</w:t>
            </w:r>
            <w:r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)</w:t>
            </w:r>
          </w:p>
          <w:p w:rsidR="00545EBD" w:rsidRPr="00C503C4" w:rsidRDefault="00545EBD" w:rsidP="000D186E">
            <w:pPr>
              <w:ind w:left="180"/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</w:pPr>
            <w:r w:rsidRPr="00C503C4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 xml:space="preserve"> </w:t>
            </w:r>
          </w:p>
        </w:tc>
        <w:tc>
          <w:tcPr>
            <w:tcW w:w="2404" w:type="pct"/>
            <w:tcBorders>
              <w:top w:val="nil"/>
              <w:left w:val="single" w:sz="18" w:space="0" w:color="333333"/>
              <w:right w:val="single" w:sz="18" w:space="0" w:color="333333"/>
            </w:tcBorders>
            <w:shd w:val="clear" w:color="auto" w:fill="auto"/>
          </w:tcPr>
          <w:p w:rsidR="00545EBD" w:rsidRPr="006E229F" w:rsidRDefault="00545EBD" w:rsidP="000D186E">
            <w:pPr>
              <w:rPr>
                <w:rFonts w:ascii="Arial" w:hAnsi="Arial" w:cs="Arial"/>
                <w:i/>
                <w:spacing w:val="0"/>
                <w:szCs w:val="16"/>
                <w:lang w:val="en-GB"/>
              </w:rPr>
            </w:pPr>
            <w:r w:rsidRPr="00DB5499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4</w:t>
            </w:r>
            <w:r w:rsidRPr="00493E79">
              <w:rPr>
                <w:rFonts w:ascii="Arial" w:hAnsi="Arial" w:cs="Arial"/>
                <w:i/>
                <w:spacing w:val="0"/>
                <w:sz w:val="20"/>
                <w:lang w:val="en-GB"/>
              </w:rPr>
              <w:t xml:space="preserve">. </w:t>
            </w:r>
            <w:r w:rsidR="003E483D">
              <w:rPr>
                <w:rFonts w:ascii="Arial" w:hAnsi="Arial" w:cs="Arial"/>
                <w:b/>
                <w:spacing w:val="0"/>
                <w:sz w:val="20"/>
                <w:lang w:val="en-GB"/>
              </w:rPr>
              <w:t>Union Council</w:t>
            </w:r>
            <w:r w:rsidRPr="00656D85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  <w:r w:rsidRPr="00656D85">
              <w:rPr>
                <w:rFonts w:ascii="Arial" w:hAnsi="Arial" w:cs="Arial"/>
                <w:b/>
                <w:spacing w:val="0"/>
                <w:szCs w:val="16"/>
                <w:lang w:val="en-GB"/>
              </w:rPr>
              <w:t xml:space="preserve"> </w:t>
            </w:r>
            <w:r w:rsidR="003E483D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(name of Union Council</w:t>
            </w:r>
            <w:r w:rsidR="003E483D"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)</w:t>
            </w:r>
            <w:r w:rsidR="003E483D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:</w:t>
            </w:r>
          </w:p>
        </w:tc>
      </w:tr>
      <w:tr w:rsidR="00545EBD" w:rsidRPr="00C503C4" w:rsidTr="000D186E">
        <w:trPr>
          <w:gridAfter w:val="1"/>
          <w:wAfter w:w="17" w:type="pct"/>
          <w:trHeight w:val="442"/>
        </w:trPr>
        <w:tc>
          <w:tcPr>
            <w:tcW w:w="2579" w:type="pct"/>
            <w:gridSpan w:val="3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p w:rsidR="00545EBD" w:rsidRPr="00C503C4" w:rsidRDefault="00545EBD" w:rsidP="00A91A18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DB5499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2.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3E483D">
              <w:rPr>
                <w:rFonts w:ascii="Arial" w:hAnsi="Arial" w:cs="Arial"/>
                <w:b/>
                <w:spacing w:val="0"/>
                <w:sz w:val="20"/>
                <w:lang w:val="en-GB"/>
              </w:rPr>
              <w:t>District</w:t>
            </w:r>
            <w:r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: </w:t>
            </w:r>
            <w:r w:rsidR="003E483D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(name of </w:t>
            </w:r>
            <w:r w:rsidR="00A91A18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D</w:t>
            </w:r>
            <w:r w:rsidR="003E483D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istrict</w:t>
            </w:r>
            <w:r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)</w:t>
            </w:r>
          </w:p>
          <w:p w:rsidR="00545EBD" w:rsidRPr="00C503C4" w:rsidRDefault="00545EBD" w:rsidP="000D186E">
            <w:pPr>
              <w:ind w:left="180"/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</w:pPr>
          </w:p>
        </w:tc>
        <w:tc>
          <w:tcPr>
            <w:tcW w:w="2404" w:type="pct"/>
            <w:tcBorders>
              <w:left w:val="single" w:sz="18" w:space="0" w:color="333333"/>
              <w:right w:val="single" w:sz="18" w:space="0" w:color="333333"/>
            </w:tcBorders>
            <w:shd w:val="clear" w:color="auto" w:fill="auto"/>
          </w:tcPr>
          <w:p w:rsidR="00545EBD" w:rsidRPr="006E229F" w:rsidRDefault="00545EBD" w:rsidP="000D186E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DB5499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5</w:t>
            </w:r>
            <w:r w:rsidRPr="00DB5499">
              <w:rPr>
                <w:rFonts w:ascii="Arial" w:hAnsi="Arial" w:cs="Arial"/>
                <w:b/>
                <w:bCs/>
                <w:i/>
                <w:spacing w:val="0"/>
                <w:sz w:val="20"/>
                <w:lang w:val="en-GB"/>
              </w:rPr>
              <w:t>.</w:t>
            </w:r>
            <w:r w:rsidRPr="00493E79">
              <w:rPr>
                <w:rFonts w:ascii="Arial" w:hAnsi="Arial" w:cs="Arial"/>
                <w:i/>
                <w:spacing w:val="0"/>
                <w:sz w:val="20"/>
                <w:lang w:val="en-GB"/>
              </w:rPr>
              <w:t xml:space="preserve"> </w:t>
            </w:r>
            <w:r w:rsidRPr="00656D85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Name of 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>(</w:t>
            </w:r>
            <w:r w:rsidRPr="00656D85">
              <w:rPr>
                <w:rFonts w:ascii="Arial" w:hAnsi="Arial" w:cs="Arial"/>
                <w:b/>
                <w:spacing w:val="0"/>
                <w:sz w:val="20"/>
                <w:lang w:val="en-GB"/>
              </w:rPr>
              <w:t>health</w:t>
            </w:r>
            <w:r w:rsidR="00DB5499">
              <w:rPr>
                <w:rFonts w:ascii="Arial" w:hAnsi="Arial" w:cs="Arial"/>
                <w:b/>
                <w:spacing w:val="0"/>
                <w:sz w:val="20"/>
                <w:lang w:val="en-GB"/>
              </w:rPr>
              <w:t>/EPI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>)</w:t>
            </w:r>
            <w:r w:rsidRPr="00656D85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facility:</w:t>
            </w:r>
          </w:p>
        </w:tc>
      </w:tr>
      <w:tr w:rsidR="00545EBD" w:rsidRPr="00C503C4" w:rsidTr="000D186E">
        <w:trPr>
          <w:gridAfter w:val="1"/>
          <w:wAfter w:w="17" w:type="pct"/>
          <w:trHeight w:val="442"/>
        </w:trPr>
        <w:tc>
          <w:tcPr>
            <w:tcW w:w="2579" w:type="pct"/>
            <w:gridSpan w:val="3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p w:rsidR="00545EBD" w:rsidRPr="00C503C4" w:rsidRDefault="00E33E2C" w:rsidP="000D186E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noProof/>
                <w:spacing w:val="0"/>
                <w:sz w:val="20"/>
              </w:rPr>
              <w:pict>
                <v:group id="_x0000_s1026" style="position:absolute;margin-left:279.1pt;margin-top:153.2pt;width:242.7pt;height:18.05pt;z-index:251658240;mso-position-horizontal-relative:text;mso-position-vertical-relative:page" coordorigin="6063,4396" coordsize="4854,361" o:allowincell="f" o:allowoverlap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6063;top:4398;width:563;height:35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        <v:textbox style="mso-next-textbox:#Text Box 2;mso-fit-shape-to-text:t">
                      <w:txbxContent>
                        <w:p w:rsidR="00CE67FB" w:rsidRDefault="00CE67FB" w:rsidP="00CE67FB"/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28" type="#_x0000_t32" style="position:absolute;left:6697;top:4655;width:301;height:0" o:connectortype="straight"/>
                  <v:shape id="Text Box 2" o:spid="_x0000_s1029" type="#_x0000_t202" style="position:absolute;left:7660;top:4396;width:563;height:35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        <v:textbox style="mso-fit-shape-to-text:t">
                      <w:txbxContent>
                        <w:p w:rsidR="00CE67FB" w:rsidRDefault="00CE67FB" w:rsidP="00CE67FB"/>
                      </w:txbxContent>
                    </v:textbox>
                  </v:shape>
                  <v:shape id="Text Box 2" o:spid="_x0000_s1030" type="#_x0000_t202" style="position:absolute;left:8292;top:4405;width:563;height:35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        <v:textbox style="mso-fit-shape-to-text:t">
                      <w:txbxContent>
                        <w:p w:rsidR="00CE67FB" w:rsidRDefault="00CE67FB" w:rsidP="00CE67FB"/>
                      </w:txbxContent>
                    </v:textbox>
                  </v:shape>
                  <v:shape id="Text Box 2" o:spid="_x0000_s1031" type="#_x0000_t202" style="position:absolute;left:7048;top:4401;width:563;height:35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        <v:textbox style="mso-fit-shape-to-text:t">
                      <w:txbxContent>
                        <w:p w:rsidR="00CE67FB" w:rsidRDefault="00CE67FB" w:rsidP="00CE67FB"/>
                      </w:txbxContent>
                    </v:textbox>
                  </v:shape>
                  <v:shape id="_x0000_s1032" type="#_x0000_t32" style="position:absolute;left:8892;top:4640;width:301;height:0" o:connectortype="straight"/>
                  <v:shape id="_x0000_s1033" type="#_x0000_t32" style="position:absolute;left:9444;top:4640;width:1473;height:0" o:connectortype="straight"/>
                  <w10:wrap anchory="page"/>
                </v:group>
              </w:pict>
            </w:r>
            <w:r w:rsidR="00545EBD" w:rsidRPr="00DB5499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3.</w:t>
            </w:r>
            <w:r w:rsidR="00545EBD"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3E483D">
              <w:rPr>
                <w:rFonts w:ascii="Arial" w:hAnsi="Arial" w:cs="Arial"/>
                <w:b/>
                <w:spacing w:val="0"/>
                <w:sz w:val="20"/>
                <w:lang w:val="en-GB"/>
              </w:rPr>
              <w:t>Tehsil</w:t>
            </w:r>
            <w:r w:rsidR="00545EBD"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: </w:t>
            </w:r>
            <w:r w:rsidR="00545EBD"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(name of </w:t>
            </w:r>
            <w:r w:rsidR="003E483D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Tehsil</w:t>
            </w:r>
            <w:r w:rsidR="00545EBD"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)</w:t>
            </w:r>
          </w:p>
          <w:p w:rsidR="00545EBD" w:rsidRPr="00C503C4" w:rsidRDefault="00545EBD" w:rsidP="000D186E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2404" w:type="pct"/>
            <w:tcBorders>
              <w:left w:val="single" w:sz="18" w:space="0" w:color="333333"/>
              <w:right w:val="single" w:sz="18" w:space="0" w:color="333333"/>
            </w:tcBorders>
            <w:shd w:val="clear" w:color="auto" w:fill="auto"/>
          </w:tcPr>
          <w:p w:rsidR="00545EBD" w:rsidRDefault="00DB5499" w:rsidP="000D186E">
            <w:pP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6. Equipment Code:</w:t>
            </w:r>
          </w:p>
          <w:p w:rsidR="00CE67FB" w:rsidRDefault="00CE67FB" w:rsidP="000D186E">
            <w:pP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</w:pPr>
          </w:p>
          <w:p w:rsidR="00CE67FB" w:rsidRPr="00DB5499" w:rsidRDefault="00CE67FB" w:rsidP="000D186E">
            <w:pP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</w:pPr>
          </w:p>
        </w:tc>
      </w:tr>
      <w:tr w:rsidR="002E7769" w:rsidRPr="00C503C4" w:rsidTr="000D186E">
        <w:trPr>
          <w:gridAfter w:val="1"/>
          <w:wAfter w:w="17" w:type="pct"/>
          <w:trHeight w:val="205"/>
        </w:trPr>
        <w:tc>
          <w:tcPr>
            <w:tcW w:w="4983" w:type="pct"/>
            <w:gridSpan w:val="4"/>
            <w:tcBorders>
              <w:top w:val="single" w:sz="18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C6D9F1"/>
          </w:tcPr>
          <w:p w:rsidR="002E7769" w:rsidRPr="00C503C4" w:rsidDel="00EA3E0A" w:rsidRDefault="002E7769" w:rsidP="000D186E">
            <w:pP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Cold room information </w:t>
            </w:r>
          </w:p>
        </w:tc>
      </w:tr>
      <w:tr w:rsidR="00C67A35" w:rsidRPr="00C503C4" w:rsidTr="000D186E">
        <w:trPr>
          <w:gridAfter w:val="1"/>
          <w:wAfter w:w="17" w:type="pct"/>
          <w:trHeight w:val="635"/>
        </w:trPr>
        <w:tc>
          <w:tcPr>
            <w:tcW w:w="556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nil"/>
            </w:tcBorders>
            <w:shd w:val="clear" w:color="auto" w:fill="auto"/>
          </w:tcPr>
          <w:p w:rsidR="00C67A35" w:rsidRPr="00C67A35" w:rsidRDefault="00DB5499" w:rsidP="000D186E">
            <w:pPr>
              <w:spacing w:before="40"/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7</w:t>
            </w:r>
            <w:r w:rsidR="00545EBD" w:rsidRPr="00DB5499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a</w:t>
            </w:r>
            <w:r w:rsidR="00C67A35" w:rsidRPr="00F2278B">
              <w:rPr>
                <w:rFonts w:ascii="Arial" w:hAnsi="Arial" w:cs="Arial"/>
                <w:spacing w:val="0"/>
                <w:sz w:val="20"/>
                <w:lang w:val="en-GB"/>
              </w:rPr>
              <w:t xml:space="preserve">. </w:t>
            </w:r>
            <w:r w:rsidR="00C67A35">
              <w:rPr>
                <w:rFonts w:ascii="Arial" w:hAnsi="Arial" w:cs="Arial"/>
                <w:b/>
                <w:spacing w:val="0"/>
                <w:sz w:val="20"/>
                <w:lang w:val="en-GB"/>
              </w:rPr>
              <w:t>Type:</w:t>
            </w:r>
          </w:p>
        </w:tc>
        <w:tc>
          <w:tcPr>
            <w:tcW w:w="2023" w:type="pct"/>
            <w:gridSpan w:val="2"/>
            <w:tcBorders>
              <w:top w:val="single" w:sz="6" w:space="0" w:color="333333"/>
              <w:left w:val="nil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DB5499" w:rsidRDefault="00DB5499" w:rsidP="000D186E">
            <w:pPr>
              <w:spacing w:after="40"/>
              <w:rPr>
                <w:rFonts w:ascii="Arial" w:hAnsi="Arial" w:cs="Arial"/>
                <w:spacing w:val="0"/>
                <w:sz w:val="8"/>
                <w:szCs w:val="8"/>
                <w:lang w:val="en-GB"/>
              </w:rPr>
            </w:pPr>
          </w:p>
          <w:p w:rsidR="00DB5499" w:rsidRDefault="00DB5499" w:rsidP="000D186E">
            <w:pPr>
              <w:spacing w:after="40"/>
              <w:rPr>
                <w:rFonts w:ascii="Arial" w:hAnsi="Arial" w:cs="Arial"/>
                <w:spacing w:val="0"/>
                <w:sz w:val="8"/>
                <w:szCs w:val="8"/>
                <w:lang w:val="en-GB"/>
              </w:rPr>
            </w:pPr>
          </w:p>
          <w:p w:rsidR="00C67A35" w:rsidRPr="00C67A35" w:rsidRDefault="0006197B" w:rsidP="000D186E">
            <w:pPr>
              <w:spacing w:after="4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C67A35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67A35" w:rsidRPr="00C67A35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C67A35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C67A35" w:rsidRPr="00C67A35">
              <w:rPr>
                <w:rFonts w:ascii="Arial" w:hAnsi="Arial" w:cs="Arial"/>
                <w:spacing w:val="0"/>
                <w:sz w:val="20"/>
                <w:lang w:val="en-GB"/>
              </w:rPr>
              <w:t xml:space="preserve">+4°C cold room </w:t>
            </w:r>
            <w:r w:rsidR="000D186E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0D186E" w:rsidRPr="00C67A35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186E" w:rsidRPr="00C67A35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="000D186E" w:rsidRPr="00C67A35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0D186E" w:rsidRPr="00C67A35">
              <w:rPr>
                <w:rFonts w:ascii="Arial" w:hAnsi="Arial" w:cs="Arial"/>
                <w:spacing w:val="0"/>
                <w:sz w:val="20"/>
                <w:lang w:val="en-GB"/>
              </w:rPr>
              <w:t xml:space="preserve"> -20°C freezer room</w:t>
            </w:r>
          </w:p>
        </w:tc>
        <w:tc>
          <w:tcPr>
            <w:tcW w:w="2404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p w:rsidR="00C67A35" w:rsidRPr="00F2278B" w:rsidRDefault="00C67A35" w:rsidP="000D186E">
            <w:pPr>
              <w:tabs>
                <w:tab w:val="left" w:pos="2340"/>
                <w:tab w:val="left" w:pos="2520"/>
              </w:tabs>
              <w:spacing w:after="6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193527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</w:t>
            </w:r>
            <w:r w:rsidR="00193527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5</w:t>
            </w:r>
            <w:r w:rsidRPr="00F2278B">
              <w:rPr>
                <w:rFonts w:ascii="Arial" w:hAnsi="Arial" w:cs="Arial"/>
                <w:spacing w:val="0"/>
                <w:sz w:val="20"/>
                <w:lang w:val="en-GB"/>
              </w:rPr>
              <w:t xml:space="preserve">. </w:t>
            </w:r>
            <w:r w:rsidRPr="00F2278B">
              <w:rPr>
                <w:rFonts w:ascii="Arial" w:hAnsi="Arial" w:cs="Arial"/>
                <w:b/>
                <w:spacing w:val="0"/>
                <w:sz w:val="20"/>
                <w:lang w:val="en-GB"/>
              </w:rPr>
              <w:t>Internal storage dimensions:</w:t>
            </w:r>
            <w:r w:rsidRPr="00F2278B">
              <w:rPr>
                <w:rFonts w:ascii="Arial" w:hAnsi="Arial" w:cs="Arial"/>
                <w:color w:val="999999"/>
                <w:spacing w:val="0"/>
                <w:sz w:val="20"/>
                <w:lang w:val="en-GB"/>
              </w:rPr>
              <w:t xml:space="preserve"> </w:t>
            </w:r>
            <w:r w:rsidR="00AA3D18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(Measure in metres</w:t>
            </w:r>
            <w:r w:rsidRPr="00F2278B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)</w:t>
            </w:r>
          </w:p>
          <w:tbl>
            <w:tblPr>
              <w:tblW w:w="4712" w:type="dxa"/>
              <w:tblInd w:w="82" w:type="dxa"/>
              <w:tblBorders>
                <w:top w:val="single" w:sz="6" w:space="0" w:color="333333"/>
                <w:left w:val="single" w:sz="6" w:space="0" w:color="333333"/>
                <w:bottom w:val="single" w:sz="6" w:space="0" w:color="333333"/>
                <w:right w:val="single" w:sz="6" w:space="0" w:color="333333"/>
                <w:insideH w:val="single" w:sz="6" w:space="0" w:color="333333"/>
                <w:insideV w:val="single" w:sz="6" w:space="0" w:color="333333"/>
              </w:tblBorders>
              <w:tblLayout w:type="fixed"/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785"/>
              <w:gridCol w:w="785"/>
              <w:gridCol w:w="786"/>
              <w:gridCol w:w="785"/>
              <w:gridCol w:w="785"/>
              <w:gridCol w:w="786"/>
            </w:tblGrid>
            <w:tr w:rsidR="00C67A35" w:rsidRPr="009E32D1" w:rsidTr="000D186E">
              <w:trPr>
                <w:trHeight w:val="212"/>
              </w:trPr>
              <w:tc>
                <w:tcPr>
                  <w:tcW w:w="2356" w:type="dxa"/>
                  <w:gridSpan w:val="3"/>
                  <w:shd w:val="clear" w:color="auto" w:fill="D9D9D9"/>
                </w:tcPr>
                <w:p w:rsidR="00C67A35" w:rsidRPr="009E32D1" w:rsidRDefault="00C67A35" w:rsidP="001325DC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  <w:r w:rsidRPr="009E32D1"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+</w:t>
                  </w:r>
                  <w:r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4</w:t>
                  </w:r>
                  <w:r w:rsidRPr="009E32D1"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°C</w:t>
                  </w:r>
                </w:p>
              </w:tc>
              <w:tc>
                <w:tcPr>
                  <w:tcW w:w="2356" w:type="dxa"/>
                  <w:gridSpan w:val="3"/>
                  <w:shd w:val="clear" w:color="auto" w:fill="D9D9D9"/>
                </w:tcPr>
                <w:p w:rsidR="00C67A35" w:rsidRPr="009E32D1" w:rsidRDefault="00C67A35" w:rsidP="001325DC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  <w:r w:rsidRPr="009E32D1"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-20°C</w:t>
                  </w:r>
                </w:p>
              </w:tc>
            </w:tr>
            <w:tr w:rsidR="00AA3D18" w:rsidRPr="009E32D1" w:rsidTr="00AA3D18">
              <w:trPr>
                <w:trHeight w:val="298"/>
              </w:trPr>
              <w:tc>
                <w:tcPr>
                  <w:tcW w:w="785" w:type="dxa"/>
                </w:tcPr>
                <w:p w:rsidR="00AA3D18" w:rsidRPr="009E32D1" w:rsidRDefault="00AA3D18" w:rsidP="001325DC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L</w:t>
                  </w:r>
                </w:p>
              </w:tc>
              <w:tc>
                <w:tcPr>
                  <w:tcW w:w="785" w:type="dxa"/>
                </w:tcPr>
                <w:p w:rsidR="00AA3D18" w:rsidRPr="009E32D1" w:rsidRDefault="00AA3D18" w:rsidP="001325DC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W</w:t>
                  </w:r>
                </w:p>
              </w:tc>
              <w:tc>
                <w:tcPr>
                  <w:tcW w:w="786" w:type="dxa"/>
                </w:tcPr>
                <w:p w:rsidR="00AA3D18" w:rsidRPr="009E32D1" w:rsidRDefault="00AA3D18" w:rsidP="001325DC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H</w:t>
                  </w:r>
                </w:p>
              </w:tc>
              <w:tc>
                <w:tcPr>
                  <w:tcW w:w="785" w:type="dxa"/>
                </w:tcPr>
                <w:p w:rsidR="00AA3D18" w:rsidRPr="009E32D1" w:rsidRDefault="00AA3D18" w:rsidP="001325DC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L</w:t>
                  </w:r>
                </w:p>
              </w:tc>
              <w:tc>
                <w:tcPr>
                  <w:tcW w:w="785" w:type="dxa"/>
                </w:tcPr>
                <w:p w:rsidR="00AA3D18" w:rsidRPr="009E32D1" w:rsidRDefault="00AA3D18" w:rsidP="001325DC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W</w:t>
                  </w:r>
                </w:p>
              </w:tc>
              <w:tc>
                <w:tcPr>
                  <w:tcW w:w="786" w:type="dxa"/>
                </w:tcPr>
                <w:p w:rsidR="00AA3D18" w:rsidRPr="009E32D1" w:rsidRDefault="00AA3D18" w:rsidP="001325DC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H</w:t>
                  </w:r>
                </w:p>
              </w:tc>
            </w:tr>
            <w:tr w:rsidR="00AA3D18" w:rsidRPr="009E32D1" w:rsidTr="000D186E">
              <w:trPr>
                <w:trHeight w:val="302"/>
              </w:trPr>
              <w:tc>
                <w:tcPr>
                  <w:tcW w:w="785" w:type="dxa"/>
                </w:tcPr>
                <w:p w:rsidR="00AA3D18" w:rsidRDefault="00AA3D18" w:rsidP="001325DC">
                  <w:pPr>
                    <w:framePr w:hSpace="180" w:wrap="around" w:vAnchor="page" w:hAnchor="margin" w:x="-121" w:y="361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785" w:type="dxa"/>
                </w:tcPr>
                <w:p w:rsidR="00AA3D18" w:rsidRDefault="00AA3D18" w:rsidP="001325DC">
                  <w:pPr>
                    <w:framePr w:hSpace="180" w:wrap="around" w:vAnchor="page" w:hAnchor="margin" w:x="-121" w:y="361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786" w:type="dxa"/>
                </w:tcPr>
                <w:p w:rsidR="00AA3D18" w:rsidRDefault="00AA3D18" w:rsidP="001325DC">
                  <w:pPr>
                    <w:framePr w:hSpace="180" w:wrap="around" w:vAnchor="page" w:hAnchor="margin" w:x="-121" w:y="361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785" w:type="dxa"/>
                </w:tcPr>
                <w:p w:rsidR="00AA3D18" w:rsidRDefault="00AA3D18" w:rsidP="001325DC">
                  <w:pPr>
                    <w:framePr w:hSpace="180" w:wrap="around" w:vAnchor="page" w:hAnchor="margin" w:x="-121" w:y="361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785" w:type="dxa"/>
                </w:tcPr>
                <w:p w:rsidR="00AA3D18" w:rsidRDefault="00AA3D18" w:rsidP="001325DC">
                  <w:pPr>
                    <w:framePr w:hSpace="180" w:wrap="around" w:vAnchor="page" w:hAnchor="margin" w:x="-121" w:y="361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  <w:tc>
                <w:tcPr>
                  <w:tcW w:w="786" w:type="dxa"/>
                </w:tcPr>
                <w:p w:rsidR="00AA3D18" w:rsidRDefault="00AA3D18" w:rsidP="001325DC">
                  <w:pPr>
                    <w:framePr w:hSpace="180" w:wrap="around" w:vAnchor="page" w:hAnchor="margin" w:x="-121" w:y="361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</w:p>
              </w:tc>
            </w:tr>
          </w:tbl>
          <w:p w:rsidR="00C67A35" w:rsidRPr="00F2278B" w:rsidRDefault="00C67A35" w:rsidP="000D186E">
            <w:pPr>
              <w:spacing w:before="40"/>
              <w:ind w:left="407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AA3D18" w:rsidRPr="00C503C4" w:rsidTr="000D186E">
        <w:trPr>
          <w:gridAfter w:val="1"/>
          <w:wAfter w:w="17" w:type="pct"/>
          <w:trHeight w:val="563"/>
        </w:trPr>
        <w:tc>
          <w:tcPr>
            <w:tcW w:w="2579" w:type="pct"/>
            <w:gridSpan w:val="3"/>
            <w:tcBorders>
              <w:top w:val="single" w:sz="6" w:space="0" w:color="333333"/>
              <w:left w:val="single" w:sz="18" w:space="0" w:color="333333"/>
              <w:right w:val="single" w:sz="6" w:space="0" w:color="333333"/>
            </w:tcBorders>
            <w:shd w:val="clear" w:color="auto" w:fill="auto"/>
          </w:tcPr>
          <w:p w:rsidR="00AA3D18" w:rsidRPr="00F2278B" w:rsidRDefault="00DB5499" w:rsidP="000D186E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7</w:t>
            </w:r>
            <w:r w:rsidR="00545EBD" w:rsidRPr="00DB5499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b</w:t>
            </w:r>
            <w:r w:rsidR="00AA3D18" w:rsidRPr="00DB5499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="00AA3D18" w:rsidRPr="00F2278B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AA3D18">
              <w:rPr>
                <w:rFonts w:ascii="Arial" w:hAnsi="Arial" w:cs="Arial"/>
                <w:b/>
                <w:spacing w:val="0"/>
                <w:sz w:val="20"/>
                <w:lang w:val="en-GB"/>
              </w:rPr>
              <w:t>M</w:t>
            </w:r>
            <w:r w:rsidR="00545EBD">
              <w:rPr>
                <w:rFonts w:ascii="Arial" w:hAnsi="Arial" w:cs="Arial"/>
                <w:b/>
                <w:spacing w:val="0"/>
                <w:sz w:val="20"/>
                <w:lang w:val="en-GB"/>
              </w:rPr>
              <w:t>odel</w:t>
            </w:r>
            <w:r w:rsidR="00AA3D18" w:rsidRPr="00F2278B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  <w:r w:rsidR="00AA3D18" w:rsidRPr="00F2278B">
              <w:rPr>
                <w:rFonts w:ascii="Arial" w:hAnsi="Arial" w:cs="Arial"/>
                <w:i/>
                <w:spacing w:val="0"/>
                <w:szCs w:val="16"/>
                <w:lang w:val="en-GB"/>
              </w:rPr>
              <w:t xml:space="preserve"> </w:t>
            </w:r>
          </w:p>
          <w:p w:rsidR="00AA3D18" w:rsidRPr="00F2278B" w:rsidRDefault="00AA3D18" w:rsidP="000D186E">
            <w:pPr>
              <w:ind w:left="389" w:hanging="119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2404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p w:rsidR="00AA3D18" w:rsidRPr="00F2278B" w:rsidRDefault="00AA3D18" w:rsidP="000D186E">
            <w:pPr>
              <w:tabs>
                <w:tab w:val="left" w:pos="2340"/>
                <w:tab w:val="left" w:pos="2520"/>
              </w:tabs>
              <w:spacing w:after="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AA3D18" w:rsidRPr="00C503C4" w:rsidTr="000D186E">
        <w:trPr>
          <w:gridAfter w:val="1"/>
          <w:wAfter w:w="17" w:type="pct"/>
          <w:trHeight w:val="608"/>
        </w:trPr>
        <w:tc>
          <w:tcPr>
            <w:tcW w:w="2579" w:type="pct"/>
            <w:gridSpan w:val="3"/>
            <w:tcBorders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AA3D18" w:rsidRPr="00545EBD" w:rsidRDefault="00DB5499" w:rsidP="000D186E">
            <w:pPr>
              <w:spacing w:before="40"/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 w:rsidRPr="00DB5499">
              <w:rPr>
                <w:rFonts w:ascii="Arial" w:hAnsi="Arial" w:cs="Arial"/>
                <w:b/>
                <w:spacing w:val="0"/>
                <w:sz w:val="20"/>
                <w:lang w:val="en-GB"/>
              </w:rPr>
              <w:t>8</w:t>
            </w:r>
            <w:r w:rsidR="00545EBD" w:rsidRPr="00DB5499">
              <w:rPr>
                <w:rFonts w:ascii="Arial" w:hAnsi="Arial" w:cs="Arial"/>
                <w:b/>
                <w:spacing w:val="0"/>
                <w:sz w:val="20"/>
                <w:lang w:val="en-GB"/>
              </w:rPr>
              <w:t>.</w:t>
            </w:r>
            <w:r w:rsidR="00545EBD" w:rsidRPr="00545EBD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Manufacturer:</w:t>
            </w:r>
          </w:p>
        </w:tc>
        <w:tc>
          <w:tcPr>
            <w:tcW w:w="2404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tbl>
            <w:tblPr>
              <w:tblpPr w:leftFromText="180" w:rightFromText="180" w:vertAnchor="text" w:horzAnchor="margin" w:tblpX="262" w:tblpY="423"/>
              <w:tblOverlap w:val="never"/>
              <w:tblW w:w="5035" w:type="dxa"/>
              <w:tblBorders>
                <w:top w:val="single" w:sz="6" w:space="0" w:color="333333"/>
                <w:left w:val="single" w:sz="6" w:space="0" w:color="333333"/>
                <w:bottom w:val="single" w:sz="6" w:space="0" w:color="333333"/>
                <w:right w:val="single" w:sz="6" w:space="0" w:color="333333"/>
                <w:insideH w:val="single" w:sz="6" w:space="0" w:color="333333"/>
                <w:insideV w:val="single" w:sz="6" w:space="0" w:color="333333"/>
              </w:tblBorders>
              <w:tblLayout w:type="fixed"/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2517"/>
              <w:gridCol w:w="2518"/>
            </w:tblGrid>
            <w:tr w:rsidR="00AA3D18" w:rsidRPr="009E32D1" w:rsidTr="007672B8">
              <w:trPr>
                <w:trHeight w:val="226"/>
              </w:trPr>
              <w:tc>
                <w:tcPr>
                  <w:tcW w:w="2517" w:type="dxa"/>
                  <w:shd w:val="clear" w:color="auto" w:fill="D9D9D9"/>
                </w:tcPr>
                <w:p w:rsidR="00AA3D18" w:rsidRPr="009E32D1" w:rsidRDefault="00AA3D18" w:rsidP="000D186E">
                  <w:pPr>
                    <w:jc w:val="center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  <w:r w:rsidRPr="009E32D1"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+</w:t>
                  </w:r>
                  <w:r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4</w:t>
                  </w:r>
                  <w:r w:rsidRPr="009E32D1"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°C</w:t>
                  </w:r>
                </w:p>
              </w:tc>
              <w:tc>
                <w:tcPr>
                  <w:tcW w:w="2518" w:type="dxa"/>
                  <w:shd w:val="clear" w:color="auto" w:fill="D9D9D9"/>
                </w:tcPr>
                <w:p w:rsidR="00AA3D18" w:rsidRPr="009E32D1" w:rsidRDefault="00AA3D18" w:rsidP="000D186E">
                  <w:pPr>
                    <w:jc w:val="center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  <w:r w:rsidRPr="009E32D1"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-20°C</w:t>
                  </w:r>
                </w:p>
              </w:tc>
            </w:tr>
            <w:tr w:rsidR="00AA3D18" w:rsidRPr="009E32D1" w:rsidTr="007672B8">
              <w:trPr>
                <w:trHeight w:val="292"/>
              </w:trPr>
              <w:tc>
                <w:tcPr>
                  <w:tcW w:w="2517" w:type="dxa"/>
                </w:tcPr>
                <w:p w:rsidR="00AA3D18" w:rsidRPr="0057084E" w:rsidRDefault="00AA3D18" w:rsidP="000D186E">
                  <w:pPr>
                    <w:rPr>
                      <w:rFonts w:ascii="Arial" w:hAnsi="Arial" w:cs="Arial"/>
                      <w:i/>
                      <w:color w:val="999999"/>
                      <w:spacing w:val="0"/>
                      <w:szCs w:val="16"/>
                      <w:lang w:val="en-GB"/>
                    </w:rPr>
                  </w:pPr>
                </w:p>
              </w:tc>
              <w:tc>
                <w:tcPr>
                  <w:tcW w:w="2518" w:type="dxa"/>
                </w:tcPr>
                <w:p w:rsidR="00AA3D18" w:rsidRPr="0057084E" w:rsidRDefault="00AA3D18" w:rsidP="000D186E">
                  <w:pPr>
                    <w:rPr>
                      <w:rFonts w:ascii="Arial" w:hAnsi="Arial" w:cs="Arial"/>
                      <w:i/>
                      <w:color w:val="999999"/>
                      <w:spacing w:val="0"/>
                      <w:szCs w:val="16"/>
                      <w:lang w:val="en-GB"/>
                    </w:rPr>
                  </w:pPr>
                </w:p>
              </w:tc>
            </w:tr>
          </w:tbl>
          <w:p w:rsidR="00AA3D18" w:rsidRPr="00F2278B" w:rsidRDefault="00AA3D18" w:rsidP="000D186E">
            <w:pPr>
              <w:tabs>
                <w:tab w:val="left" w:pos="2340"/>
                <w:tab w:val="left" w:pos="2520"/>
              </w:tabs>
              <w:spacing w:after="6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193527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</w:t>
            </w:r>
            <w:r w:rsidR="00193527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6</w:t>
            </w:r>
            <w:r w:rsidRPr="00193527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Pr="00F2278B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Pr="00F2278B">
              <w:rPr>
                <w:rFonts w:ascii="Arial" w:hAnsi="Arial" w:cs="Arial"/>
                <w:b/>
                <w:spacing w:val="0"/>
                <w:sz w:val="20"/>
                <w:lang w:val="en-GB"/>
              </w:rPr>
              <w:t>Internal gross storage volume:</w:t>
            </w:r>
            <w:r w:rsidRPr="00F2278B">
              <w:rPr>
                <w:rFonts w:ascii="Arial" w:hAnsi="Arial" w:cs="Arial"/>
                <w:color w:val="999999"/>
                <w:spacing w:val="0"/>
                <w:sz w:val="20"/>
                <w:lang w:val="en-GB"/>
              </w:rPr>
              <w:t xml:space="preserve"> </w:t>
            </w:r>
            <w:r w:rsidRPr="00F2278B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(m</w:t>
            </w:r>
            <w:r w:rsidRPr="00F2278B">
              <w:rPr>
                <w:rFonts w:ascii="Arial" w:hAnsi="Arial" w:cs="Arial"/>
                <w:i/>
                <w:color w:val="808080"/>
                <w:spacing w:val="0"/>
                <w:szCs w:val="16"/>
                <w:vertAlign w:val="superscript"/>
                <w:lang w:val="en-GB"/>
              </w:rPr>
              <w:t>3</w:t>
            </w:r>
            <w:r w:rsidRPr="00F2278B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)</w:t>
            </w:r>
          </w:p>
        </w:tc>
      </w:tr>
      <w:tr w:rsidR="00545EBD" w:rsidRPr="00C503C4" w:rsidTr="000D186E">
        <w:trPr>
          <w:gridAfter w:val="1"/>
          <w:wAfter w:w="17" w:type="pct"/>
          <w:trHeight w:val="473"/>
        </w:trPr>
        <w:tc>
          <w:tcPr>
            <w:tcW w:w="2579" w:type="pct"/>
            <w:gridSpan w:val="3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545EBD" w:rsidRPr="006917C9" w:rsidRDefault="00DB5499" w:rsidP="000D186E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DB5499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9</w:t>
            </w:r>
            <w:r w:rsidR="00545EBD" w:rsidRPr="00DB5499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="00545EBD" w:rsidRPr="006917C9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545EBD">
              <w:rPr>
                <w:rFonts w:ascii="Arial" w:hAnsi="Arial" w:cs="Arial"/>
                <w:b/>
                <w:spacing w:val="0"/>
                <w:sz w:val="20"/>
                <w:lang w:val="en-GB"/>
              </w:rPr>
              <w:t>Year of supply:</w:t>
            </w:r>
          </w:p>
        </w:tc>
        <w:tc>
          <w:tcPr>
            <w:tcW w:w="2404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p w:rsidR="00545EBD" w:rsidRPr="00F2278B" w:rsidRDefault="00545EBD" w:rsidP="000D186E">
            <w:pPr>
              <w:spacing w:before="40"/>
              <w:ind w:left="407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545EBD" w:rsidRPr="00C503C4" w:rsidTr="000D186E">
        <w:trPr>
          <w:gridAfter w:val="1"/>
          <w:wAfter w:w="17" w:type="pct"/>
          <w:trHeight w:val="538"/>
        </w:trPr>
        <w:tc>
          <w:tcPr>
            <w:tcW w:w="2579" w:type="pct"/>
            <w:gridSpan w:val="3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545EBD" w:rsidRPr="006917C9" w:rsidRDefault="00DB5499" w:rsidP="000D186E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DB5499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10.</w:t>
            </w:r>
            <w:r w:rsidR="00545EBD" w:rsidRPr="006917C9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545EBD" w:rsidRPr="006917C9">
              <w:rPr>
                <w:rFonts w:ascii="Arial" w:hAnsi="Arial" w:cs="Arial"/>
                <w:b/>
                <w:spacing w:val="0"/>
                <w:sz w:val="20"/>
                <w:lang w:val="en-GB"/>
              </w:rPr>
              <w:t>Working status:</w:t>
            </w:r>
          </w:p>
          <w:p w:rsidR="00545EBD" w:rsidRPr="006917C9" w:rsidRDefault="00545EBD" w:rsidP="000D186E">
            <w:pPr>
              <w:spacing w:before="40" w:after="40"/>
              <w:ind w:firstLine="317"/>
              <w:rPr>
                <w:rFonts w:ascii="Arial" w:hAnsi="Arial" w:cs="Arial"/>
                <w:b/>
                <w:i/>
                <w:color w:val="808080"/>
                <w:spacing w:val="0"/>
                <w:sz w:val="20"/>
                <w:lang w:val="en-GB"/>
              </w:rPr>
            </w:pPr>
            <w:r w:rsidRPr="006917C9">
              <w:rPr>
                <w:rFonts w:ascii="Arial" w:hAnsi="Arial" w:cs="Arial"/>
                <w:i/>
                <w:color w:val="999999"/>
                <w:spacing w:val="0"/>
                <w:szCs w:val="16"/>
                <w:lang w:val="en-GB"/>
              </w:rPr>
              <w:t xml:space="preserve"> </w:t>
            </w:r>
            <w:r w:rsidRPr="006917C9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Mark only ONE box</w:t>
            </w:r>
          </w:p>
          <w:p w:rsidR="00545EBD" w:rsidRPr="006917C9" w:rsidRDefault="0006197B" w:rsidP="000D186E">
            <w:pPr>
              <w:spacing w:after="40"/>
              <w:ind w:firstLine="346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9"/>
            <w:r w:rsidR="00545EBD" w:rsidRPr="006917C9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bookmarkEnd w:id="1"/>
            <w:r w:rsidR="00545EBD" w:rsidRPr="006917C9">
              <w:rPr>
                <w:rFonts w:ascii="Arial" w:hAnsi="Arial" w:cs="Arial"/>
                <w:spacing w:val="0"/>
                <w:sz w:val="20"/>
                <w:lang w:val="en-GB"/>
              </w:rPr>
              <w:t xml:space="preserve"> Working well</w:t>
            </w:r>
            <w:r w:rsidR="00545EBD" w:rsidRPr="006917C9" w:rsidDel="00A70062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</w:p>
          <w:p w:rsidR="00545EBD" w:rsidRPr="006917C9" w:rsidRDefault="0006197B" w:rsidP="000D186E">
            <w:pPr>
              <w:spacing w:after="40"/>
              <w:ind w:firstLine="346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7"/>
            <w:r w:rsidR="00545EBD" w:rsidRPr="006917C9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bookmarkEnd w:id="2"/>
            <w:r w:rsidR="00545EBD" w:rsidRPr="006917C9">
              <w:rPr>
                <w:rFonts w:ascii="Arial" w:hAnsi="Arial" w:cs="Arial"/>
                <w:spacing w:val="0"/>
                <w:sz w:val="20"/>
                <w:lang w:val="en-GB"/>
              </w:rPr>
              <w:t xml:space="preserve"> Working </w:t>
            </w:r>
            <w:r w:rsidR="00545EBD">
              <w:rPr>
                <w:rFonts w:ascii="Arial" w:hAnsi="Arial" w:cs="Arial"/>
                <w:spacing w:val="0"/>
                <w:sz w:val="20"/>
                <w:lang w:val="en-GB"/>
              </w:rPr>
              <w:t>but needs maintenance</w:t>
            </w:r>
          </w:p>
          <w:p w:rsidR="00545EBD" w:rsidRPr="006917C9" w:rsidRDefault="0006197B" w:rsidP="000D186E">
            <w:pPr>
              <w:spacing w:after="40"/>
              <w:ind w:firstLine="346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8"/>
            <w:r w:rsidR="00545EBD" w:rsidRPr="006917C9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bookmarkEnd w:id="3"/>
            <w:r w:rsidR="00545EBD" w:rsidRPr="006917C9">
              <w:rPr>
                <w:rFonts w:ascii="Arial" w:hAnsi="Arial" w:cs="Arial"/>
                <w:spacing w:val="0"/>
                <w:sz w:val="20"/>
                <w:lang w:val="en-GB"/>
              </w:rPr>
              <w:t xml:space="preserve"> Not working</w:t>
            </w:r>
          </w:p>
        </w:tc>
        <w:tc>
          <w:tcPr>
            <w:tcW w:w="2404" w:type="pct"/>
            <w:tcBorders>
              <w:top w:val="single" w:sz="6" w:space="0" w:color="333333"/>
              <w:left w:val="single" w:sz="6" w:space="0" w:color="333333"/>
              <w:bottom w:val="single" w:sz="4" w:space="0" w:color="auto"/>
              <w:right w:val="single" w:sz="18" w:space="0" w:color="333333"/>
            </w:tcBorders>
            <w:shd w:val="clear" w:color="auto" w:fill="auto"/>
          </w:tcPr>
          <w:tbl>
            <w:tblPr>
              <w:tblpPr w:leftFromText="180" w:rightFromText="180" w:vertAnchor="text" w:horzAnchor="margin" w:tblpY="292"/>
              <w:tblOverlap w:val="never"/>
              <w:tblW w:w="4582" w:type="dxa"/>
              <w:tblBorders>
                <w:top w:val="single" w:sz="6" w:space="0" w:color="333333"/>
                <w:left w:val="single" w:sz="6" w:space="0" w:color="333333"/>
                <w:bottom w:val="single" w:sz="6" w:space="0" w:color="333333"/>
                <w:right w:val="single" w:sz="6" w:space="0" w:color="333333"/>
                <w:insideH w:val="single" w:sz="6" w:space="0" w:color="333333"/>
                <w:insideV w:val="single" w:sz="6" w:space="0" w:color="333333"/>
              </w:tblBorders>
              <w:tblLayout w:type="fixed"/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2517"/>
              <w:gridCol w:w="2065"/>
            </w:tblGrid>
            <w:tr w:rsidR="000D186E" w:rsidRPr="009E32D1" w:rsidTr="000D186E">
              <w:trPr>
                <w:trHeight w:val="226"/>
              </w:trPr>
              <w:tc>
                <w:tcPr>
                  <w:tcW w:w="2517" w:type="dxa"/>
                  <w:shd w:val="clear" w:color="auto" w:fill="D9D9D9"/>
                </w:tcPr>
                <w:p w:rsidR="000D186E" w:rsidRPr="009E32D1" w:rsidRDefault="000D186E" w:rsidP="000D186E">
                  <w:pPr>
                    <w:jc w:val="center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  <w:r w:rsidRPr="009E32D1"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+</w:t>
                  </w:r>
                  <w:r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4</w:t>
                  </w:r>
                  <w:r w:rsidRPr="009E32D1"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°C</w:t>
                  </w:r>
                </w:p>
              </w:tc>
              <w:tc>
                <w:tcPr>
                  <w:tcW w:w="2065" w:type="dxa"/>
                  <w:shd w:val="clear" w:color="auto" w:fill="D9D9D9"/>
                </w:tcPr>
                <w:p w:rsidR="000D186E" w:rsidRPr="009E32D1" w:rsidRDefault="000D186E" w:rsidP="000D186E">
                  <w:pPr>
                    <w:jc w:val="center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  <w:r w:rsidRPr="009E32D1"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-20°C</w:t>
                  </w:r>
                </w:p>
              </w:tc>
            </w:tr>
            <w:tr w:rsidR="000D186E" w:rsidRPr="009E32D1" w:rsidTr="000D186E">
              <w:trPr>
                <w:trHeight w:val="292"/>
              </w:trPr>
              <w:tc>
                <w:tcPr>
                  <w:tcW w:w="2517" w:type="dxa"/>
                </w:tcPr>
                <w:p w:rsidR="000D186E" w:rsidRPr="0057084E" w:rsidRDefault="000D186E" w:rsidP="000D186E">
                  <w:pPr>
                    <w:rPr>
                      <w:rFonts w:ascii="Arial" w:hAnsi="Arial" w:cs="Arial"/>
                      <w:i/>
                      <w:color w:val="999999"/>
                      <w:spacing w:val="0"/>
                      <w:szCs w:val="16"/>
                      <w:lang w:val="en-GB"/>
                    </w:rPr>
                  </w:pPr>
                </w:p>
              </w:tc>
              <w:tc>
                <w:tcPr>
                  <w:tcW w:w="2065" w:type="dxa"/>
                </w:tcPr>
                <w:p w:rsidR="000D186E" w:rsidRPr="0057084E" w:rsidRDefault="000D186E" w:rsidP="000D186E">
                  <w:pPr>
                    <w:rPr>
                      <w:rFonts w:ascii="Arial" w:hAnsi="Arial" w:cs="Arial"/>
                      <w:i/>
                      <w:color w:val="999999"/>
                      <w:spacing w:val="0"/>
                      <w:szCs w:val="16"/>
                      <w:lang w:val="en-GB"/>
                    </w:rPr>
                  </w:pPr>
                </w:p>
              </w:tc>
            </w:tr>
          </w:tbl>
          <w:p w:rsidR="00545EBD" w:rsidRPr="00B71CF1" w:rsidRDefault="00545EBD" w:rsidP="00DF08BE">
            <w:pPr>
              <w:tabs>
                <w:tab w:val="left" w:pos="2340"/>
                <w:tab w:val="left" w:pos="2520"/>
              </w:tabs>
              <w:spacing w:after="60"/>
              <w:rPr>
                <w:rFonts w:ascii="Arial" w:hAnsi="Arial" w:cs="Arial"/>
                <w:b/>
                <w:i/>
                <w:spacing w:val="0"/>
                <w:sz w:val="20"/>
                <w:lang w:val="en-GB"/>
              </w:rPr>
            </w:pPr>
            <w:r w:rsidRPr="00193527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</w:t>
            </w:r>
            <w:r w:rsidR="00DF08BE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7</w:t>
            </w:r>
            <w:r w:rsidRPr="00F2278B">
              <w:rPr>
                <w:rFonts w:ascii="Arial" w:hAnsi="Arial" w:cs="Arial"/>
                <w:spacing w:val="0"/>
                <w:sz w:val="20"/>
                <w:lang w:val="en-GB"/>
              </w:rPr>
              <w:t xml:space="preserve">. </w:t>
            </w:r>
            <w:r w:rsidRPr="00F2278B">
              <w:rPr>
                <w:rFonts w:ascii="Arial" w:hAnsi="Arial" w:cs="Arial"/>
                <w:b/>
                <w:spacing w:val="0"/>
                <w:sz w:val="20"/>
                <w:lang w:val="en-GB"/>
              </w:rPr>
              <w:t>Net storage volume for vaccine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or ice </w:t>
            </w:r>
            <w:r w:rsidRPr="00F2278B">
              <w:rPr>
                <w:rFonts w:ascii="Arial" w:hAnsi="Arial" w:cs="Arial"/>
                <w:b/>
                <w:spacing w:val="0"/>
                <w:sz w:val="20"/>
                <w:lang w:val="en-GB"/>
              </w:rPr>
              <w:t>packs</w:t>
            </w:r>
            <w:r w:rsidRPr="00F2278B">
              <w:rPr>
                <w:rFonts w:ascii="Arial" w:hAnsi="Arial" w:cs="Arial"/>
                <w:color w:val="999999"/>
                <w:spacing w:val="0"/>
                <w:sz w:val="20"/>
                <w:lang w:val="en-GB"/>
              </w:rPr>
              <w:t xml:space="preserve"> </w:t>
            </w:r>
            <w:r w:rsidRPr="00F2278B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(m</w:t>
            </w:r>
            <w:r w:rsidRPr="00F2278B">
              <w:rPr>
                <w:rFonts w:ascii="Arial" w:hAnsi="Arial" w:cs="Arial"/>
                <w:i/>
                <w:color w:val="808080"/>
                <w:spacing w:val="0"/>
                <w:szCs w:val="16"/>
                <w:vertAlign w:val="superscript"/>
                <w:lang w:val="en-GB"/>
              </w:rPr>
              <w:t>3</w:t>
            </w:r>
            <w:r w:rsidRPr="00F2278B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)</w:t>
            </w:r>
          </w:p>
        </w:tc>
      </w:tr>
      <w:tr w:rsidR="00545EBD" w:rsidRPr="00C503C4" w:rsidTr="00DF08BE">
        <w:trPr>
          <w:gridAfter w:val="1"/>
          <w:wAfter w:w="17" w:type="pct"/>
          <w:trHeight w:val="514"/>
        </w:trPr>
        <w:tc>
          <w:tcPr>
            <w:tcW w:w="2579" w:type="pct"/>
            <w:gridSpan w:val="3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545EBD" w:rsidRPr="006917C9" w:rsidRDefault="00DB5499" w:rsidP="000D186E">
            <w:pPr>
              <w:spacing w:before="40"/>
              <w:rPr>
                <w:rFonts w:ascii="Arial" w:hAnsi="Arial" w:cs="Arial"/>
                <w:color w:val="999999"/>
                <w:spacing w:val="0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11.</w:t>
            </w:r>
            <w:r w:rsidR="00545EBD" w:rsidRPr="006917C9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545EBD" w:rsidRPr="006917C9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Number of phases: </w:t>
            </w:r>
            <w:r w:rsidR="00545EBD" w:rsidRPr="006917C9">
              <w:rPr>
                <w:rFonts w:ascii="Arial" w:hAnsi="Arial" w:cs="Arial"/>
                <w:color w:val="999999"/>
                <w:spacing w:val="0"/>
                <w:szCs w:val="16"/>
                <w:lang w:val="en-GB"/>
              </w:rPr>
              <w:t xml:space="preserve"> </w:t>
            </w:r>
          </w:p>
          <w:p w:rsidR="00545EBD" w:rsidRPr="00DF08BE" w:rsidRDefault="00545EBD" w:rsidP="00DF08BE">
            <w:pPr>
              <w:ind w:firstLine="333"/>
              <w:rPr>
                <w:rFonts w:ascii="Arial" w:hAnsi="Arial" w:cs="Arial"/>
                <w:b/>
                <w:i/>
                <w:color w:val="808080"/>
                <w:spacing w:val="0"/>
                <w:sz w:val="20"/>
                <w:lang w:val="en-GB"/>
              </w:rPr>
            </w:pPr>
            <w:r w:rsidRPr="006917C9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 xml:space="preserve">Mark only ONE box       </w:t>
            </w:r>
            <w:r w:rsidR="00DF08BE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 xml:space="preserve">     </w:t>
            </w:r>
            <w:r w:rsidR="0006197B" w:rsidRPr="004C5579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5579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="0006197B" w:rsidRPr="004C5579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t xml:space="preserve"> One </w:t>
            </w:r>
            <w:r w:rsidR="000D186E">
              <w:rPr>
                <w:rFonts w:ascii="Arial" w:hAnsi="Arial" w:cs="Arial"/>
                <w:spacing w:val="0"/>
                <w:sz w:val="20"/>
                <w:lang w:val="en-GB"/>
              </w:rPr>
              <w:t xml:space="preserve">                        </w:t>
            </w:r>
            <w:r w:rsidR="00DF08BE"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F08BE" w:rsidRPr="006917C9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="00DF08BE"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DF08BE" w:rsidRPr="006917C9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0D186E" w:rsidRPr="006917C9">
              <w:rPr>
                <w:rFonts w:ascii="Arial" w:hAnsi="Arial" w:cs="Arial"/>
                <w:spacing w:val="0"/>
                <w:sz w:val="20"/>
                <w:lang w:val="en-GB"/>
              </w:rPr>
              <w:t>Three</w:t>
            </w:r>
          </w:p>
        </w:tc>
        <w:tc>
          <w:tcPr>
            <w:tcW w:w="2404" w:type="pct"/>
            <w:tcBorders>
              <w:top w:val="single" w:sz="4" w:space="0" w:color="auto"/>
              <w:left w:val="single" w:sz="6" w:space="0" w:color="333333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p w:rsidR="00545EBD" w:rsidRPr="009E32D1" w:rsidRDefault="000D186E" w:rsidP="000D186E">
            <w:pPr>
              <w:tabs>
                <w:tab w:val="left" w:pos="2340"/>
                <w:tab w:val="left" w:pos="2520"/>
              </w:tabs>
              <w:spacing w:after="60"/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 w:rsidRPr="00193527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</w:t>
            </w:r>
            <w:r w:rsidR="00DF08BE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8</w:t>
            </w: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t xml:space="preserve">. </w:t>
            </w:r>
            <w:r w:rsidRPr="006917C9">
              <w:rPr>
                <w:rFonts w:ascii="Arial" w:hAnsi="Arial" w:cs="Arial"/>
                <w:b/>
                <w:spacing w:val="0"/>
                <w:sz w:val="20"/>
                <w:lang w:val="en-GB"/>
              </w:rPr>
              <w:t>Number of cooling systems:</w:t>
            </w:r>
          </w:p>
        </w:tc>
      </w:tr>
      <w:tr w:rsidR="00545EBD" w:rsidRPr="00C503C4" w:rsidTr="000D186E">
        <w:trPr>
          <w:gridAfter w:val="1"/>
          <w:wAfter w:w="17" w:type="pct"/>
          <w:trHeight w:val="676"/>
        </w:trPr>
        <w:tc>
          <w:tcPr>
            <w:tcW w:w="2579" w:type="pct"/>
            <w:gridSpan w:val="3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545EBD" w:rsidRPr="006917C9" w:rsidRDefault="00DB5499" w:rsidP="000D186E">
            <w:pPr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 w:rsidRPr="00DB5499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12.</w:t>
            </w:r>
            <w:r w:rsidR="00545EBD" w:rsidRPr="006917C9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545EBD">
              <w:rPr>
                <w:rFonts w:ascii="Arial" w:hAnsi="Arial" w:cs="Arial"/>
                <w:b/>
                <w:spacing w:val="0"/>
                <w:sz w:val="20"/>
                <w:lang w:val="en-GB"/>
              </w:rPr>
              <w:t>Has voltage stabilis</w:t>
            </w:r>
            <w:r w:rsidR="00545EBD" w:rsidRPr="006917C9">
              <w:rPr>
                <w:rFonts w:ascii="Arial" w:hAnsi="Arial" w:cs="Arial"/>
                <w:b/>
                <w:spacing w:val="0"/>
                <w:sz w:val="20"/>
                <w:lang w:val="en-GB"/>
              </w:rPr>
              <w:t>er?</w:t>
            </w:r>
          </w:p>
          <w:p w:rsidR="00545EBD" w:rsidRPr="006917C9" w:rsidRDefault="0006197B" w:rsidP="000D186E">
            <w:pPr>
              <w:spacing w:after="40"/>
              <w:ind w:firstLine="346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45EBD" w:rsidRPr="006917C9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545EBD" w:rsidRPr="006917C9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545EBD">
              <w:rPr>
                <w:rFonts w:ascii="Arial" w:hAnsi="Arial" w:cs="Arial"/>
                <w:spacing w:val="0"/>
                <w:sz w:val="20"/>
                <w:lang w:val="en-GB"/>
              </w:rPr>
              <w:t>Yes</w:t>
            </w:r>
          </w:p>
          <w:p w:rsidR="00545EBD" w:rsidRPr="006917C9" w:rsidRDefault="0006197B" w:rsidP="000D186E">
            <w:pPr>
              <w:spacing w:after="40"/>
              <w:ind w:firstLine="346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45EBD" w:rsidRPr="006917C9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545EBD" w:rsidRPr="006917C9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545EBD">
              <w:rPr>
                <w:rFonts w:ascii="Arial" w:hAnsi="Arial" w:cs="Arial"/>
                <w:spacing w:val="0"/>
                <w:sz w:val="20"/>
                <w:lang w:val="en-GB"/>
              </w:rPr>
              <w:t>No</w:t>
            </w:r>
          </w:p>
        </w:tc>
        <w:tc>
          <w:tcPr>
            <w:tcW w:w="2404" w:type="pct"/>
            <w:vMerge w:val="restart"/>
            <w:tcBorders>
              <w:top w:val="single" w:sz="6" w:space="0" w:color="333333"/>
              <w:left w:val="single" w:sz="6" w:space="0" w:color="333333"/>
              <w:right w:val="single" w:sz="18" w:space="0" w:color="333333"/>
            </w:tcBorders>
            <w:shd w:val="clear" w:color="auto" w:fill="auto"/>
          </w:tcPr>
          <w:p w:rsidR="00134D23" w:rsidRPr="00F2278B" w:rsidRDefault="00DF08BE" w:rsidP="000D186E">
            <w:pPr>
              <w:spacing w:before="40" w:after="20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19</w:t>
            </w:r>
            <w:r w:rsidR="00134D23" w:rsidRPr="00193527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="00134D23" w:rsidRPr="00F2278B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134D23" w:rsidRPr="00F2278B">
              <w:rPr>
                <w:rFonts w:ascii="Arial" w:hAnsi="Arial" w:cs="Arial"/>
                <w:b/>
                <w:spacing w:val="0"/>
                <w:sz w:val="20"/>
                <w:lang w:val="en-GB"/>
              </w:rPr>
              <w:t>Refrigerant gas type:</w:t>
            </w:r>
          </w:p>
          <w:p w:rsidR="00134D23" w:rsidRPr="00F2278B" w:rsidRDefault="00134D23" w:rsidP="000D186E">
            <w:pPr>
              <w:ind w:firstLine="344"/>
              <w:rPr>
                <w:rFonts w:ascii="Arial" w:hAnsi="Arial" w:cs="Arial"/>
                <w:b/>
                <w:i/>
                <w:color w:val="808080"/>
                <w:spacing w:val="0"/>
                <w:sz w:val="20"/>
                <w:lang w:val="en-GB"/>
              </w:rPr>
            </w:pPr>
            <w:r w:rsidRPr="00F2278B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Mark only ONE box</w:t>
            </w:r>
          </w:p>
          <w:p w:rsidR="00134D23" w:rsidRPr="000C00D6" w:rsidRDefault="0006197B" w:rsidP="000D186E">
            <w:pPr>
              <w:spacing w:after="40"/>
              <w:ind w:firstLine="346"/>
              <w:rPr>
                <w:rFonts w:ascii="Arial" w:hAnsi="Arial" w:cs="Arial"/>
                <w:spacing w:val="0"/>
                <w:sz w:val="20"/>
                <w:lang w:val="fr-FR"/>
              </w:rPr>
            </w:pPr>
            <w:r w:rsidRPr="00F2278B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4D23" w:rsidRPr="000C00D6">
              <w:rPr>
                <w:rFonts w:ascii="Arial" w:hAnsi="Arial" w:cs="Arial"/>
                <w:spacing w:val="0"/>
                <w:sz w:val="20"/>
                <w:lang w:val="fr-FR"/>
              </w:rPr>
              <w:instrText xml:space="preserve"> FORMCHECKBOX </w:instrText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F2278B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134D23" w:rsidRPr="000C00D6">
              <w:rPr>
                <w:rFonts w:ascii="Arial" w:hAnsi="Arial" w:cs="Arial"/>
                <w:spacing w:val="0"/>
                <w:sz w:val="20"/>
                <w:lang w:val="fr-FR"/>
              </w:rPr>
              <w:t xml:space="preserve"> Helium (non-CFC)</w:t>
            </w:r>
          </w:p>
          <w:p w:rsidR="00134D23" w:rsidRPr="000C00D6" w:rsidRDefault="0006197B" w:rsidP="000D186E">
            <w:pPr>
              <w:spacing w:after="40"/>
              <w:ind w:firstLine="346"/>
              <w:rPr>
                <w:rFonts w:ascii="Arial" w:hAnsi="Arial" w:cs="Arial"/>
                <w:spacing w:val="0"/>
                <w:sz w:val="20"/>
                <w:lang w:val="fr-FR"/>
              </w:rPr>
            </w:pPr>
            <w:r w:rsidRPr="00F2278B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23"/>
            <w:r w:rsidR="00134D23" w:rsidRPr="000C00D6">
              <w:rPr>
                <w:rFonts w:ascii="Arial" w:hAnsi="Arial" w:cs="Arial"/>
                <w:spacing w:val="0"/>
                <w:sz w:val="20"/>
                <w:lang w:val="fr-FR"/>
              </w:rPr>
              <w:instrText xml:space="preserve"> FORMCHECKBOX </w:instrText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F2278B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bookmarkEnd w:id="4"/>
            <w:r w:rsidR="00134D23" w:rsidRPr="000C00D6">
              <w:rPr>
                <w:rFonts w:ascii="Arial" w:hAnsi="Arial" w:cs="Arial"/>
                <w:spacing w:val="0"/>
                <w:sz w:val="20"/>
                <w:lang w:val="fr-FR"/>
              </w:rPr>
              <w:t xml:space="preserve"> NH</w:t>
            </w:r>
            <w:r w:rsidR="00134D23" w:rsidRPr="000C00D6">
              <w:rPr>
                <w:rFonts w:ascii="Arial" w:hAnsi="Arial" w:cs="Arial"/>
                <w:spacing w:val="0"/>
                <w:sz w:val="20"/>
                <w:vertAlign w:val="subscript"/>
                <w:lang w:val="fr-FR"/>
              </w:rPr>
              <w:t xml:space="preserve">3 </w:t>
            </w:r>
            <w:r w:rsidR="00134D23" w:rsidRPr="000C00D6">
              <w:rPr>
                <w:rFonts w:ascii="Arial" w:hAnsi="Arial" w:cs="Arial"/>
                <w:spacing w:val="0"/>
                <w:sz w:val="20"/>
                <w:lang w:val="fr-FR"/>
              </w:rPr>
              <w:t>absorption (non-CFC)</w:t>
            </w:r>
          </w:p>
          <w:p w:rsidR="00134D23" w:rsidRPr="00A911AF" w:rsidRDefault="0006197B" w:rsidP="000D186E">
            <w:pPr>
              <w:spacing w:after="40"/>
              <w:ind w:firstLine="346"/>
              <w:rPr>
                <w:rFonts w:ascii="Arial" w:hAnsi="Arial" w:cs="Arial"/>
                <w:spacing w:val="0"/>
                <w:sz w:val="20"/>
                <w:lang w:val="fr-FR"/>
              </w:rPr>
            </w:pPr>
            <w:r w:rsidRPr="00F2278B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9"/>
            <w:r w:rsidR="00134D23" w:rsidRPr="000C00D6">
              <w:rPr>
                <w:rFonts w:ascii="Arial" w:hAnsi="Arial" w:cs="Arial"/>
                <w:spacing w:val="0"/>
                <w:sz w:val="20"/>
                <w:lang w:val="fr-FR"/>
              </w:rPr>
              <w:instrText xml:space="preserve"> F</w:instrText>
            </w:r>
            <w:r w:rsidR="00134D23" w:rsidRPr="00A911AF">
              <w:rPr>
                <w:rFonts w:ascii="Arial" w:hAnsi="Arial" w:cs="Arial"/>
                <w:spacing w:val="0"/>
                <w:sz w:val="20"/>
                <w:lang w:val="fr-FR"/>
              </w:rPr>
              <w:instrText xml:space="preserve">ORMCHECKBOX </w:instrText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F2278B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bookmarkEnd w:id="5"/>
            <w:r w:rsidR="00134D23" w:rsidRPr="00A911AF">
              <w:rPr>
                <w:rFonts w:ascii="Arial" w:hAnsi="Arial" w:cs="Arial"/>
                <w:spacing w:val="0"/>
                <w:sz w:val="20"/>
                <w:lang w:val="fr-FR"/>
              </w:rPr>
              <w:t xml:space="preserve"> R12 compression refrigerant gas</w:t>
            </w:r>
            <w:r w:rsidR="00134D23" w:rsidRPr="00A911AF">
              <w:rPr>
                <w:rFonts w:ascii="Arial" w:hAnsi="Arial" w:cs="Arial"/>
                <w:spacing w:val="0"/>
                <w:sz w:val="20"/>
                <w:lang w:val="fr-FR"/>
              </w:rPr>
              <w:tab/>
            </w:r>
          </w:p>
          <w:p w:rsidR="00134D23" w:rsidRPr="00A911AF" w:rsidRDefault="0006197B" w:rsidP="000D186E">
            <w:pPr>
              <w:spacing w:after="40"/>
              <w:ind w:firstLine="346"/>
              <w:rPr>
                <w:rFonts w:ascii="Arial" w:hAnsi="Arial" w:cs="Arial"/>
                <w:spacing w:val="0"/>
                <w:sz w:val="20"/>
                <w:lang w:val="fr-FR"/>
              </w:rPr>
            </w:pPr>
            <w:r w:rsidRPr="00F2278B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4D23" w:rsidRPr="00A911AF">
              <w:rPr>
                <w:rFonts w:ascii="Arial" w:hAnsi="Arial" w:cs="Arial"/>
                <w:spacing w:val="0"/>
                <w:sz w:val="20"/>
                <w:lang w:val="fr-FR"/>
              </w:rPr>
              <w:instrText xml:space="preserve"> FORMCHECKBOX </w:instrText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F2278B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134D23" w:rsidRPr="00A911AF">
              <w:rPr>
                <w:rFonts w:ascii="Arial" w:hAnsi="Arial" w:cs="Arial"/>
                <w:spacing w:val="0"/>
                <w:sz w:val="20"/>
                <w:lang w:val="fr-FR"/>
              </w:rPr>
              <w:t xml:space="preserve"> R134a compression refrigerant gas (non-CFC)</w:t>
            </w:r>
          </w:p>
          <w:p w:rsidR="00134D23" w:rsidRPr="00A911AF" w:rsidRDefault="0006197B" w:rsidP="000D186E">
            <w:pPr>
              <w:spacing w:after="40"/>
              <w:ind w:firstLine="346"/>
              <w:rPr>
                <w:rFonts w:ascii="Arial" w:hAnsi="Arial" w:cs="Arial"/>
                <w:spacing w:val="0"/>
                <w:sz w:val="20"/>
                <w:lang w:val="fr-FR"/>
              </w:rPr>
            </w:pPr>
            <w:r w:rsidRPr="00F2278B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4D23" w:rsidRPr="00A911AF">
              <w:rPr>
                <w:rFonts w:ascii="Arial" w:hAnsi="Arial" w:cs="Arial"/>
                <w:spacing w:val="0"/>
                <w:sz w:val="20"/>
                <w:lang w:val="fr-FR"/>
              </w:rPr>
              <w:instrText xml:space="preserve"> FORMCHECKBOX </w:instrText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F2278B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134D23" w:rsidRPr="00A911AF">
              <w:rPr>
                <w:rFonts w:ascii="Arial" w:hAnsi="Arial" w:cs="Arial"/>
                <w:spacing w:val="0"/>
                <w:sz w:val="20"/>
                <w:lang w:val="fr-FR"/>
              </w:rPr>
              <w:t xml:space="preserve"> R22 compression refrigerant gas</w:t>
            </w:r>
          </w:p>
          <w:p w:rsidR="00134D23" w:rsidRPr="00A911AF" w:rsidRDefault="0006197B" w:rsidP="000D186E">
            <w:pPr>
              <w:spacing w:after="40"/>
              <w:ind w:firstLine="346"/>
              <w:rPr>
                <w:rFonts w:ascii="Arial" w:hAnsi="Arial" w:cs="Arial"/>
                <w:spacing w:val="0"/>
                <w:sz w:val="20"/>
                <w:lang w:val="fr-FR"/>
              </w:rPr>
            </w:pPr>
            <w:r w:rsidRPr="00F2278B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4D23" w:rsidRPr="00A911AF">
              <w:rPr>
                <w:rFonts w:ascii="Arial" w:hAnsi="Arial" w:cs="Arial"/>
                <w:spacing w:val="0"/>
                <w:sz w:val="20"/>
                <w:lang w:val="fr-FR"/>
              </w:rPr>
              <w:instrText xml:space="preserve"> FORMCHECKBOX </w:instrText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F2278B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134D23" w:rsidRPr="00A911AF">
              <w:rPr>
                <w:rFonts w:ascii="Arial" w:hAnsi="Arial" w:cs="Arial"/>
                <w:spacing w:val="0"/>
                <w:sz w:val="20"/>
                <w:lang w:val="fr-FR"/>
              </w:rPr>
              <w:t xml:space="preserve"> R404a compression refrigerant gas (non-CFC)</w:t>
            </w:r>
          </w:p>
          <w:p w:rsidR="00134D23" w:rsidRDefault="0006197B" w:rsidP="000D186E">
            <w:pPr>
              <w:spacing w:after="40"/>
              <w:ind w:firstLine="346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F2278B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4D23" w:rsidRPr="00F2278B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F2278B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134D23" w:rsidRPr="00F2278B">
              <w:rPr>
                <w:rFonts w:ascii="Arial" w:hAnsi="Arial" w:cs="Arial"/>
                <w:spacing w:val="0"/>
                <w:sz w:val="20"/>
                <w:lang w:val="en-GB"/>
              </w:rPr>
              <w:t xml:space="preserve"> R600 (non-CFC) </w:t>
            </w:r>
          </w:p>
          <w:p w:rsidR="00545EBD" w:rsidRPr="00134D23" w:rsidRDefault="0006197B" w:rsidP="000D186E">
            <w:pPr>
              <w:spacing w:after="40"/>
              <w:ind w:firstLine="346"/>
            </w:pPr>
            <w:r w:rsidRPr="00F2278B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4D23" w:rsidRPr="00F2278B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F2278B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134D23" w:rsidRPr="00F2278B">
              <w:rPr>
                <w:rFonts w:ascii="Arial" w:hAnsi="Arial" w:cs="Arial"/>
                <w:spacing w:val="0"/>
                <w:sz w:val="20"/>
                <w:lang w:val="en-GB"/>
              </w:rPr>
              <w:t xml:space="preserve"> Unknown gas type</w:t>
            </w:r>
          </w:p>
        </w:tc>
      </w:tr>
      <w:tr w:rsidR="00545EBD" w:rsidRPr="00C503C4" w:rsidTr="000D186E">
        <w:trPr>
          <w:gridAfter w:val="1"/>
          <w:wAfter w:w="17" w:type="pct"/>
          <w:trHeight w:val="780"/>
        </w:trPr>
        <w:tc>
          <w:tcPr>
            <w:tcW w:w="2579" w:type="pct"/>
            <w:gridSpan w:val="3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5C6AC5" w:rsidRPr="006917C9" w:rsidRDefault="00DB5499" w:rsidP="000D186E">
            <w:pPr>
              <w:spacing w:before="40" w:after="20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13</w:t>
            </w:r>
            <w:r w:rsidR="005C6AC5" w:rsidRPr="00DB5499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="005C6AC5" w:rsidRPr="006917C9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5C6AC5" w:rsidRPr="006917C9">
              <w:rPr>
                <w:rFonts w:ascii="Arial" w:hAnsi="Arial" w:cs="Arial"/>
                <w:b/>
                <w:spacing w:val="0"/>
                <w:sz w:val="20"/>
                <w:lang w:val="en-GB"/>
              </w:rPr>
              <w:t>Temperature recording system:</w:t>
            </w:r>
          </w:p>
          <w:p w:rsidR="005C6AC5" w:rsidRPr="006917C9" w:rsidDel="00EA3E0A" w:rsidRDefault="005C6AC5" w:rsidP="000D186E">
            <w:pPr>
              <w:spacing w:after="40"/>
              <w:ind w:firstLine="353"/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</w:pPr>
            <w:r w:rsidRPr="006917C9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Mark only ONE box</w:t>
            </w:r>
          </w:p>
          <w:p w:rsidR="005C6AC5" w:rsidRPr="006917C9" w:rsidRDefault="0006197B" w:rsidP="000D186E">
            <w:pPr>
              <w:spacing w:before="40"/>
              <w:ind w:firstLine="353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C6AC5" w:rsidRPr="006917C9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5C6AC5" w:rsidRPr="006917C9">
              <w:rPr>
                <w:rFonts w:ascii="Arial" w:hAnsi="Arial" w:cs="Arial"/>
                <w:spacing w:val="0"/>
                <w:sz w:val="20"/>
                <w:lang w:val="en-GB"/>
              </w:rPr>
              <w:t xml:space="preserve"> Not provided</w:t>
            </w:r>
          </w:p>
          <w:p w:rsidR="005C6AC5" w:rsidRPr="006917C9" w:rsidRDefault="0006197B" w:rsidP="000D186E">
            <w:pPr>
              <w:spacing w:before="40"/>
              <w:ind w:firstLine="353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C6AC5" w:rsidRPr="006917C9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5C6AC5" w:rsidRPr="006917C9">
              <w:rPr>
                <w:rFonts w:ascii="Arial" w:hAnsi="Arial" w:cs="Arial"/>
                <w:spacing w:val="0"/>
                <w:sz w:val="20"/>
                <w:lang w:val="en-GB"/>
              </w:rPr>
              <w:t xml:space="preserve"> Provided, operating</w:t>
            </w:r>
          </w:p>
          <w:p w:rsidR="005C6AC5" w:rsidRPr="006917C9" w:rsidRDefault="0006197B" w:rsidP="000D186E">
            <w:pPr>
              <w:spacing w:before="40"/>
              <w:ind w:firstLine="353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C6AC5" w:rsidRPr="006917C9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5C6AC5" w:rsidRPr="006917C9">
              <w:rPr>
                <w:rFonts w:ascii="Arial" w:hAnsi="Arial" w:cs="Arial"/>
                <w:spacing w:val="0"/>
                <w:sz w:val="20"/>
                <w:lang w:val="en-GB"/>
              </w:rPr>
              <w:t xml:space="preserve"> Provided, not operating</w:t>
            </w:r>
          </w:p>
          <w:p w:rsidR="00545EBD" w:rsidRPr="006917C9" w:rsidRDefault="0006197B" w:rsidP="000D186E">
            <w:pPr>
              <w:spacing w:after="40"/>
              <w:ind w:firstLine="346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C6AC5" w:rsidRPr="006917C9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5C6AC5" w:rsidRPr="006917C9">
              <w:rPr>
                <w:rFonts w:ascii="Arial" w:hAnsi="Arial" w:cs="Arial"/>
                <w:spacing w:val="0"/>
                <w:sz w:val="20"/>
                <w:lang w:val="en-GB"/>
              </w:rPr>
              <w:t xml:space="preserve"> Unknown</w:t>
            </w:r>
          </w:p>
        </w:tc>
        <w:tc>
          <w:tcPr>
            <w:tcW w:w="2404" w:type="pct"/>
            <w:vMerge/>
            <w:tcBorders>
              <w:left w:val="single" w:sz="6" w:space="0" w:color="333333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p w:rsidR="00545EBD" w:rsidRDefault="00545EBD" w:rsidP="000D186E">
            <w:pPr>
              <w:spacing w:before="40" w:after="2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134D23" w:rsidRPr="00C503C4" w:rsidTr="000D186E">
        <w:trPr>
          <w:gridAfter w:val="1"/>
          <w:wAfter w:w="17" w:type="pct"/>
          <w:trHeight w:val="876"/>
        </w:trPr>
        <w:tc>
          <w:tcPr>
            <w:tcW w:w="2579" w:type="pct"/>
            <w:gridSpan w:val="3"/>
            <w:vMerge w:val="restart"/>
            <w:tcBorders>
              <w:top w:val="single" w:sz="6" w:space="0" w:color="333333"/>
              <w:left w:val="single" w:sz="18" w:space="0" w:color="333333"/>
              <w:right w:val="single" w:sz="6" w:space="0" w:color="333333"/>
            </w:tcBorders>
            <w:shd w:val="clear" w:color="auto" w:fill="auto"/>
          </w:tcPr>
          <w:p w:rsidR="00134D23" w:rsidRPr="006917C9" w:rsidRDefault="00DB5499" w:rsidP="00DB5499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14.</w:t>
            </w:r>
            <w:r w:rsidR="00134D23" w:rsidRPr="006917C9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134D23" w:rsidRPr="00F6428B">
              <w:rPr>
                <w:rFonts w:ascii="Arial" w:hAnsi="Arial" w:cs="Arial"/>
                <w:b/>
                <w:spacing w:val="0"/>
                <w:sz w:val="20"/>
                <w:lang w:val="en-GB"/>
              </w:rPr>
              <w:t>Type of</w:t>
            </w:r>
            <w:r w:rsidR="00134D23" w:rsidRPr="006917C9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recording system:</w:t>
            </w:r>
          </w:p>
          <w:p w:rsidR="00134D23" w:rsidRPr="006917C9" w:rsidRDefault="00134D23" w:rsidP="000D186E">
            <w:pPr>
              <w:spacing w:before="40" w:after="40"/>
              <w:ind w:firstLine="403"/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</w:pPr>
            <w:r w:rsidRPr="006917C9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Mark ALL boxes that apply</w:t>
            </w:r>
          </w:p>
          <w:p w:rsidR="00134D23" w:rsidRPr="006917C9" w:rsidRDefault="00134D23" w:rsidP="000D186E">
            <w:pPr>
              <w:ind w:firstLine="407"/>
              <w:rPr>
                <w:rFonts w:ascii="Arial" w:hAnsi="Arial" w:cs="Arial"/>
                <w:spacing w:val="0"/>
                <w:sz w:val="2"/>
                <w:szCs w:val="2"/>
                <w:lang w:val="en-GB"/>
              </w:rPr>
            </w:pPr>
          </w:p>
          <w:p w:rsidR="00134D23" w:rsidRPr="006917C9" w:rsidRDefault="0006197B" w:rsidP="000D186E">
            <w:pPr>
              <w:spacing w:after="40"/>
              <w:ind w:firstLine="403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4D23" w:rsidRPr="006917C9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134D23" w:rsidRPr="006917C9">
              <w:rPr>
                <w:rFonts w:ascii="Arial" w:hAnsi="Arial" w:cs="Arial"/>
                <w:spacing w:val="0"/>
                <w:sz w:val="20"/>
                <w:lang w:val="en-GB"/>
              </w:rPr>
              <w:t xml:space="preserve"> Thermometer(s) only</w:t>
            </w:r>
          </w:p>
          <w:p w:rsidR="00134D23" w:rsidRPr="006917C9" w:rsidRDefault="0006197B" w:rsidP="000D186E">
            <w:pPr>
              <w:spacing w:after="40"/>
              <w:ind w:firstLine="403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4D23" w:rsidRPr="006917C9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134D23" w:rsidRPr="006917C9">
              <w:rPr>
                <w:rFonts w:ascii="Arial" w:hAnsi="Arial" w:cs="Arial"/>
                <w:spacing w:val="0"/>
                <w:sz w:val="20"/>
                <w:lang w:val="en-GB"/>
              </w:rPr>
              <w:t xml:space="preserve"> Chart recorder (clockwork) </w:t>
            </w:r>
          </w:p>
          <w:p w:rsidR="00134D23" w:rsidRPr="006917C9" w:rsidRDefault="0006197B" w:rsidP="000D186E">
            <w:pPr>
              <w:spacing w:after="40"/>
              <w:ind w:firstLine="403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4D23" w:rsidRPr="006917C9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134D23" w:rsidRPr="006917C9">
              <w:rPr>
                <w:rFonts w:ascii="Arial" w:hAnsi="Arial" w:cs="Arial"/>
                <w:spacing w:val="0"/>
                <w:sz w:val="20"/>
                <w:lang w:val="en-GB"/>
              </w:rPr>
              <w:t xml:space="preserve"> Chart recorder (electric)</w:t>
            </w:r>
          </w:p>
          <w:p w:rsidR="00134D23" w:rsidRPr="006917C9" w:rsidRDefault="0006197B" w:rsidP="000D186E">
            <w:pPr>
              <w:spacing w:after="40"/>
              <w:ind w:firstLine="403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4D23" w:rsidRPr="006917C9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134D23" w:rsidRPr="006917C9">
              <w:rPr>
                <w:rFonts w:ascii="Arial" w:hAnsi="Arial" w:cs="Arial"/>
                <w:spacing w:val="0"/>
                <w:sz w:val="20"/>
                <w:lang w:val="en-GB"/>
              </w:rPr>
              <w:t xml:space="preserve"> Electronic data logger </w:t>
            </w:r>
          </w:p>
          <w:p w:rsidR="00134D23" w:rsidRDefault="0006197B" w:rsidP="000D186E">
            <w:pPr>
              <w:spacing w:after="40"/>
              <w:ind w:firstLine="403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4D23" w:rsidRPr="006917C9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134D23" w:rsidRPr="006917C9">
              <w:rPr>
                <w:rFonts w:ascii="Arial" w:hAnsi="Arial" w:cs="Arial"/>
                <w:spacing w:val="0"/>
                <w:sz w:val="20"/>
                <w:lang w:val="en-GB"/>
              </w:rPr>
              <w:t xml:space="preserve"> Computer based recorder</w:t>
            </w:r>
          </w:p>
          <w:p w:rsidR="00134D23" w:rsidRPr="006917C9" w:rsidRDefault="0006197B" w:rsidP="000D186E">
            <w:pPr>
              <w:spacing w:after="40"/>
              <w:ind w:firstLine="403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4D2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134D23">
              <w:rPr>
                <w:rFonts w:ascii="Arial" w:hAnsi="Arial" w:cs="Arial"/>
                <w:spacing w:val="0"/>
                <w:sz w:val="20"/>
                <w:lang w:val="en-GB"/>
              </w:rPr>
              <w:t xml:space="preserve"> FridgeTag</w:t>
            </w:r>
            <w:r w:rsidR="00134D23" w:rsidRPr="009B102E">
              <w:rPr>
                <w:rFonts w:ascii="Arial" w:hAnsi="Arial" w:cs="Arial"/>
                <w:spacing w:val="0"/>
                <w:sz w:val="20"/>
                <w:vertAlign w:val="superscript"/>
                <w:lang w:val="en-GB"/>
              </w:rPr>
              <w:t>TM</w:t>
            </w:r>
          </w:p>
          <w:p w:rsidR="00134D23" w:rsidRPr="005C6AC5" w:rsidRDefault="0006197B" w:rsidP="000D186E">
            <w:pPr>
              <w:spacing w:after="40"/>
              <w:ind w:firstLine="403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4D23" w:rsidRPr="006917C9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134D23" w:rsidRPr="006917C9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134D23">
              <w:rPr>
                <w:rFonts w:ascii="Arial" w:hAnsi="Arial" w:cs="Arial"/>
                <w:spacing w:val="0"/>
                <w:sz w:val="20"/>
                <w:lang w:val="en-GB"/>
              </w:rPr>
              <w:t>Not available</w:t>
            </w:r>
          </w:p>
        </w:tc>
        <w:tc>
          <w:tcPr>
            <w:tcW w:w="2404" w:type="pct"/>
            <w:tcBorders>
              <w:top w:val="single" w:sz="6" w:space="0" w:color="333333"/>
              <w:left w:val="single" w:sz="6" w:space="0" w:color="333333"/>
              <w:right w:val="single" w:sz="18" w:space="0" w:color="333333"/>
            </w:tcBorders>
            <w:shd w:val="clear" w:color="auto" w:fill="auto"/>
          </w:tcPr>
          <w:p w:rsidR="000D186E" w:rsidRPr="006917C9" w:rsidRDefault="00193527" w:rsidP="000D186E">
            <w:pPr>
              <w:spacing w:after="40"/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2</w:t>
            </w:r>
            <w:r w:rsidR="00DF08BE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0</w:t>
            </w:r>
            <w:r w:rsidR="000D186E" w:rsidRPr="00193527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="000D186E" w:rsidRPr="006917C9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0D186E" w:rsidRPr="006917C9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Has </w:t>
            </w:r>
            <w:r w:rsidR="000D186E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working </w:t>
            </w:r>
            <w:r w:rsidR="000D186E" w:rsidRPr="006917C9">
              <w:rPr>
                <w:rFonts w:ascii="Arial" w:hAnsi="Arial" w:cs="Arial"/>
                <w:b/>
                <w:spacing w:val="0"/>
                <w:sz w:val="20"/>
                <w:lang w:val="en-GB"/>
              </w:rPr>
              <w:t>backup generator?</w:t>
            </w:r>
          </w:p>
          <w:p w:rsidR="000D186E" w:rsidRDefault="000D186E" w:rsidP="000D186E">
            <w:pPr>
              <w:spacing w:after="40"/>
              <w:ind w:firstLine="346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t xml:space="preserve"> Yes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 – automatic start up</w:t>
            </w:r>
          </w:p>
          <w:p w:rsidR="000D186E" w:rsidRDefault="000D186E" w:rsidP="000D186E">
            <w:pPr>
              <w:spacing w:after="40"/>
              <w:ind w:firstLine="346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t xml:space="preserve"> Yes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 – manual start up</w:t>
            </w:r>
          </w:p>
          <w:p w:rsidR="00134D23" w:rsidRDefault="000D186E" w:rsidP="000D186E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      </w:t>
            </w: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E33E2C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Pr="006917C9">
              <w:rPr>
                <w:rFonts w:ascii="Arial" w:hAnsi="Arial" w:cs="Arial"/>
                <w:spacing w:val="0"/>
                <w:sz w:val="20"/>
                <w:lang w:val="en-GB"/>
              </w:rPr>
              <w:t xml:space="preserve"> No</w:t>
            </w:r>
          </w:p>
        </w:tc>
      </w:tr>
      <w:tr w:rsidR="00134D23" w:rsidRPr="00C503C4" w:rsidTr="000D186E">
        <w:trPr>
          <w:gridAfter w:val="1"/>
          <w:wAfter w:w="17" w:type="pct"/>
          <w:trHeight w:val="876"/>
        </w:trPr>
        <w:tc>
          <w:tcPr>
            <w:tcW w:w="2579" w:type="pct"/>
            <w:gridSpan w:val="3"/>
            <w:vMerge/>
            <w:tcBorders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134D23" w:rsidRDefault="00134D23" w:rsidP="000D186E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2404" w:type="pct"/>
            <w:tcBorders>
              <w:top w:val="single" w:sz="6" w:space="0" w:color="333333"/>
              <w:left w:val="single" w:sz="6" w:space="0" w:color="333333"/>
              <w:right w:val="single" w:sz="18" w:space="0" w:color="333333"/>
            </w:tcBorders>
            <w:shd w:val="clear" w:color="auto" w:fill="auto"/>
          </w:tcPr>
          <w:p w:rsidR="00134D23" w:rsidRPr="00BA429B" w:rsidRDefault="00134D23" w:rsidP="000D186E">
            <w:pPr>
              <w:spacing w:after="40"/>
              <w:ind w:firstLine="346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0D186E" w:rsidRPr="00C503C4" w:rsidTr="000D186E">
        <w:trPr>
          <w:gridAfter w:val="1"/>
          <w:wAfter w:w="17" w:type="pct"/>
          <w:trHeight w:val="289"/>
        </w:trPr>
        <w:tc>
          <w:tcPr>
            <w:tcW w:w="4983" w:type="pct"/>
            <w:gridSpan w:val="4"/>
            <w:tcBorders>
              <w:top w:val="single" w:sz="6" w:space="0" w:color="333333"/>
              <w:left w:val="single" w:sz="18" w:space="0" w:color="333333"/>
              <w:bottom w:val="single" w:sz="4" w:space="0" w:color="auto"/>
              <w:right w:val="single" w:sz="18" w:space="0" w:color="333333"/>
            </w:tcBorders>
            <w:shd w:val="clear" w:color="auto" w:fill="B8CCE4" w:themeFill="accent1" w:themeFillTint="66"/>
          </w:tcPr>
          <w:p w:rsidR="000D186E" w:rsidRPr="003E1C13" w:rsidRDefault="000D186E" w:rsidP="000D186E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Cold Chain Inventory team leader’s</w:t>
            </w:r>
            <w:r w:rsidRPr="003E1C13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 information</w:t>
            </w:r>
          </w:p>
        </w:tc>
      </w:tr>
      <w:tr w:rsidR="000D186E" w:rsidRPr="00C503C4" w:rsidTr="000D186E">
        <w:trPr>
          <w:gridAfter w:val="1"/>
          <w:wAfter w:w="17" w:type="pct"/>
          <w:trHeight w:val="680"/>
        </w:trPr>
        <w:tc>
          <w:tcPr>
            <w:tcW w:w="2579" w:type="pct"/>
            <w:gridSpan w:val="3"/>
            <w:tcBorders>
              <w:top w:val="single" w:sz="4" w:space="0" w:color="auto"/>
              <w:left w:val="single" w:sz="18" w:space="0" w:color="333333"/>
              <w:bottom w:val="single" w:sz="18" w:space="0" w:color="333333"/>
              <w:right w:val="single" w:sz="6" w:space="0" w:color="333333"/>
            </w:tcBorders>
            <w:shd w:val="clear" w:color="auto" w:fill="auto"/>
          </w:tcPr>
          <w:p w:rsidR="000D186E" w:rsidRDefault="000D186E" w:rsidP="000D186E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Cs w:val="16"/>
                <w:lang w:val="en-GB"/>
              </w:rPr>
            </w:pPr>
            <w:r w:rsidRPr="00E87938">
              <w:rPr>
                <w:rFonts w:ascii="Arial" w:hAnsi="Arial" w:cs="Arial"/>
                <w:spacing w:val="0"/>
                <w:szCs w:val="16"/>
                <w:lang w:val="en-GB"/>
              </w:rPr>
              <w:t xml:space="preserve">Name: </w:t>
            </w:r>
            <w:r w:rsidRPr="00E87938">
              <w:rPr>
                <w:rFonts w:ascii="Arial" w:hAnsi="Arial" w:cs="Arial"/>
                <w:spacing w:val="0"/>
                <w:szCs w:val="16"/>
                <w:u w:val="single"/>
                <w:lang w:val="en-GB"/>
              </w:rPr>
              <w:tab/>
            </w:r>
            <w:r w:rsidRPr="00E87938">
              <w:rPr>
                <w:rFonts w:ascii="Arial" w:hAnsi="Arial" w:cs="Arial"/>
                <w:spacing w:val="0"/>
                <w:szCs w:val="16"/>
                <w:lang w:val="en-GB"/>
              </w:rPr>
              <w:tab/>
            </w:r>
          </w:p>
          <w:p w:rsidR="00F6428B" w:rsidRPr="00E87938" w:rsidRDefault="00F6428B" w:rsidP="000D186E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Cs w:val="16"/>
                <w:lang w:val="en-GB"/>
              </w:rPr>
            </w:pPr>
            <w:r>
              <w:rPr>
                <w:rFonts w:ascii="Arial" w:hAnsi="Arial" w:cs="Arial"/>
                <w:spacing w:val="0"/>
                <w:szCs w:val="16"/>
                <w:lang w:val="en-GB"/>
              </w:rPr>
              <w:t>Email: __________________________________________________</w:t>
            </w:r>
          </w:p>
          <w:p w:rsidR="000D186E" w:rsidRPr="00E87938" w:rsidRDefault="000D186E" w:rsidP="000D186E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Cs w:val="16"/>
                <w:lang w:val="en-GB"/>
              </w:rPr>
            </w:pPr>
            <w:r w:rsidRPr="00E87938">
              <w:rPr>
                <w:rFonts w:ascii="Arial" w:hAnsi="Arial" w:cs="Arial"/>
                <w:spacing w:val="0"/>
                <w:szCs w:val="16"/>
                <w:lang w:val="en-GB"/>
              </w:rPr>
              <w:t xml:space="preserve">Mobile number: </w:t>
            </w:r>
            <w:r w:rsidRPr="00E87938">
              <w:rPr>
                <w:rFonts w:ascii="Arial" w:hAnsi="Arial" w:cs="Arial"/>
                <w:spacing w:val="0"/>
                <w:szCs w:val="16"/>
                <w:u w:val="single"/>
                <w:lang w:val="en-GB"/>
              </w:rPr>
              <w:tab/>
            </w:r>
          </w:p>
          <w:p w:rsidR="000D186E" w:rsidRPr="00E87938" w:rsidRDefault="000D186E" w:rsidP="000D186E">
            <w:pPr>
              <w:rPr>
                <w:rFonts w:ascii="Arial" w:hAnsi="Arial" w:cs="Arial"/>
                <w:spacing w:val="0"/>
                <w:szCs w:val="16"/>
                <w:lang w:val="en-GB"/>
              </w:rPr>
            </w:pPr>
          </w:p>
        </w:tc>
        <w:tc>
          <w:tcPr>
            <w:tcW w:w="2404" w:type="pct"/>
            <w:tcBorders>
              <w:top w:val="single" w:sz="6" w:space="0" w:color="333333"/>
              <w:left w:val="single" w:sz="6" w:space="0" w:color="333333"/>
              <w:bottom w:val="single" w:sz="18" w:space="0" w:color="333333"/>
              <w:right w:val="single" w:sz="18" w:space="0" w:color="333333"/>
            </w:tcBorders>
            <w:shd w:val="clear" w:color="auto" w:fill="auto"/>
          </w:tcPr>
          <w:p w:rsidR="00F6428B" w:rsidRDefault="00F6428B" w:rsidP="000D186E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Cs w:val="16"/>
                <w:lang w:val="en-GB"/>
              </w:rPr>
            </w:pPr>
            <w:r>
              <w:rPr>
                <w:rFonts w:ascii="Arial" w:hAnsi="Arial" w:cs="Arial"/>
                <w:spacing w:val="0"/>
                <w:szCs w:val="16"/>
                <w:lang w:val="en-GB"/>
              </w:rPr>
              <w:t>Designation: ____________________________________________</w:t>
            </w:r>
          </w:p>
          <w:p w:rsidR="000D186E" w:rsidRPr="00E87938" w:rsidRDefault="000D186E" w:rsidP="000D186E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Cs w:val="16"/>
                <w:lang w:val="en-GB"/>
              </w:rPr>
            </w:pPr>
            <w:r w:rsidRPr="00E87938">
              <w:rPr>
                <w:rFonts w:ascii="Arial" w:hAnsi="Arial" w:cs="Arial"/>
                <w:spacing w:val="0"/>
                <w:szCs w:val="16"/>
                <w:lang w:val="en-GB"/>
              </w:rPr>
              <w:t xml:space="preserve">Signature: </w:t>
            </w:r>
            <w:r w:rsidR="00F6428B">
              <w:rPr>
                <w:rFonts w:ascii="Arial" w:hAnsi="Arial" w:cs="Arial"/>
                <w:spacing w:val="0"/>
                <w:szCs w:val="16"/>
                <w:u w:val="single"/>
                <w:lang w:val="en-GB"/>
              </w:rPr>
              <w:t xml:space="preserve">                                                                                             </w:t>
            </w:r>
            <w:r w:rsidRPr="00E87938">
              <w:rPr>
                <w:rFonts w:ascii="Arial" w:hAnsi="Arial" w:cs="Arial"/>
                <w:spacing w:val="0"/>
                <w:szCs w:val="16"/>
                <w:lang w:val="en-GB"/>
              </w:rPr>
              <w:tab/>
            </w:r>
          </w:p>
          <w:p w:rsidR="000D186E" w:rsidRPr="00E87938" w:rsidRDefault="000D186E" w:rsidP="000D186E">
            <w:pPr>
              <w:tabs>
                <w:tab w:val="right" w:pos="5003"/>
              </w:tabs>
              <w:spacing w:before="40"/>
              <w:ind w:right="-274"/>
              <w:rPr>
                <w:rFonts w:ascii="Arial" w:hAnsi="Arial" w:cs="Arial"/>
                <w:b/>
                <w:i/>
                <w:spacing w:val="0"/>
                <w:szCs w:val="16"/>
                <w:lang w:val="en-GB"/>
              </w:rPr>
            </w:pPr>
            <w:r w:rsidRPr="00E87938">
              <w:rPr>
                <w:rFonts w:ascii="Arial" w:hAnsi="Arial" w:cs="Arial"/>
                <w:spacing w:val="0"/>
                <w:szCs w:val="16"/>
                <w:lang w:val="en-GB"/>
              </w:rPr>
              <w:t>Date (dd/mm/yyyy)</w:t>
            </w:r>
            <w:r w:rsidR="00F6428B">
              <w:rPr>
                <w:rFonts w:ascii="Arial" w:hAnsi="Arial" w:cs="Arial"/>
                <w:spacing w:val="0"/>
                <w:szCs w:val="16"/>
                <w:lang w:val="en-GB"/>
              </w:rPr>
              <w:t>: _______________________________________</w:t>
            </w:r>
          </w:p>
        </w:tc>
      </w:tr>
      <w:tr w:rsidR="000D186E" w:rsidTr="000D186E">
        <w:trPr>
          <w:trHeight w:val="406"/>
        </w:trPr>
        <w:tc>
          <w:tcPr>
            <w:tcW w:w="2401" w:type="pct"/>
            <w:gridSpan w:val="2"/>
            <w:tcBorders>
              <w:top w:val="single" w:sz="6" w:space="0" w:color="333333"/>
              <w:left w:val="single" w:sz="18" w:space="0" w:color="333333"/>
              <w:bottom w:val="single" w:sz="18" w:space="0" w:color="333333"/>
              <w:right w:val="nil"/>
            </w:tcBorders>
            <w:shd w:val="clear" w:color="auto" w:fill="auto"/>
          </w:tcPr>
          <w:p w:rsidR="00E87938" w:rsidRPr="00E87938" w:rsidRDefault="00DB726E" w:rsidP="008437D2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Cs w:val="16"/>
                <w:lang w:val="en-GB"/>
              </w:rPr>
            </w:pPr>
            <w:r w:rsidRPr="00E87938">
              <w:rPr>
                <w:rFonts w:ascii="Arial" w:hAnsi="Arial" w:cs="Arial"/>
                <w:b/>
                <w:i/>
                <w:spacing w:val="0"/>
                <w:szCs w:val="16"/>
                <w:lang w:val="en-GB"/>
              </w:rPr>
              <w:t>Data collecto</w:t>
            </w:r>
            <w:r w:rsidR="000D186E" w:rsidRPr="00E87938">
              <w:rPr>
                <w:rFonts w:ascii="Arial" w:hAnsi="Arial" w:cs="Arial"/>
                <w:b/>
                <w:i/>
                <w:spacing w:val="0"/>
                <w:szCs w:val="16"/>
                <w:lang w:val="en-GB"/>
              </w:rPr>
              <w:t xml:space="preserve">r’s information: </w:t>
            </w:r>
            <w:r w:rsidR="000D186E" w:rsidRPr="00E87938">
              <w:rPr>
                <w:rFonts w:ascii="Arial" w:hAnsi="Arial" w:cs="Arial"/>
                <w:spacing w:val="0"/>
                <w:szCs w:val="16"/>
                <w:lang w:val="en-GB"/>
              </w:rPr>
              <w:t xml:space="preserve">Name:__________________________ </w:t>
            </w:r>
          </w:p>
          <w:p w:rsidR="000D186E" w:rsidRPr="00E87938" w:rsidRDefault="00E87938" w:rsidP="008437D2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Cs w:val="16"/>
                <w:lang w:val="en-GB"/>
              </w:rPr>
            </w:pPr>
            <w:r w:rsidRPr="00E87938">
              <w:rPr>
                <w:rFonts w:ascii="Arial" w:hAnsi="Arial" w:cs="Arial"/>
                <w:spacing w:val="0"/>
                <w:szCs w:val="16"/>
                <w:lang w:val="en-GB"/>
              </w:rPr>
              <w:t>Email: __________________________</w:t>
            </w:r>
            <w:r w:rsidR="000D186E" w:rsidRPr="00E87938">
              <w:rPr>
                <w:rFonts w:ascii="Arial" w:hAnsi="Arial" w:cs="Arial"/>
                <w:spacing w:val="0"/>
                <w:szCs w:val="16"/>
                <w:lang w:val="en-GB"/>
              </w:rPr>
              <w:t xml:space="preserve"> </w:t>
            </w:r>
          </w:p>
          <w:p w:rsidR="000D186E" w:rsidRPr="00E87938" w:rsidRDefault="000D186E" w:rsidP="008437D2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Cs w:val="16"/>
                <w:lang w:val="en-GB"/>
              </w:rPr>
            </w:pPr>
            <w:r w:rsidRPr="00E87938">
              <w:rPr>
                <w:rFonts w:ascii="Arial" w:hAnsi="Arial" w:cs="Arial"/>
                <w:spacing w:val="0"/>
                <w:szCs w:val="16"/>
                <w:lang w:val="en-GB"/>
              </w:rPr>
              <w:t>Signature:________________________</w:t>
            </w:r>
          </w:p>
        </w:tc>
        <w:tc>
          <w:tcPr>
            <w:tcW w:w="2599" w:type="pct"/>
            <w:gridSpan w:val="3"/>
            <w:tcBorders>
              <w:top w:val="single" w:sz="6" w:space="0" w:color="333333"/>
              <w:left w:val="nil"/>
              <w:bottom w:val="single" w:sz="18" w:space="0" w:color="333333"/>
              <w:right w:val="single" w:sz="18" w:space="0" w:color="333333"/>
            </w:tcBorders>
            <w:shd w:val="clear" w:color="auto" w:fill="auto"/>
          </w:tcPr>
          <w:p w:rsidR="00E87938" w:rsidRDefault="000D186E" w:rsidP="008437D2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Cs w:val="16"/>
                <w:lang w:val="en-GB"/>
              </w:rPr>
            </w:pPr>
            <w:r w:rsidRPr="00E87938">
              <w:rPr>
                <w:rFonts w:ascii="Arial" w:hAnsi="Arial" w:cs="Arial"/>
                <w:spacing w:val="0"/>
                <w:szCs w:val="16"/>
                <w:lang w:val="en-GB"/>
              </w:rPr>
              <w:t xml:space="preserve">Designation  : _____________________________   </w:t>
            </w:r>
          </w:p>
          <w:p w:rsidR="00E87938" w:rsidRDefault="00E87938" w:rsidP="00E87938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Cs w:val="16"/>
                <w:lang w:val="en-GB"/>
              </w:rPr>
            </w:pPr>
            <w:r>
              <w:rPr>
                <w:rFonts w:ascii="Arial" w:hAnsi="Arial" w:cs="Arial"/>
                <w:spacing w:val="0"/>
                <w:szCs w:val="16"/>
                <w:lang w:val="en-GB"/>
              </w:rPr>
              <w:t>Mobile No:     _____________________________</w:t>
            </w:r>
            <w:r w:rsidR="000D186E" w:rsidRPr="00E87938">
              <w:rPr>
                <w:rFonts w:ascii="Arial" w:hAnsi="Arial" w:cs="Arial"/>
                <w:spacing w:val="0"/>
                <w:szCs w:val="16"/>
                <w:lang w:val="en-GB"/>
              </w:rPr>
              <w:t xml:space="preserve">                             </w:t>
            </w:r>
          </w:p>
          <w:p w:rsidR="000D186E" w:rsidRPr="00E87938" w:rsidRDefault="000D186E" w:rsidP="00E87938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Cs w:val="16"/>
                <w:lang w:val="en-GB"/>
              </w:rPr>
            </w:pPr>
            <w:r w:rsidRPr="00E87938">
              <w:rPr>
                <w:rFonts w:ascii="Arial" w:hAnsi="Arial" w:cs="Arial"/>
                <w:spacing w:val="0"/>
                <w:szCs w:val="16"/>
                <w:lang w:val="en-GB"/>
              </w:rPr>
              <w:t>Date:              _________________________</w:t>
            </w:r>
          </w:p>
        </w:tc>
      </w:tr>
    </w:tbl>
    <w:p w:rsidR="00EC0721" w:rsidRPr="00AA3D18" w:rsidRDefault="00906663" w:rsidP="00AA3D18">
      <w:pPr>
        <w:jc w:val="right"/>
        <w:rPr>
          <w:spacing w:val="0"/>
        </w:rPr>
      </w:pPr>
      <w:r>
        <w:rPr>
          <w:spacing w:val="0"/>
        </w:rPr>
        <w:t>21</w:t>
      </w:r>
      <w:r w:rsidR="002E7798">
        <w:rPr>
          <w:spacing w:val="0"/>
        </w:rPr>
        <w:t>/</w:t>
      </w:r>
      <w:r>
        <w:rPr>
          <w:spacing w:val="0"/>
        </w:rPr>
        <w:t>12</w:t>
      </w:r>
      <w:r w:rsidR="00AA3D18">
        <w:rPr>
          <w:spacing w:val="0"/>
        </w:rPr>
        <w:t>/2011</w:t>
      </w:r>
    </w:p>
    <w:sectPr w:rsidR="00EC0721" w:rsidRPr="00AA3D18" w:rsidSect="002A4FB8">
      <w:pgSz w:w="11909" w:h="16834" w:code="9"/>
      <w:pgMar w:top="720" w:right="720" w:bottom="288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E2C" w:rsidRDefault="00E33E2C">
      <w:r>
        <w:separator/>
      </w:r>
    </w:p>
  </w:endnote>
  <w:endnote w:type="continuationSeparator" w:id="0">
    <w:p w:rsidR="00E33E2C" w:rsidRDefault="00E33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E2C" w:rsidRDefault="00E33E2C">
      <w:r>
        <w:separator/>
      </w:r>
    </w:p>
  </w:footnote>
  <w:footnote w:type="continuationSeparator" w:id="0">
    <w:p w:rsidR="00E33E2C" w:rsidRDefault="00E33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61D82"/>
    <w:multiLevelType w:val="hybridMultilevel"/>
    <w:tmpl w:val="865E25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41F4E"/>
    <w:multiLevelType w:val="hybridMultilevel"/>
    <w:tmpl w:val="30A8FB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2573A1E"/>
    <w:multiLevelType w:val="hybridMultilevel"/>
    <w:tmpl w:val="BA42F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EA75CF"/>
    <w:multiLevelType w:val="hybridMultilevel"/>
    <w:tmpl w:val="BDBC4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065E6"/>
    <w:multiLevelType w:val="hybridMultilevel"/>
    <w:tmpl w:val="F056B8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9D5AA1"/>
    <w:multiLevelType w:val="hybridMultilevel"/>
    <w:tmpl w:val="44B080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3E5F74"/>
    <w:multiLevelType w:val="multilevel"/>
    <w:tmpl w:val="B162A37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231D9F"/>
    <w:multiLevelType w:val="hybridMultilevel"/>
    <w:tmpl w:val="B162A37E"/>
    <w:lvl w:ilvl="0" w:tplc="0A28FF5A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64040B"/>
    <w:multiLevelType w:val="hybridMultilevel"/>
    <w:tmpl w:val="4E5E0272"/>
    <w:lvl w:ilvl="0" w:tplc="8FDC50BA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2521489"/>
    <w:multiLevelType w:val="multilevel"/>
    <w:tmpl w:val="4E5E0272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A747B65"/>
    <w:multiLevelType w:val="hybridMultilevel"/>
    <w:tmpl w:val="44723108"/>
    <w:lvl w:ilvl="0" w:tplc="BB66C65E">
      <w:start w:val="1"/>
      <w:numFmt w:val="decimal"/>
      <w:pStyle w:val="AgreementText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A9A4C93"/>
    <w:multiLevelType w:val="hybridMultilevel"/>
    <w:tmpl w:val="E918FD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6250559"/>
    <w:multiLevelType w:val="hybridMultilevel"/>
    <w:tmpl w:val="791E05A0"/>
    <w:lvl w:ilvl="0" w:tplc="8AD6D6BC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8E39EC"/>
    <w:multiLevelType w:val="hybridMultilevel"/>
    <w:tmpl w:val="C80A9A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ADB5A48"/>
    <w:multiLevelType w:val="hybridMultilevel"/>
    <w:tmpl w:val="9752A3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BA0209E"/>
    <w:multiLevelType w:val="hybridMultilevel"/>
    <w:tmpl w:val="17EAD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2"/>
  </w:num>
  <w:num w:numId="5">
    <w:abstractNumId w:val="4"/>
  </w:num>
  <w:num w:numId="6">
    <w:abstractNumId w:val="14"/>
  </w:num>
  <w:num w:numId="7">
    <w:abstractNumId w:val="11"/>
  </w:num>
  <w:num w:numId="8">
    <w:abstractNumId w:val="13"/>
  </w:num>
  <w:num w:numId="9">
    <w:abstractNumId w:val="5"/>
  </w:num>
  <w:num w:numId="10">
    <w:abstractNumId w:val="15"/>
  </w:num>
  <w:num w:numId="11">
    <w:abstractNumId w:val="9"/>
  </w:num>
  <w:num w:numId="12">
    <w:abstractNumId w:val="1"/>
  </w:num>
  <w:num w:numId="13">
    <w:abstractNumId w:val="7"/>
  </w:num>
  <w:num w:numId="14">
    <w:abstractNumId w:val="6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5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491F"/>
    <w:rsid w:val="00002F26"/>
    <w:rsid w:val="0000468D"/>
    <w:rsid w:val="00020FA0"/>
    <w:rsid w:val="000212F6"/>
    <w:rsid w:val="00024740"/>
    <w:rsid w:val="000265B2"/>
    <w:rsid w:val="00030071"/>
    <w:rsid w:val="00030ECE"/>
    <w:rsid w:val="00034F75"/>
    <w:rsid w:val="000365E1"/>
    <w:rsid w:val="00037FF1"/>
    <w:rsid w:val="000510D1"/>
    <w:rsid w:val="00054A25"/>
    <w:rsid w:val="0006197B"/>
    <w:rsid w:val="000627EA"/>
    <w:rsid w:val="00063303"/>
    <w:rsid w:val="000667BB"/>
    <w:rsid w:val="00066920"/>
    <w:rsid w:val="00066EB0"/>
    <w:rsid w:val="000816D3"/>
    <w:rsid w:val="00082819"/>
    <w:rsid w:val="0008529F"/>
    <w:rsid w:val="00085F89"/>
    <w:rsid w:val="00090374"/>
    <w:rsid w:val="000908D5"/>
    <w:rsid w:val="000954BD"/>
    <w:rsid w:val="000A1694"/>
    <w:rsid w:val="000A3AC3"/>
    <w:rsid w:val="000B5161"/>
    <w:rsid w:val="000B71AB"/>
    <w:rsid w:val="000B7DFB"/>
    <w:rsid w:val="000C00D6"/>
    <w:rsid w:val="000C31BB"/>
    <w:rsid w:val="000C3395"/>
    <w:rsid w:val="000C6FE4"/>
    <w:rsid w:val="000D186E"/>
    <w:rsid w:val="000D3F15"/>
    <w:rsid w:val="000E0648"/>
    <w:rsid w:val="000F0FE0"/>
    <w:rsid w:val="000F5866"/>
    <w:rsid w:val="000F7543"/>
    <w:rsid w:val="0010436D"/>
    <w:rsid w:val="0011478E"/>
    <w:rsid w:val="001149DF"/>
    <w:rsid w:val="0011649E"/>
    <w:rsid w:val="00122F10"/>
    <w:rsid w:val="00123B88"/>
    <w:rsid w:val="00126F4C"/>
    <w:rsid w:val="001325DC"/>
    <w:rsid w:val="00134D23"/>
    <w:rsid w:val="0013632C"/>
    <w:rsid w:val="00136420"/>
    <w:rsid w:val="00152E3C"/>
    <w:rsid w:val="00155B43"/>
    <w:rsid w:val="0016303A"/>
    <w:rsid w:val="00163B44"/>
    <w:rsid w:val="001648B2"/>
    <w:rsid w:val="00167A13"/>
    <w:rsid w:val="0017275F"/>
    <w:rsid w:val="001769A5"/>
    <w:rsid w:val="00177375"/>
    <w:rsid w:val="00185B00"/>
    <w:rsid w:val="00193527"/>
    <w:rsid w:val="00194B40"/>
    <w:rsid w:val="001A13EC"/>
    <w:rsid w:val="001A1D5D"/>
    <w:rsid w:val="001A3822"/>
    <w:rsid w:val="001A3BED"/>
    <w:rsid w:val="001A55C0"/>
    <w:rsid w:val="001A5A34"/>
    <w:rsid w:val="001B0583"/>
    <w:rsid w:val="001B3398"/>
    <w:rsid w:val="001C019F"/>
    <w:rsid w:val="001D1101"/>
    <w:rsid w:val="001D4A1F"/>
    <w:rsid w:val="001D75DA"/>
    <w:rsid w:val="001E4469"/>
    <w:rsid w:val="001E53F4"/>
    <w:rsid w:val="001E5C8A"/>
    <w:rsid w:val="001E73E7"/>
    <w:rsid w:val="00205B07"/>
    <w:rsid w:val="00206AFF"/>
    <w:rsid w:val="0021081A"/>
    <w:rsid w:val="002128A8"/>
    <w:rsid w:val="002230A5"/>
    <w:rsid w:val="00223C2F"/>
    <w:rsid w:val="00235945"/>
    <w:rsid w:val="00240AF1"/>
    <w:rsid w:val="002416DB"/>
    <w:rsid w:val="00242D73"/>
    <w:rsid w:val="0024648C"/>
    <w:rsid w:val="00246C6F"/>
    <w:rsid w:val="00250D66"/>
    <w:rsid w:val="00253945"/>
    <w:rsid w:val="00256E58"/>
    <w:rsid w:val="00262C58"/>
    <w:rsid w:val="0027406E"/>
    <w:rsid w:val="00287320"/>
    <w:rsid w:val="00290AE9"/>
    <w:rsid w:val="00290CCA"/>
    <w:rsid w:val="002A0633"/>
    <w:rsid w:val="002A3B23"/>
    <w:rsid w:val="002A4612"/>
    <w:rsid w:val="002A4FB8"/>
    <w:rsid w:val="002B11A7"/>
    <w:rsid w:val="002B4DAE"/>
    <w:rsid w:val="002C0936"/>
    <w:rsid w:val="002C4B33"/>
    <w:rsid w:val="002C7068"/>
    <w:rsid w:val="002D3838"/>
    <w:rsid w:val="002D532D"/>
    <w:rsid w:val="002D6B42"/>
    <w:rsid w:val="002E6C44"/>
    <w:rsid w:val="002E7769"/>
    <w:rsid w:val="002E7798"/>
    <w:rsid w:val="002F2D51"/>
    <w:rsid w:val="002F3E07"/>
    <w:rsid w:val="00301DD7"/>
    <w:rsid w:val="00305406"/>
    <w:rsid w:val="003106B4"/>
    <w:rsid w:val="00324046"/>
    <w:rsid w:val="00325AC6"/>
    <w:rsid w:val="00330B0D"/>
    <w:rsid w:val="00335F55"/>
    <w:rsid w:val="00340B2B"/>
    <w:rsid w:val="00351FA0"/>
    <w:rsid w:val="003526FB"/>
    <w:rsid w:val="00356A4D"/>
    <w:rsid w:val="00366F71"/>
    <w:rsid w:val="00384215"/>
    <w:rsid w:val="0039633B"/>
    <w:rsid w:val="00396DD7"/>
    <w:rsid w:val="003A0174"/>
    <w:rsid w:val="003A5518"/>
    <w:rsid w:val="003A5C92"/>
    <w:rsid w:val="003C3F42"/>
    <w:rsid w:val="003C64EF"/>
    <w:rsid w:val="003C72DB"/>
    <w:rsid w:val="003E1C80"/>
    <w:rsid w:val="003E483D"/>
    <w:rsid w:val="003E59EE"/>
    <w:rsid w:val="003E6A25"/>
    <w:rsid w:val="003F3853"/>
    <w:rsid w:val="00401451"/>
    <w:rsid w:val="004028BD"/>
    <w:rsid w:val="004127E6"/>
    <w:rsid w:val="00415F5F"/>
    <w:rsid w:val="0043202A"/>
    <w:rsid w:val="0043531D"/>
    <w:rsid w:val="00435A49"/>
    <w:rsid w:val="0044038A"/>
    <w:rsid w:val="004466EB"/>
    <w:rsid w:val="00447572"/>
    <w:rsid w:val="00451820"/>
    <w:rsid w:val="004521E2"/>
    <w:rsid w:val="00453A21"/>
    <w:rsid w:val="00457ED0"/>
    <w:rsid w:val="00461DCB"/>
    <w:rsid w:val="0046519D"/>
    <w:rsid w:val="00491A66"/>
    <w:rsid w:val="00492B80"/>
    <w:rsid w:val="00492E55"/>
    <w:rsid w:val="00493E79"/>
    <w:rsid w:val="004A0094"/>
    <w:rsid w:val="004A537A"/>
    <w:rsid w:val="004C5579"/>
    <w:rsid w:val="004D06FD"/>
    <w:rsid w:val="004D12A5"/>
    <w:rsid w:val="004D3043"/>
    <w:rsid w:val="004D79B6"/>
    <w:rsid w:val="004F291B"/>
    <w:rsid w:val="004F2FDC"/>
    <w:rsid w:val="00500434"/>
    <w:rsid w:val="0050155E"/>
    <w:rsid w:val="00502256"/>
    <w:rsid w:val="00511B74"/>
    <w:rsid w:val="00513100"/>
    <w:rsid w:val="00514997"/>
    <w:rsid w:val="00514CC6"/>
    <w:rsid w:val="0051541D"/>
    <w:rsid w:val="00523AB6"/>
    <w:rsid w:val="00533EB0"/>
    <w:rsid w:val="00535A0E"/>
    <w:rsid w:val="00545EBD"/>
    <w:rsid w:val="00546081"/>
    <w:rsid w:val="005475A8"/>
    <w:rsid w:val="00552D70"/>
    <w:rsid w:val="00556997"/>
    <w:rsid w:val="00556F06"/>
    <w:rsid w:val="00562873"/>
    <w:rsid w:val="0056338C"/>
    <w:rsid w:val="005658F3"/>
    <w:rsid w:val="00567FB9"/>
    <w:rsid w:val="0057353D"/>
    <w:rsid w:val="0057771B"/>
    <w:rsid w:val="00581E53"/>
    <w:rsid w:val="00585B99"/>
    <w:rsid w:val="005A2EC8"/>
    <w:rsid w:val="005B1A1B"/>
    <w:rsid w:val="005C335D"/>
    <w:rsid w:val="005C6AC5"/>
    <w:rsid w:val="005D22FB"/>
    <w:rsid w:val="005D4280"/>
    <w:rsid w:val="005E62AE"/>
    <w:rsid w:val="005E7393"/>
    <w:rsid w:val="005F46EC"/>
    <w:rsid w:val="00600194"/>
    <w:rsid w:val="006014D6"/>
    <w:rsid w:val="00604160"/>
    <w:rsid w:val="00604AE6"/>
    <w:rsid w:val="00606F49"/>
    <w:rsid w:val="00611753"/>
    <w:rsid w:val="0061783F"/>
    <w:rsid w:val="00656D85"/>
    <w:rsid w:val="00660F42"/>
    <w:rsid w:val="006638AD"/>
    <w:rsid w:val="00670D4B"/>
    <w:rsid w:val="00671993"/>
    <w:rsid w:val="00671FCB"/>
    <w:rsid w:val="00677232"/>
    <w:rsid w:val="00677E83"/>
    <w:rsid w:val="00685F02"/>
    <w:rsid w:val="00687BFD"/>
    <w:rsid w:val="006944A4"/>
    <w:rsid w:val="006A0A4C"/>
    <w:rsid w:val="006A6ABB"/>
    <w:rsid w:val="006B5104"/>
    <w:rsid w:val="006C5964"/>
    <w:rsid w:val="006C7581"/>
    <w:rsid w:val="006E2FD8"/>
    <w:rsid w:val="006E64C1"/>
    <w:rsid w:val="006E6E62"/>
    <w:rsid w:val="006F2D97"/>
    <w:rsid w:val="006F4B92"/>
    <w:rsid w:val="00703ECC"/>
    <w:rsid w:val="00706D56"/>
    <w:rsid w:val="00707062"/>
    <w:rsid w:val="00712125"/>
    <w:rsid w:val="00722DE8"/>
    <w:rsid w:val="007275A5"/>
    <w:rsid w:val="00733AC6"/>
    <w:rsid w:val="007344B3"/>
    <w:rsid w:val="00737131"/>
    <w:rsid w:val="0074491F"/>
    <w:rsid w:val="007518A7"/>
    <w:rsid w:val="00757534"/>
    <w:rsid w:val="007672B8"/>
    <w:rsid w:val="00772143"/>
    <w:rsid w:val="00790A7D"/>
    <w:rsid w:val="007A66D0"/>
    <w:rsid w:val="007A7A63"/>
    <w:rsid w:val="007B763A"/>
    <w:rsid w:val="007C6BF2"/>
    <w:rsid w:val="007D4148"/>
    <w:rsid w:val="008032C3"/>
    <w:rsid w:val="00805120"/>
    <w:rsid w:val="00806C74"/>
    <w:rsid w:val="00806E13"/>
    <w:rsid w:val="00811A70"/>
    <w:rsid w:val="00817E16"/>
    <w:rsid w:val="008206F8"/>
    <w:rsid w:val="00825B9C"/>
    <w:rsid w:val="00836EE5"/>
    <w:rsid w:val="00851E0A"/>
    <w:rsid w:val="00855F7F"/>
    <w:rsid w:val="008564EE"/>
    <w:rsid w:val="00857506"/>
    <w:rsid w:val="00863315"/>
    <w:rsid w:val="008658E6"/>
    <w:rsid w:val="008735CD"/>
    <w:rsid w:val="008820D9"/>
    <w:rsid w:val="00882F58"/>
    <w:rsid w:val="00884CA6"/>
    <w:rsid w:val="008853A3"/>
    <w:rsid w:val="0089444D"/>
    <w:rsid w:val="00895747"/>
    <w:rsid w:val="0089693B"/>
    <w:rsid w:val="008A18E6"/>
    <w:rsid w:val="008A50B7"/>
    <w:rsid w:val="008A580F"/>
    <w:rsid w:val="008B1BF9"/>
    <w:rsid w:val="008B4949"/>
    <w:rsid w:val="008C3C8A"/>
    <w:rsid w:val="008C5563"/>
    <w:rsid w:val="008D0654"/>
    <w:rsid w:val="008E3369"/>
    <w:rsid w:val="008F11AE"/>
    <w:rsid w:val="008F2A80"/>
    <w:rsid w:val="008F2F03"/>
    <w:rsid w:val="00903DB2"/>
    <w:rsid w:val="00906663"/>
    <w:rsid w:val="00907617"/>
    <w:rsid w:val="00924AEC"/>
    <w:rsid w:val="00927F2B"/>
    <w:rsid w:val="009300D7"/>
    <w:rsid w:val="009365CC"/>
    <w:rsid w:val="009531AA"/>
    <w:rsid w:val="0095344D"/>
    <w:rsid w:val="00970F57"/>
    <w:rsid w:val="009803DD"/>
    <w:rsid w:val="00981755"/>
    <w:rsid w:val="009817C8"/>
    <w:rsid w:val="00987C82"/>
    <w:rsid w:val="009A0246"/>
    <w:rsid w:val="009A7CA1"/>
    <w:rsid w:val="009C0C06"/>
    <w:rsid w:val="009C11CA"/>
    <w:rsid w:val="009C513D"/>
    <w:rsid w:val="009D5559"/>
    <w:rsid w:val="009F0B7E"/>
    <w:rsid w:val="009F37B5"/>
    <w:rsid w:val="00A0096D"/>
    <w:rsid w:val="00A06D80"/>
    <w:rsid w:val="00A07DAF"/>
    <w:rsid w:val="00A118C6"/>
    <w:rsid w:val="00A1327B"/>
    <w:rsid w:val="00A140F1"/>
    <w:rsid w:val="00A16086"/>
    <w:rsid w:val="00A1692B"/>
    <w:rsid w:val="00A16B02"/>
    <w:rsid w:val="00A16F61"/>
    <w:rsid w:val="00A252B3"/>
    <w:rsid w:val="00A2665C"/>
    <w:rsid w:val="00A26A02"/>
    <w:rsid w:val="00A33348"/>
    <w:rsid w:val="00A3338F"/>
    <w:rsid w:val="00A33D7F"/>
    <w:rsid w:val="00A40DCE"/>
    <w:rsid w:val="00A458CC"/>
    <w:rsid w:val="00A52BD2"/>
    <w:rsid w:val="00A62288"/>
    <w:rsid w:val="00A62589"/>
    <w:rsid w:val="00A64168"/>
    <w:rsid w:val="00A64EEC"/>
    <w:rsid w:val="00A656B5"/>
    <w:rsid w:val="00A85D83"/>
    <w:rsid w:val="00A911AF"/>
    <w:rsid w:val="00A9160F"/>
    <w:rsid w:val="00A91A18"/>
    <w:rsid w:val="00A950D1"/>
    <w:rsid w:val="00A96140"/>
    <w:rsid w:val="00AA3D18"/>
    <w:rsid w:val="00AB2EBF"/>
    <w:rsid w:val="00AB5380"/>
    <w:rsid w:val="00AB7C31"/>
    <w:rsid w:val="00AC4134"/>
    <w:rsid w:val="00AC5A2B"/>
    <w:rsid w:val="00AD1A39"/>
    <w:rsid w:val="00AD6CF8"/>
    <w:rsid w:val="00AD7443"/>
    <w:rsid w:val="00AE1F72"/>
    <w:rsid w:val="00AE50F5"/>
    <w:rsid w:val="00B017C5"/>
    <w:rsid w:val="00B04903"/>
    <w:rsid w:val="00B27183"/>
    <w:rsid w:val="00B367D3"/>
    <w:rsid w:val="00B41C69"/>
    <w:rsid w:val="00B4680D"/>
    <w:rsid w:val="00B52141"/>
    <w:rsid w:val="00B52559"/>
    <w:rsid w:val="00B622C7"/>
    <w:rsid w:val="00B71CF1"/>
    <w:rsid w:val="00B7662B"/>
    <w:rsid w:val="00B838C7"/>
    <w:rsid w:val="00B87390"/>
    <w:rsid w:val="00B96030"/>
    <w:rsid w:val="00B96DC2"/>
    <w:rsid w:val="00BA429B"/>
    <w:rsid w:val="00BA50F1"/>
    <w:rsid w:val="00BB4073"/>
    <w:rsid w:val="00BB43B2"/>
    <w:rsid w:val="00BB6D83"/>
    <w:rsid w:val="00BC2FCB"/>
    <w:rsid w:val="00BC30BC"/>
    <w:rsid w:val="00BC5D95"/>
    <w:rsid w:val="00BD5C90"/>
    <w:rsid w:val="00BD6850"/>
    <w:rsid w:val="00BD7316"/>
    <w:rsid w:val="00BE0370"/>
    <w:rsid w:val="00BE09D6"/>
    <w:rsid w:val="00BF41FE"/>
    <w:rsid w:val="00BF4568"/>
    <w:rsid w:val="00BF4A16"/>
    <w:rsid w:val="00C02D0C"/>
    <w:rsid w:val="00C0702C"/>
    <w:rsid w:val="00C07648"/>
    <w:rsid w:val="00C22A36"/>
    <w:rsid w:val="00C24FF1"/>
    <w:rsid w:val="00C37049"/>
    <w:rsid w:val="00C426A3"/>
    <w:rsid w:val="00C503C4"/>
    <w:rsid w:val="00C63324"/>
    <w:rsid w:val="00C67A35"/>
    <w:rsid w:val="00C73F85"/>
    <w:rsid w:val="00C81188"/>
    <w:rsid w:val="00C82B41"/>
    <w:rsid w:val="00C91DF0"/>
    <w:rsid w:val="00C95612"/>
    <w:rsid w:val="00C97926"/>
    <w:rsid w:val="00CB0911"/>
    <w:rsid w:val="00CB599C"/>
    <w:rsid w:val="00CB6A49"/>
    <w:rsid w:val="00CC7CB7"/>
    <w:rsid w:val="00CE0674"/>
    <w:rsid w:val="00CE67FB"/>
    <w:rsid w:val="00CE7A1F"/>
    <w:rsid w:val="00D00C70"/>
    <w:rsid w:val="00D02133"/>
    <w:rsid w:val="00D060EF"/>
    <w:rsid w:val="00D12E05"/>
    <w:rsid w:val="00D3101F"/>
    <w:rsid w:val="00D31905"/>
    <w:rsid w:val="00D31B69"/>
    <w:rsid w:val="00D339B1"/>
    <w:rsid w:val="00D35701"/>
    <w:rsid w:val="00D461ED"/>
    <w:rsid w:val="00D54021"/>
    <w:rsid w:val="00D57F84"/>
    <w:rsid w:val="00D64215"/>
    <w:rsid w:val="00D64D06"/>
    <w:rsid w:val="00D66A94"/>
    <w:rsid w:val="00D71D57"/>
    <w:rsid w:val="00D7452B"/>
    <w:rsid w:val="00D74C96"/>
    <w:rsid w:val="00D86421"/>
    <w:rsid w:val="00D947FA"/>
    <w:rsid w:val="00D954A3"/>
    <w:rsid w:val="00DA3917"/>
    <w:rsid w:val="00DB5499"/>
    <w:rsid w:val="00DB726E"/>
    <w:rsid w:val="00DC22F2"/>
    <w:rsid w:val="00DC5169"/>
    <w:rsid w:val="00DC5858"/>
    <w:rsid w:val="00DD0530"/>
    <w:rsid w:val="00DD1862"/>
    <w:rsid w:val="00DE204B"/>
    <w:rsid w:val="00DE2904"/>
    <w:rsid w:val="00DE499F"/>
    <w:rsid w:val="00DE7810"/>
    <w:rsid w:val="00DF08BE"/>
    <w:rsid w:val="00DF5827"/>
    <w:rsid w:val="00E03CE5"/>
    <w:rsid w:val="00E128BB"/>
    <w:rsid w:val="00E17981"/>
    <w:rsid w:val="00E226E6"/>
    <w:rsid w:val="00E2521D"/>
    <w:rsid w:val="00E33DC8"/>
    <w:rsid w:val="00E33E2C"/>
    <w:rsid w:val="00E37DD5"/>
    <w:rsid w:val="00E423B9"/>
    <w:rsid w:val="00E53B48"/>
    <w:rsid w:val="00E54F37"/>
    <w:rsid w:val="00E65D8C"/>
    <w:rsid w:val="00E73969"/>
    <w:rsid w:val="00E862BC"/>
    <w:rsid w:val="00E86FBC"/>
    <w:rsid w:val="00E87938"/>
    <w:rsid w:val="00EA3E0A"/>
    <w:rsid w:val="00EA6CB2"/>
    <w:rsid w:val="00EB1C93"/>
    <w:rsid w:val="00EB261B"/>
    <w:rsid w:val="00EB3E45"/>
    <w:rsid w:val="00EC0721"/>
    <w:rsid w:val="00ED6007"/>
    <w:rsid w:val="00ED7151"/>
    <w:rsid w:val="00EE0245"/>
    <w:rsid w:val="00EE25C7"/>
    <w:rsid w:val="00EE7BB8"/>
    <w:rsid w:val="00EF0EE1"/>
    <w:rsid w:val="00EF2D66"/>
    <w:rsid w:val="00EF4A5B"/>
    <w:rsid w:val="00EF7B17"/>
    <w:rsid w:val="00F04B9B"/>
    <w:rsid w:val="00F06CE6"/>
    <w:rsid w:val="00F1442E"/>
    <w:rsid w:val="00F149CC"/>
    <w:rsid w:val="00F178BA"/>
    <w:rsid w:val="00F2075D"/>
    <w:rsid w:val="00F225A4"/>
    <w:rsid w:val="00F27701"/>
    <w:rsid w:val="00F279FB"/>
    <w:rsid w:val="00F33834"/>
    <w:rsid w:val="00F34113"/>
    <w:rsid w:val="00F36631"/>
    <w:rsid w:val="00F407EF"/>
    <w:rsid w:val="00F42C40"/>
    <w:rsid w:val="00F462DB"/>
    <w:rsid w:val="00F46364"/>
    <w:rsid w:val="00F547B7"/>
    <w:rsid w:val="00F6428B"/>
    <w:rsid w:val="00F6456D"/>
    <w:rsid w:val="00F67E9C"/>
    <w:rsid w:val="00F70494"/>
    <w:rsid w:val="00F8284B"/>
    <w:rsid w:val="00F91809"/>
    <w:rsid w:val="00F94929"/>
    <w:rsid w:val="00FA0323"/>
    <w:rsid w:val="00FA2693"/>
    <w:rsid w:val="00FA2A87"/>
    <w:rsid w:val="00FA5ABA"/>
    <w:rsid w:val="00FB0F74"/>
    <w:rsid w:val="00FB5369"/>
    <w:rsid w:val="00FD69EB"/>
    <w:rsid w:val="00FE236F"/>
    <w:rsid w:val="00FE5B57"/>
    <w:rsid w:val="00FE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  <o:rules v:ext="edit">
        <o:r id="V:Rule1" type="connector" idref="#_x0000_s1028"/>
        <o:r id="V:Rule2" type="connector" idref="#_x0000_s1033"/>
        <o:r id="V:Rule3" type="connector" idref="#_x0000_s1032"/>
      </o:rules>
    </o:shapelayout>
  </w:shapeDefaults>
  <w:decimalSymbol w:val="."/>
  <w:listSeparator w:val=","/>
  <w15:docId w15:val="{0420B6DE-38E1-4EA2-AEC6-078660E0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A02"/>
    <w:rPr>
      <w:rFonts w:ascii="Tahoma" w:hAnsi="Tahoma"/>
      <w:spacing w:val="10"/>
      <w:sz w:val="16"/>
    </w:rPr>
  </w:style>
  <w:style w:type="paragraph" w:styleId="Heading1">
    <w:name w:val="heading 1"/>
    <w:basedOn w:val="Normal"/>
    <w:next w:val="Normal"/>
    <w:qFormat/>
    <w:rsid w:val="00030071"/>
    <w:pPr>
      <w:spacing w:after="80"/>
      <w:jc w:val="center"/>
      <w:outlineLvl w:val="0"/>
    </w:pPr>
    <w:rPr>
      <w:b/>
      <w:caps/>
      <w:spacing w:val="20"/>
      <w:sz w:val="24"/>
      <w:szCs w:val="24"/>
    </w:rPr>
  </w:style>
  <w:style w:type="paragraph" w:styleId="Heading2">
    <w:name w:val="heading 2"/>
    <w:basedOn w:val="Normal"/>
    <w:next w:val="Normal"/>
    <w:qFormat/>
    <w:rsid w:val="00030071"/>
    <w:pPr>
      <w:framePr w:hSpace="180" w:wrap="around" w:hAnchor="text" w:xAlign="center" w:y="490"/>
      <w:spacing w:before="40"/>
      <w:jc w:val="center"/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945"/>
    <w:rPr>
      <w:rFonts w:ascii="Tahoma" w:hAnsi="Tahoma"/>
      <w:spacing w:val="10"/>
    </w:rPr>
    <w:tblPr>
      <w:jc w:val="center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29" w:type="dxa"/>
        <w:left w:w="115" w:type="dxa"/>
        <w:bottom w:w="29" w:type="dxa"/>
        <w:right w:w="115" w:type="dxa"/>
      </w:tblCellMar>
    </w:tblPr>
    <w:trPr>
      <w:jc w:val="center"/>
    </w:trPr>
  </w:style>
  <w:style w:type="paragraph" w:styleId="BalloonText">
    <w:name w:val="Balloon Text"/>
    <w:basedOn w:val="Normal"/>
    <w:semiHidden/>
    <w:rsid w:val="00A26A02"/>
    <w:rPr>
      <w:rFonts w:cs="Tahoma"/>
      <w:szCs w:val="16"/>
    </w:rPr>
  </w:style>
  <w:style w:type="paragraph" w:customStyle="1" w:styleId="SectionHeading">
    <w:name w:val="Section Heading"/>
    <w:basedOn w:val="Normal"/>
    <w:rsid w:val="00030071"/>
    <w:pPr>
      <w:jc w:val="center"/>
    </w:pPr>
    <w:rPr>
      <w:caps/>
      <w:szCs w:val="16"/>
    </w:rPr>
  </w:style>
  <w:style w:type="paragraph" w:customStyle="1" w:styleId="AgreementText">
    <w:name w:val="Agreement Text"/>
    <w:basedOn w:val="Normal"/>
    <w:rsid w:val="00685F02"/>
    <w:pPr>
      <w:framePr w:hSpace="180" w:wrap="around" w:hAnchor="text" w:xAlign="center" w:y="490"/>
      <w:numPr>
        <w:numId w:val="2"/>
      </w:numPr>
      <w:spacing w:before="40" w:after="80"/>
    </w:pPr>
  </w:style>
  <w:style w:type="paragraph" w:styleId="Header">
    <w:name w:val="header"/>
    <w:basedOn w:val="Normal"/>
    <w:rsid w:val="005A2E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2EC8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EC0721"/>
    <w:rPr>
      <w:sz w:val="16"/>
      <w:szCs w:val="16"/>
    </w:rPr>
  </w:style>
  <w:style w:type="paragraph" w:styleId="CommentText">
    <w:name w:val="annotation text"/>
    <w:basedOn w:val="Normal"/>
    <w:semiHidden/>
    <w:rsid w:val="00EC0721"/>
    <w:rPr>
      <w:sz w:val="20"/>
    </w:rPr>
  </w:style>
  <w:style w:type="paragraph" w:styleId="CommentSubject">
    <w:name w:val="annotation subject"/>
    <w:basedOn w:val="CommentText"/>
    <w:next w:val="CommentText"/>
    <w:semiHidden/>
    <w:rsid w:val="00EC0721"/>
    <w:rPr>
      <w:b/>
      <w:bCs/>
    </w:rPr>
  </w:style>
  <w:style w:type="character" w:styleId="FollowedHyperlink">
    <w:name w:val="FollowedHyperlink"/>
    <w:basedOn w:val="DefaultParagraphFont"/>
    <w:rsid w:val="0010436D"/>
    <w:rPr>
      <w:color w:val="800080"/>
      <w:u w:val="single"/>
    </w:rPr>
  </w:style>
  <w:style w:type="paragraph" w:customStyle="1" w:styleId="Default">
    <w:name w:val="Default"/>
    <w:rsid w:val="00C67A3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newlan\LOCALS~1\Temp\TCD191.tmp\Business%20credit%20appl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Document_x0020_Type xmlns="5063ca18-b39f-43d9-8b93-109b69efb275" xsi:nil="true"/>
    <PATH_x0020_document_x003f_ xmlns="5063ca18-b39f-43d9-8b93-109b69efb275">Yes</PATH_x0020_document_x003f_>
    <Category xmlns="5063ca18-b39f-43d9-8b93-109b69efb27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60473E05BCF4694C131D6BA4E1DB1" ma:contentTypeVersion="4" ma:contentTypeDescription="Create a new document." ma:contentTypeScope="" ma:versionID="9a8b40385b3222fe6df659283e24ff86">
  <xsd:schema xmlns:xsd="http://www.w3.org/2001/XMLSchema" xmlns:p="http://schemas.microsoft.com/office/2006/metadata/properties" xmlns:ns2="5063ca18-b39f-43d9-8b93-109b69efb275" targetNamespace="http://schemas.microsoft.com/office/2006/metadata/properties" ma:root="true" ma:fieldsID="f997422800f99474ffbd92462778413c" ns2:_="">
    <xsd:import namespace="5063ca18-b39f-43d9-8b93-109b69efb27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ocument_x0020_Type" minOccurs="0"/>
                <xsd:element ref="ns2:PATH_x0020_document_x003f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5063ca18-b39f-43d9-8b93-109b69efb275" elementFormDefault="qualified">
    <xsd:import namespace="http://schemas.microsoft.com/office/2006/documentManagement/types"/>
    <xsd:element name="Category" ma:index="2" nillable="true" ma:displayName="Category" ma:format="Dropdown" ma:internalName="Category">
      <xsd:simpleType>
        <xsd:restriction base="dms:Choice">
          <xsd:enumeration value="Budgeting"/>
          <xsd:enumeration value="Fund raising"/>
          <xsd:enumeration value="Other"/>
          <xsd:enumeration value="Outreach"/>
          <xsd:enumeration value="Partner management"/>
          <xsd:enumeration value="Proposal development"/>
          <xsd:enumeration value="Reference materials"/>
          <xsd:enumeration value="Software development"/>
          <xsd:enumeration value="Strategy documents"/>
          <xsd:enumeration value="Team management"/>
          <xsd:enumeration value="Technical documentation"/>
          <xsd:enumeration value="Training material"/>
          <xsd:enumeration value="User documentation"/>
        </xsd:restriction>
      </xsd:simpleType>
    </xsd:element>
    <xsd:element name="Document_x0020_Type" ma:index="4" nillable="true" ma:displayName="Document Type" ma:format="Dropdown" ma:internalName="Document_x0020_Type">
      <xsd:simpleType>
        <xsd:restriction base="dms:Choice">
          <xsd:enumeration value="Abstract"/>
          <xsd:enumeration value="Agenda"/>
          <xsd:enumeration value="Article"/>
          <xsd:enumeration value="Concept note"/>
          <xsd:enumeration value="Data set"/>
          <xsd:enumeration value="File archive"/>
          <xsd:enumeration value="Notes"/>
          <xsd:enumeration value="Other"/>
          <xsd:enumeration value="Presentation"/>
          <xsd:enumeration value="Proposal"/>
          <xsd:enumeration value="Report"/>
          <xsd:enumeration value="Source code"/>
          <xsd:enumeration value="Spreadsheet"/>
          <xsd:enumeration value="Work in progress"/>
        </xsd:restriction>
      </xsd:simpleType>
    </xsd:element>
    <xsd:element name="PATH_x0020_document_x003f_" ma:index="5" nillable="true" ma:displayName="Internal only?" ma:default="Yes" ma:format="Dropdown" ma:internalName="PATH_x0020_document_x003f_">
      <xsd:simpleType>
        <xsd:restriction base="dms:Choice">
          <xsd:enumeration value="Yes"/>
          <xsd:enumeration value="N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 ma:readOnly="true"/>
        <xsd:element ref="dc:title" minOccurs="0" maxOccurs="1" ma:index="1" ma:displayName="Title"/>
        <xsd:element ref="dc:subject" minOccurs="0" maxOccurs="1" ma:index="3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3532D-9DEB-481E-8606-95E5DE64F9F4}">
  <ds:schemaRefs>
    <ds:schemaRef ds:uri="http://schemas.microsoft.com/office/2006/metadata/properties"/>
    <ds:schemaRef ds:uri="5063ca18-b39f-43d9-8b93-109b69efb275"/>
  </ds:schemaRefs>
</ds:datastoreItem>
</file>

<file path=customXml/itemProps2.xml><?xml version="1.0" encoding="utf-8"?>
<ds:datastoreItem xmlns:ds="http://schemas.openxmlformats.org/officeDocument/2006/customXml" ds:itemID="{1B486BFF-9E32-43EC-BD6D-BF46B6706D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44C3A6-DBD2-4DDE-BA16-598CD71EC79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205AEC91-8E37-4245-A89D-2B9840D2BB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63ca18-b39f-43d9-8b93-109b69efb27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F599D089-5720-4345-8C90-EAD356E14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credit application.dot</Template>
  <TotalTime>26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Cold Chain Equipment Inventory Data Collection - Facility data</vt:lpstr>
    </vt:vector>
  </TitlesOfParts>
  <Manager/>
  <Company>Microsoft Corporation</Company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Cold Chain Equipment Inventory Data Collection - Facility data</dc:title>
  <dc:subject/>
  <dc:creator>snewlan</dc:creator>
  <cp:keywords/>
  <dc:description/>
  <cp:lastModifiedBy>Shahab Hashim</cp:lastModifiedBy>
  <cp:revision>14</cp:revision>
  <cp:lastPrinted>2010-07-14T11:36:00Z</cp:lastPrinted>
  <dcterms:created xsi:type="dcterms:W3CDTF">2011-12-20T20:00:00Z</dcterms:created>
  <dcterms:modified xsi:type="dcterms:W3CDTF">2014-10-03T10:26:00Z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TC010427471033</vt:lpwstr>
  </property>
  <property fmtid="{D5CDD505-2E9C-101B-9397-08002B2CF9AE}" pid="3" name="ContentType">
    <vt:lpwstr>Document</vt:lpwstr>
  </property>
</Properties>
</file>