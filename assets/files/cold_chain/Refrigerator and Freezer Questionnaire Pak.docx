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="-121" w:tblpY="361"/>
        <w:tblW w:w="5143" w:type="pct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2" w:space="0" w:color="333333"/>
          <w:insideV w:val="single" w:sz="2" w:space="0" w:color="333333"/>
        </w:tblBorders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3728"/>
        <w:gridCol w:w="1445"/>
        <w:gridCol w:w="542"/>
        <w:gridCol w:w="5336"/>
      </w:tblGrid>
      <w:tr w:rsidR="00514CC6" w:rsidRPr="00C503C4" w:rsidTr="00206A3A">
        <w:trPr>
          <w:trHeight w:hRule="exact" w:val="648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D2439E" w:rsidRDefault="00D2439E" w:rsidP="00D2439E">
            <w:pPr>
              <w:jc w:val="right"/>
              <w:rPr>
                <w:rFonts w:ascii="Arial" w:hAnsi="Arial" w:cs="Arial"/>
                <w:spacing w:val="0"/>
                <w:sz w:val="20"/>
                <w:lang w:val="en-GB"/>
              </w:rPr>
            </w:pPr>
            <w:bookmarkStart w:id="0" w:name="_GoBack"/>
            <w:r>
              <w:rPr>
                <w:rFonts w:ascii="Arial" w:hAnsi="Arial" w:cs="Arial"/>
                <w:spacing w:val="0"/>
                <w:sz w:val="20"/>
                <w:lang w:val="en-GB"/>
              </w:rPr>
              <w:t>Revised CCEM Pakistan Version 2.1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(SSH/SFY UNICEF)</w:t>
            </w:r>
          </w:p>
          <w:bookmarkEnd w:id="0"/>
          <w:p w:rsidR="00514CC6" w:rsidRDefault="00382537" w:rsidP="00343B48">
            <w:pPr>
              <w:jc w:val="center"/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</w:pPr>
            <w:r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2 </w:t>
            </w:r>
            <w:r w:rsidR="00C73647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–</w:t>
            </w:r>
            <w:r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 </w:t>
            </w:r>
            <w:r w:rsidR="003E6A25" w:rsidRPr="00E54800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REFRIGERATOR</w:t>
            </w:r>
            <w:r w:rsidR="00C73647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/</w:t>
            </w:r>
            <w:r w:rsidR="003E6A25" w:rsidRPr="00E54800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FREEZER</w:t>
            </w:r>
            <w:r w:rsidR="00C73647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>/ILR</w:t>
            </w:r>
            <w:r w:rsidR="003E6A25" w:rsidRPr="00E54800"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  <w:t xml:space="preserve"> QUESTIONNAIRE</w:t>
            </w:r>
          </w:p>
          <w:p w:rsidR="00862DB5" w:rsidRPr="00343B48" w:rsidRDefault="00862DB5" w:rsidP="00343B48">
            <w:pPr>
              <w:jc w:val="center"/>
              <w:rPr>
                <w:rFonts w:ascii="Arial" w:hAnsi="Arial" w:cs="Arial"/>
                <w:spacing w:val="0"/>
                <w:sz w:val="32"/>
                <w:szCs w:val="32"/>
                <w:lang w:val="en-GB"/>
              </w:rPr>
            </w:pPr>
          </w:p>
        </w:tc>
      </w:tr>
      <w:tr w:rsidR="006014D6" w:rsidRPr="00C503C4" w:rsidTr="00EB456A">
        <w:trPr>
          <w:trHeight w:val="232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6014D6" w:rsidRPr="00C503C4" w:rsidRDefault="003E6A25" w:rsidP="00DE6524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EQUIPMENT RECORD </w:t>
            </w:r>
            <w:r w:rsidRPr="003E1C1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  <w:r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OF</w:t>
            </w:r>
            <w:r w:rsidRPr="003E1C1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  <w:r w:rsidR="00DD6CE4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>_____</w:t>
            </w:r>
            <w:r w:rsidR="001769A5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1769A5">
              <w:rPr>
                <w:rFonts w:ascii="Arial" w:hAnsi="Arial" w:cs="Arial"/>
                <w:spacing w:val="0"/>
                <w:sz w:val="20"/>
                <w:lang w:val="en-GB"/>
              </w:rPr>
              <w:t>(</w:t>
            </w:r>
            <w: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Fill in </w:t>
            </w:r>
            <w:r w:rsidR="001769A5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a </w:t>
            </w:r>
            <w:r w:rsidR="00B2683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separate </w:t>
            </w:r>
            <w: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form for each piece of equipment at </w:t>
            </w:r>
            <w:r w:rsidR="001769A5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health </w:t>
            </w:r>
            <w: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facility</w:t>
            </w:r>
            <w:r w:rsidR="00B2683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 and number all forms</w:t>
            </w:r>
            <w:r w:rsidR="006014D6" w:rsidRPr="00C503C4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  <w:r w:rsidR="006014D6" w:rsidRPr="00C503C4" w:rsidDel="007A66D0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</w:p>
        </w:tc>
      </w:tr>
      <w:tr w:rsidR="006C7581" w:rsidRPr="00C503C4" w:rsidTr="00EB456A">
        <w:trPr>
          <w:trHeight w:val="187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nil"/>
              <w:right w:val="single" w:sz="18" w:space="0" w:color="333333"/>
            </w:tcBorders>
            <w:shd w:val="clear" w:color="auto" w:fill="C6D9F1"/>
          </w:tcPr>
          <w:p w:rsidR="006C7581" w:rsidRPr="00C503C4" w:rsidRDefault="00DE7810" w:rsidP="003E6A25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Administrative levels and </w:t>
            </w:r>
            <w:r w:rsidR="001A0B9F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EPI </w:t>
            </w: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facility </w:t>
            </w:r>
            <w:r w:rsidR="003E6A25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identification</w:t>
            </w:r>
          </w:p>
        </w:tc>
      </w:tr>
      <w:tr w:rsidR="00F3253D" w:rsidRPr="00C503C4" w:rsidTr="00EB456A">
        <w:trPr>
          <w:trHeight w:val="421"/>
        </w:trPr>
        <w:tc>
          <w:tcPr>
            <w:tcW w:w="2587" w:type="pct"/>
            <w:gridSpan w:val="3"/>
            <w:tcBorders>
              <w:top w:val="nil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F3253D" w:rsidRPr="00C503C4" w:rsidRDefault="00F3253D" w:rsidP="00F3253D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F2603F">
              <w:rPr>
                <w:rFonts w:ascii="Arial" w:hAnsi="Arial" w:cs="Arial"/>
                <w:b/>
                <w:spacing w:val="0"/>
                <w:sz w:val="20"/>
                <w:lang w:val="en-GB"/>
              </w:rPr>
              <w:t>Province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727519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Province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F3253D" w:rsidRPr="00C503C4" w:rsidRDefault="00F3253D" w:rsidP="00F3253D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  <w:r w:rsidRPr="00C503C4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</w:t>
            </w:r>
          </w:p>
        </w:tc>
        <w:tc>
          <w:tcPr>
            <w:tcW w:w="2413" w:type="pct"/>
            <w:tcBorders>
              <w:top w:val="nil"/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p w:rsidR="00F3253D" w:rsidRPr="006E229F" w:rsidRDefault="00F3253D" w:rsidP="00C06372">
            <w:pPr>
              <w:rPr>
                <w:rFonts w:ascii="Arial" w:hAnsi="Arial" w:cs="Arial"/>
                <w:i/>
                <w:spacing w:val="0"/>
                <w:szCs w:val="16"/>
                <w:lang w:val="en-GB"/>
              </w:rPr>
            </w:pPr>
            <w:r w:rsidRPr="006E229F">
              <w:rPr>
                <w:rFonts w:ascii="Arial" w:hAnsi="Arial" w:cs="Arial"/>
                <w:spacing w:val="0"/>
                <w:sz w:val="20"/>
                <w:lang w:val="en-GB"/>
              </w:rPr>
              <w:t>4</w:t>
            </w:r>
            <w:r w:rsidRPr="00493E7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. </w:t>
            </w:r>
            <w:r w:rsidR="00F2603F">
              <w:rPr>
                <w:rFonts w:ascii="Arial" w:hAnsi="Arial" w:cs="Arial"/>
                <w:b/>
                <w:spacing w:val="0"/>
                <w:sz w:val="20"/>
                <w:lang w:val="en-GB"/>
              </w:rPr>
              <w:t>Union Council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Pr="00656D85">
              <w:rPr>
                <w:rFonts w:ascii="Arial" w:hAnsi="Arial" w:cs="Arial"/>
                <w:b/>
                <w:spacing w:val="0"/>
                <w:szCs w:val="16"/>
                <w:lang w:val="en-GB"/>
              </w:rPr>
              <w:t xml:space="preserve"> </w:t>
            </w:r>
            <w:r w:rsidR="00727519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727519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Union Council</w:t>
            </w:r>
            <w:r w:rsidR="00727519"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</w:tc>
      </w:tr>
      <w:tr w:rsidR="00F3253D" w:rsidRPr="00C503C4" w:rsidTr="00EB456A">
        <w:trPr>
          <w:trHeight w:val="334"/>
        </w:trPr>
        <w:tc>
          <w:tcPr>
            <w:tcW w:w="2587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F3253D" w:rsidRPr="00C503C4" w:rsidRDefault="00F3253D" w:rsidP="00F3253D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F2603F">
              <w:rPr>
                <w:rFonts w:ascii="Arial" w:hAnsi="Arial" w:cs="Arial"/>
                <w:b/>
                <w:spacing w:val="0"/>
                <w:sz w:val="20"/>
                <w:lang w:val="en-GB"/>
              </w:rPr>
              <w:t>District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727519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District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F3253D" w:rsidRPr="00C503C4" w:rsidRDefault="00F3253D" w:rsidP="00F3253D">
            <w:pPr>
              <w:ind w:left="180"/>
              <w:rPr>
                <w:rFonts w:ascii="Arial" w:hAnsi="Arial" w:cs="Arial"/>
                <w:color w:val="808080"/>
                <w:spacing w:val="0"/>
                <w:sz w:val="20"/>
                <w:lang w:val="en-GB"/>
              </w:rPr>
            </w:pPr>
          </w:p>
        </w:tc>
        <w:tc>
          <w:tcPr>
            <w:tcW w:w="2413" w:type="pct"/>
            <w:tcBorders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p w:rsidR="00F3253D" w:rsidRPr="006E229F" w:rsidRDefault="00F3253D" w:rsidP="00F3253D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5</w:t>
            </w:r>
            <w:r w:rsidRPr="00493E79">
              <w:rPr>
                <w:rFonts w:ascii="Arial" w:hAnsi="Arial" w:cs="Arial"/>
                <w:i/>
                <w:spacing w:val="0"/>
                <w:sz w:val="20"/>
                <w:lang w:val="en-GB"/>
              </w:rPr>
              <w:t xml:space="preserve">. 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Name of 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(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>health</w:t>
            </w:r>
            <w:r w:rsidR="0008145A">
              <w:rPr>
                <w:rFonts w:ascii="Arial" w:hAnsi="Arial" w:cs="Arial"/>
                <w:b/>
                <w:spacing w:val="0"/>
                <w:sz w:val="20"/>
                <w:lang w:val="en-GB"/>
              </w:rPr>
              <w:t>/EPI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)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facility:</w:t>
            </w:r>
          </w:p>
        </w:tc>
      </w:tr>
      <w:tr w:rsidR="00F3253D" w:rsidRPr="00C503C4" w:rsidTr="00797ED2">
        <w:trPr>
          <w:trHeight w:val="613"/>
        </w:trPr>
        <w:tc>
          <w:tcPr>
            <w:tcW w:w="2587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F3253D" w:rsidRPr="00C503C4" w:rsidRDefault="00F3253D" w:rsidP="00F3253D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3.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F2603F">
              <w:rPr>
                <w:rFonts w:ascii="Arial" w:hAnsi="Arial" w:cs="Arial"/>
                <w:b/>
                <w:spacing w:val="0"/>
                <w:sz w:val="20"/>
                <w:lang w:val="en-GB"/>
              </w:rPr>
              <w:t>Tehsil</w:t>
            </w:r>
            <w:r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: 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(name of </w:t>
            </w:r>
            <w:r w:rsidR="00727519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Tehsil</w:t>
            </w:r>
            <w:r w:rsidRPr="003D726E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)</w:t>
            </w:r>
          </w:p>
          <w:p w:rsidR="00F3253D" w:rsidRPr="00C503C4" w:rsidRDefault="00F3253D" w:rsidP="008322AC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413" w:type="pct"/>
            <w:tcBorders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p w:rsidR="00F3253D" w:rsidRDefault="00E535B0" w:rsidP="008322AC">
            <w:pPr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6. </w:t>
            </w:r>
            <w:r w:rsidRPr="00656D85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="001C5D52">
              <w:rPr>
                <w:rFonts w:ascii="Arial" w:hAnsi="Arial" w:cs="Arial"/>
                <w:b/>
                <w:spacing w:val="0"/>
                <w:sz w:val="20"/>
                <w:lang w:val="en-GB"/>
              </w:rPr>
              <w:t>Equipment code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  <w:p w:rsidR="00797ED2" w:rsidRPr="008322AC" w:rsidRDefault="000D16B4" w:rsidP="008322AC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noProof/>
                <w:spacing w:val="0"/>
                <w:sz w:val="20"/>
              </w:rPr>
              <w:pict>
                <v:group id="_x0000_s1026" style="position:absolute;margin-left:12.25pt;margin-top:.35pt;width:242.7pt;height:18.05pt;z-index:251658240" coordorigin="6063,4396" coordsize="4854,361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left:6063;top:4398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fit-shape-to-text:t">
                      <w:txbxContent>
                        <w:p w:rsidR="00797ED2" w:rsidRDefault="00797ED2" w:rsidP="00797ED2"/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8" type="#_x0000_t32" style="position:absolute;left:6697;top:4655;width:301;height:0" o:connectortype="straight"/>
                  <v:shape id="Text Box 2" o:spid="_x0000_s1029" type="#_x0000_t202" style="position:absolute;left:7660;top:4396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fit-shape-to-text:t">
                      <w:txbxContent>
                        <w:p w:rsidR="00797ED2" w:rsidRDefault="00797ED2" w:rsidP="00797ED2"/>
                      </w:txbxContent>
                    </v:textbox>
                  </v:shape>
                  <v:shape id="Text Box 2" o:spid="_x0000_s1030" type="#_x0000_t202" style="position:absolute;left:8292;top:4405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fit-shape-to-text:t">
                      <w:txbxContent>
                        <w:p w:rsidR="00797ED2" w:rsidRDefault="00797ED2" w:rsidP="00797ED2"/>
                      </w:txbxContent>
                    </v:textbox>
                  </v:shape>
                  <v:shape id="Text Box 2" o:spid="_x0000_s1031" type="#_x0000_t202" style="position:absolute;left:7048;top:4401;width:563;height:352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    <v:textbox style="mso-fit-shape-to-text:t">
                      <w:txbxContent>
                        <w:p w:rsidR="00797ED2" w:rsidRDefault="00797ED2" w:rsidP="00797ED2"/>
                      </w:txbxContent>
                    </v:textbox>
                  </v:shape>
                  <v:shape id="_x0000_s1032" type="#_x0000_t32" style="position:absolute;left:8892;top:4640;width:301;height:0" o:connectortype="straight"/>
                  <v:shape id="_x0000_s1033" type="#_x0000_t32" style="position:absolute;left:9444;top:4640;width:1473;height:0" o:connectortype="straight"/>
                </v:group>
              </w:pict>
            </w:r>
          </w:p>
        </w:tc>
      </w:tr>
      <w:tr w:rsidR="008322AC" w:rsidRPr="00C503C4" w:rsidTr="00EB456A">
        <w:trPr>
          <w:trHeight w:val="205"/>
        </w:trPr>
        <w:tc>
          <w:tcPr>
            <w:tcW w:w="5000" w:type="pct"/>
            <w:gridSpan w:val="4"/>
            <w:tcBorders>
              <w:top w:val="single" w:sz="18" w:space="0" w:color="333333"/>
              <w:left w:val="single" w:sz="18" w:space="0" w:color="333333"/>
              <w:bottom w:val="single" w:sz="4" w:space="0" w:color="auto"/>
              <w:right w:val="single" w:sz="18" w:space="0" w:color="333333"/>
            </w:tcBorders>
            <w:shd w:val="clear" w:color="auto" w:fill="C6D9F1"/>
          </w:tcPr>
          <w:p w:rsidR="008322AC" w:rsidRPr="00C503C4" w:rsidDel="00EA3E0A" w:rsidRDefault="008322AC" w:rsidP="008322AC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Refrigerator or freezer information </w:t>
            </w:r>
          </w:p>
        </w:tc>
      </w:tr>
      <w:tr w:rsidR="008322AC" w:rsidRPr="00C503C4" w:rsidTr="00EB456A">
        <w:trPr>
          <w:trHeight w:val="222"/>
        </w:trPr>
        <w:tc>
          <w:tcPr>
            <w:tcW w:w="2587" w:type="pct"/>
            <w:gridSpan w:val="3"/>
            <w:vMerge w:val="restart"/>
            <w:tcBorders>
              <w:top w:val="nil"/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p w:rsidR="008322AC" w:rsidRPr="00B47870" w:rsidRDefault="002265A5" w:rsidP="00B47870">
            <w:pPr>
              <w:ind w:left="251" w:hanging="251"/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7</w:t>
            </w:r>
            <w:r w:rsidR="008322AC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8322AC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322AC" w:rsidRPr="003E6A25">
              <w:rPr>
                <w:rFonts w:ascii="Arial" w:hAnsi="Arial" w:cs="Arial"/>
                <w:b/>
                <w:spacing w:val="0"/>
                <w:sz w:val="20"/>
                <w:lang w:val="en-GB"/>
              </w:rPr>
              <w:t>Catalogue ID:</w:t>
            </w:r>
            <w:r w:rsidR="008322AC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322AC" w:rsidRPr="00C503C4">
              <w:rPr>
                <w:rFonts w:ascii="Arial" w:hAnsi="Arial" w:cs="Arial"/>
                <w:i/>
                <w:color w:val="999999"/>
                <w:spacing w:val="0"/>
                <w:szCs w:val="16"/>
                <w:lang w:val="en-GB"/>
              </w:rPr>
              <w:t xml:space="preserve">     </w:t>
            </w:r>
          </w:p>
          <w:p w:rsidR="008322AC" w:rsidRPr="00B47870" w:rsidRDefault="00B47870" w:rsidP="00B47870">
            <w:pPr>
              <w:spacing w:before="40"/>
              <w:ind w:firstLine="207"/>
              <w:rPr>
                <w:rFonts w:ascii="Arial" w:hAnsi="Arial" w:cs="Arial"/>
                <w:spacing w:val="0"/>
                <w:sz w:val="28"/>
                <w:szCs w:val="28"/>
                <w:lang w:val="en-GB"/>
              </w:rPr>
            </w:pPr>
            <w:r w:rsidRPr="00B47870">
              <w:rPr>
                <w:rFonts w:ascii="Arial" w:hAnsi="Arial" w:cs="Arial"/>
                <w:spacing w:val="0"/>
                <w:sz w:val="28"/>
                <w:szCs w:val="28"/>
                <w:lang w:val="en-GB"/>
              </w:rPr>
              <w:t>E</w:t>
            </w:r>
            <w:r>
              <w:rPr>
                <w:rFonts w:ascii="Arial" w:hAnsi="Arial" w:cs="Arial"/>
                <w:spacing w:val="0"/>
                <w:sz w:val="28"/>
                <w:szCs w:val="28"/>
                <w:lang w:val="en-GB"/>
              </w:rPr>
              <w:t xml:space="preserve"> ____________</w:t>
            </w:r>
          </w:p>
          <w:p w:rsidR="008322AC" w:rsidRPr="00C503C4" w:rsidRDefault="008322AC" w:rsidP="00A724BB">
            <w:pPr>
              <w:spacing w:before="40"/>
              <w:ind w:left="18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Catalogue ID </w:t>
            </w:r>
            <w:r w:rsidRPr="003E6A25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is</w:t>
            </w:r>
            <w: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 found in the </w:t>
            </w:r>
            <w:r w:rsidR="00FA145B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Equipment Identification Booklet</w:t>
            </w:r>
            <w:r w:rsidR="00B47870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 and starts with the letter E</w:t>
            </w:r>
            <w:r w:rsidR="00F3253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 for PQS prequalified equipment</w:t>
            </w:r>
            <w: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. If equipment is not identified, </w:t>
            </w:r>
            <w:r w:rsidR="00F3253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in th</w:t>
            </w:r>
            <w:r w:rsidR="003C65D0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e Equipment Identification Booklet</w:t>
            </w:r>
            <w:r w:rsidR="00F3253D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, </w:t>
            </w:r>
            <w: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also fill in questions #1</w:t>
            </w:r>
            <w:r w:rsidR="003C65D0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5</w:t>
            </w:r>
            <w: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-1</w:t>
            </w:r>
            <w:r w:rsidR="003C65D0"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>9</w:t>
            </w:r>
            <w:r>
              <w:rPr>
                <w:rFonts w:ascii="Arial" w:hAnsi="Arial" w:cs="Arial"/>
                <w:color w:val="808080"/>
                <w:spacing w:val="0"/>
                <w:szCs w:val="16"/>
                <w:lang w:val="en-GB"/>
              </w:rPr>
              <w:t xml:space="preserve">. </w:t>
            </w:r>
          </w:p>
        </w:tc>
        <w:tc>
          <w:tcPr>
            <w:tcW w:w="2413" w:type="pct"/>
            <w:tcBorders>
              <w:left w:val="single" w:sz="18" w:space="0" w:color="333333"/>
            </w:tcBorders>
            <w:shd w:val="clear" w:color="auto" w:fill="EEECE1"/>
          </w:tcPr>
          <w:p w:rsidR="008322AC" w:rsidRPr="00CF2A52" w:rsidRDefault="008322AC" w:rsidP="00A724BB">
            <w:pPr>
              <w:spacing w:before="40"/>
              <w:rPr>
                <w:rFonts w:ascii="Arial" w:hAnsi="Arial" w:cs="Arial"/>
                <w:b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Fill in questions #1</w:t>
            </w:r>
            <w:r w:rsidR="003C65D0">
              <w:rPr>
                <w:rFonts w:ascii="Arial" w:hAnsi="Arial" w:cs="Arial"/>
                <w:b/>
                <w:spacing w:val="0"/>
                <w:sz w:val="20"/>
                <w:lang w:val="en-GB"/>
              </w:rPr>
              <w:t>5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-1</w:t>
            </w:r>
            <w:r w:rsidR="003C65D0">
              <w:rPr>
                <w:rFonts w:ascii="Arial" w:hAnsi="Arial" w:cs="Arial"/>
                <w:b/>
                <w:spacing w:val="0"/>
                <w:sz w:val="20"/>
                <w:lang w:val="en-GB"/>
              </w:rPr>
              <w:t>9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when equipment ID is not found in the </w:t>
            </w:r>
            <w:r w:rsidR="00721F87">
              <w:rPr>
                <w:rFonts w:ascii="Arial" w:hAnsi="Arial" w:cs="Arial"/>
                <w:b/>
                <w:spacing w:val="0"/>
                <w:sz w:val="20"/>
                <w:u w:val="single"/>
                <w:lang w:val="en-GB"/>
              </w:rPr>
              <w:t>Equipment Identification Booklet</w:t>
            </w:r>
            <w:r>
              <w:rPr>
                <w:rFonts w:ascii="Arial" w:hAnsi="Arial" w:cs="Arial"/>
                <w:b/>
                <w:spacing w:val="0"/>
                <w:sz w:val="20"/>
                <w:u w:val="single"/>
                <w:lang w:val="en-GB"/>
              </w:rPr>
              <w:t>.</w:t>
            </w:r>
          </w:p>
        </w:tc>
      </w:tr>
      <w:tr w:rsidR="008322AC" w:rsidRPr="00C503C4" w:rsidTr="00EB456A">
        <w:trPr>
          <w:trHeight w:val="410"/>
        </w:trPr>
        <w:tc>
          <w:tcPr>
            <w:tcW w:w="2587" w:type="pct"/>
            <w:gridSpan w:val="3"/>
            <w:vMerge/>
            <w:tcBorders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8322AC" w:rsidRDefault="008322AC" w:rsidP="008322AC">
            <w:pPr>
              <w:ind w:left="251" w:hanging="251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413" w:type="pct"/>
            <w:tcBorders>
              <w:left w:val="single" w:sz="18" w:space="0" w:color="333333"/>
            </w:tcBorders>
            <w:shd w:val="clear" w:color="auto" w:fill="EEECE1"/>
          </w:tcPr>
          <w:p w:rsidR="008322AC" w:rsidRPr="003E1C13" w:rsidRDefault="008322AC" w:rsidP="002265A5">
            <w:pPr>
              <w:spacing w:before="40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2265A5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5</w:t>
            </w: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>Model name:</w:t>
            </w:r>
            <w:r w:rsidR="002E66CB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</w:p>
          <w:p w:rsidR="008322AC" w:rsidRDefault="008322AC" w:rsidP="008322AC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8322AC" w:rsidRPr="00C503C4" w:rsidTr="00EB456A">
        <w:trPr>
          <w:trHeight w:val="576"/>
        </w:trPr>
        <w:tc>
          <w:tcPr>
            <w:tcW w:w="2587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8322AC" w:rsidRPr="00C503C4" w:rsidRDefault="002265A5" w:rsidP="008322AC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8</w:t>
            </w:r>
            <w:r w:rsidR="008322AC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8322AC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322AC">
              <w:rPr>
                <w:rFonts w:ascii="Arial" w:hAnsi="Arial" w:cs="Arial"/>
                <w:b/>
                <w:spacing w:val="0"/>
                <w:sz w:val="20"/>
                <w:lang w:val="en-GB"/>
              </w:rPr>
              <w:t>Serial number</w:t>
            </w:r>
            <w:r w:rsidR="008322AC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="008322AC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322AC" w:rsidRPr="008322AC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(located on equipment or assigned serial number)</w:t>
            </w:r>
          </w:p>
          <w:p w:rsidR="008322AC" w:rsidRPr="00C503C4" w:rsidRDefault="008322AC" w:rsidP="008322AC">
            <w:pPr>
              <w:spacing w:before="40"/>
              <w:ind w:firstLine="207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413" w:type="pct"/>
            <w:tcBorders>
              <w:left w:val="single" w:sz="18" w:space="0" w:color="333333"/>
            </w:tcBorders>
            <w:shd w:val="clear" w:color="auto" w:fill="EEECE1"/>
          </w:tcPr>
          <w:p w:rsidR="008322AC" w:rsidRPr="003E1C13" w:rsidRDefault="008322AC" w:rsidP="008322AC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2265A5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6</w:t>
            </w: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>Manufacturer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/ Make</w:t>
            </w:r>
            <w:r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</w:p>
          <w:p w:rsidR="008322AC" w:rsidRPr="003E1C13" w:rsidRDefault="008322AC" w:rsidP="008322AC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8322AC" w:rsidRPr="00C503C4" w:rsidTr="00EB456A">
        <w:trPr>
          <w:trHeight w:val="576"/>
        </w:trPr>
        <w:tc>
          <w:tcPr>
            <w:tcW w:w="2587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8322AC" w:rsidRPr="00C503C4" w:rsidRDefault="002265A5" w:rsidP="008322AC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9</w:t>
            </w:r>
            <w:r w:rsidR="008322AC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8322AC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8322AC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Year of </w:t>
            </w:r>
            <w:r w:rsidR="003B1733">
              <w:rPr>
                <w:rFonts w:ascii="Arial" w:hAnsi="Arial" w:cs="Arial"/>
                <w:b/>
                <w:spacing w:val="0"/>
                <w:sz w:val="20"/>
                <w:lang w:val="en-GB"/>
              </w:rPr>
              <w:t>first use</w:t>
            </w:r>
            <w:r w:rsidR="008322AC" w:rsidRPr="00C503C4">
              <w:rPr>
                <w:rFonts w:ascii="Arial" w:hAnsi="Arial" w:cs="Arial"/>
                <w:b/>
                <w:spacing w:val="0"/>
                <w:sz w:val="20"/>
                <w:lang w:val="en-GB"/>
              </w:rPr>
              <w:t>:</w:t>
            </w:r>
            <w:r w:rsidR="008322AC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3B1733" w:rsidRPr="003B173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(estimate if information is not available)</w:t>
            </w:r>
            <w:r w:rsidR="008322AC" w:rsidRPr="003B173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               </w:t>
            </w:r>
          </w:p>
          <w:p w:rsidR="008322AC" w:rsidRPr="00C503C4" w:rsidRDefault="008322AC" w:rsidP="008322AC">
            <w:pPr>
              <w:spacing w:before="40"/>
              <w:ind w:firstLine="225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413" w:type="pct"/>
            <w:tcBorders>
              <w:left w:val="single" w:sz="18" w:space="0" w:color="333333"/>
            </w:tcBorders>
            <w:shd w:val="clear" w:color="auto" w:fill="EEECE1"/>
          </w:tcPr>
          <w:p w:rsidR="008322AC" w:rsidRPr="003E1C13" w:rsidRDefault="008322AC" w:rsidP="008322AC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2265A5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7</w:t>
            </w: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>Is there a CFC-free sticker on the equipment?</w:t>
            </w:r>
          </w:p>
          <w:p w:rsidR="008322AC" w:rsidRPr="003E1C13" w:rsidRDefault="00145650" w:rsidP="008322AC">
            <w:pPr>
              <w:spacing w:before="40"/>
              <w:ind w:left="238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0"/>
            <w:r w:rsidR="008322AC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1"/>
            <w:r w:rsidR="008322AC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Yes</w:t>
            </w:r>
            <w:r w:rsidR="008322AC"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    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1"/>
            <w:r w:rsidR="008322AC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2"/>
            <w:r w:rsidR="008322AC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No</w:t>
            </w:r>
          </w:p>
        </w:tc>
      </w:tr>
      <w:tr w:rsidR="00BB48E0" w:rsidRPr="00C503C4" w:rsidTr="00EB456A">
        <w:trPr>
          <w:trHeight w:val="1094"/>
        </w:trPr>
        <w:tc>
          <w:tcPr>
            <w:tcW w:w="1688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6" w:space="0" w:color="333333"/>
            </w:tcBorders>
            <w:shd w:val="clear" w:color="auto" w:fill="auto"/>
          </w:tcPr>
          <w:p w:rsidR="00BB48E0" w:rsidRPr="003E1C13" w:rsidRDefault="002265A5" w:rsidP="008322AC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10</w:t>
            </w:r>
            <w:r w:rsidR="00BB48E0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BB48E0"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>Working status:</w:t>
            </w:r>
          </w:p>
          <w:p w:rsidR="00BB48E0" w:rsidRPr="003E1C13" w:rsidRDefault="00BB48E0" w:rsidP="008322AC">
            <w:pPr>
              <w:ind w:left="180"/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 w:rsidRPr="003E1C1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Mark only ONE box</w:t>
            </w:r>
          </w:p>
          <w:p w:rsidR="00BB48E0" w:rsidRDefault="00145650" w:rsidP="008322AC">
            <w:pPr>
              <w:spacing w:before="40"/>
              <w:ind w:firstLine="331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9"/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3"/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Working</w:t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 xml:space="preserve"> well</w:t>
            </w:r>
          </w:p>
          <w:p w:rsidR="00BB48E0" w:rsidRDefault="00145650" w:rsidP="008322AC">
            <w:pPr>
              <w:spacing w:before="40"/>
              <w:ind w:firstLine="331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607A4D">
              <w:rPr>
                <w:rFonts w:ascii="Arial" w:hAnsi="Arial" w:cs="Arial"/>
                <w:spacing w:val="0"/>
                <w:sz w:val="20"/>
                <w:lang w:val="en-GB"/>
              </w:rPr>
              <w:t xml:space="preserve"> Working but needs maintenance</w:t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</w:p>
          <w:p w:rsidR="00607A4D" w:rsidRDefault="00145650" w:rsidP="00F3253D">
            <w:pPr>
              <w:spacing w:before="40"/>
              <w:ind w:firstLine="331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>Not working</w:t>
            </w:r>
          </w:p>
        </w:tc>
        <w:tc>
          <w:tcPr>
            <w:tcW w:w="899" w:type="pct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BB48E0" w:rsidRPr="003E1C13" w:rsidRDefault="00BB48E0" w:rsidP="008322AC">
            <w:pPr>
              <w:spacing w:before="40"/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color w:val="808080"/>
                <w:spacing w:val="0"/>
                <w:sz w:val="20"/>
                <w:lang w:val="en-GB"/>
              </w:rPr>
              <w:t>Comments:</w:t>
            </w:r>
          </w:p>
        </w:tc>
        <w:tc>
          <w:tcPr>
            <w:tcW w:w="2413" w:type="pct"/>
            <w:vMerge w:val="restart"/>
            <w:tcBorders>
              <w:left w:val="single" w:sz="18" w:space="0" w:color="333333"/>
            </w:tcBorders>
            <w:shd w:val="clear" w:color="auto" w:fill="EEECE1"/>
          </w:tcPr>
          <w:p w:rsidR="00BB48E0" w:rsidRPr="003E1C13" w:rsidRDefault="00BB48E0" w:rsidP="008322AC">
            <w:pPr>
              <w:spacing w:before="40"/>
              <w:rPr>
                <w:rFonts w:ascii="Arial" w:hAnsi="Arial" w:cs="Arial"/>
                <w:i/>
                <w:color w:val="808080"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2265A5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8</w:t>
            </w: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7D6290">
              <w:rPr>
                <w:rFonts w:ascii="Arial" w:hAnsi="Arial" w:cs="Arial"/>
                <w:b/>
                <w:spacing w:val="0"/>
                <w:sz w:val="20"/>
                <w:lang w:val="en-GB"/>
              </w:rPr>
              <w:t>Refrigerator/Freezer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Type: 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 </w:t>
            </w:r>
            <w:r w:rsidRPr="003E1C1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Mark only ONE box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Chest freezer, AC electricity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Chest freezer, electricity &amp; gas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Chest freezer, electricity &amp; kerosene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Chest refrigerator, AC electricity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Chest refrigerator, DC electricity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Chest refrigerator, electricity &amp; gas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Chest refrigerator, electricity &amp; kerosene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Icepack freezer, AC electricity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Icepack freezer, electricity &amp; gas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Icepack freezer, electricity &amp; kerosene 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Icelined refrigerator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Solar photovoltaic refrigerator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Upright refrigerator, AC electricity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Upright refrigerator, DC electricity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Upright refrigerator, electricity &amp; gas</w:t>
            </w:r>
          </w:p>
          <w:p w:rsidR="00BB48E0" w:rsidRPr="003E1C13" w:rsidRDefault="00145650" w:rsidP="008322AC">
            <w:pPr>
              <w:spacing w:before="40"/>
              <w:ind w:firstLine="274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Upright  refrigerator, electricity &amp; kerosene</w:t>
            </w:r>
          </w:p>
        </w:tc>
      </w:tr>
      <w:tr w:rsidR="00BB48E0" w:rsidRPr="00C503C4" w:rsidTr="00EB456A">
        <w:trPr>
          <w:trHeight w:val="1594"/>
        </w:trPr>
        <w:tc>
          <w:tcPr>
            <w:tcW w:w="2587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BB48E0" w:rsidRDefault="002265A5" w:rsidP="008322AC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11</w:t>
            </w:r>
            <w:r w:rsidR="00BB48E0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 xml:space="preserve"> Reason equipment not working:</w:t>
            </w:r>
          </w:p>
          <w:p w:rsidR="00BB48E0" w:rsidRDefault="00BB48E0" w:rsidP="00261B2D">
            <w:pPr>
              <w:ind w:left="180"/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 </w:t>
            </w:r>
            <w:r w:rsidRPr="00261B2D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Check ALL boxes that apply</w:t>
            </w:r>
            <w:r w:rsidR="008B5620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, leave blank if equipment is working </w:t>
            </w:r>
          </w:p>
          <w:p w:rsidR="00BB48E0" w:rsidRPr="003E1C13" w:rsidRDefault="00145650" w:rsidP="00567203">
            <w:pPr>
              <w:spacing w:before="40"/>
              <w:ind w:left="328" w:right="65"/>
              <w:jc w:val="both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 xml:space="preserve"> Spare parts are not available for repair/maintenance</w:t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</w:p>
          <w:p w:rsidR="00BB48E0" w:rsidRPr="003E1C13" w:rsidRDefault="00145650" w:rsidP="00567203">
            <w:pPr>
              <w:spacing w:before="40"/>
              <w:ind w:left="328" w:right="65"/>
              <w:jc w:val="both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>Finance is not available for repair/maintenance</w:t>
            </w:r>
          </w:p>
          <w:p w:rsidR="00BB48E0" w:rsidRDefault="00145650" w:rsidP="00567203">
            <w:pPr>
              <w:spacing w:before="40"/>
              <w:ind w:left="328" w:right="65"/>
              <w:jc w:val="both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Not in use</w:t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 xml:space="preserve"> because electricity or fuel is not available</w:t>
            </w:r>
          </w:p>
          <w:p w:rsidR="00BB48E0" w:rsidRDefault="00145650" w:rsidP="00567203">
            <w:pPr>
              <w:spacing w:before="40"/>
              <w:ind w:left="328" w:right="65"/>
              <w:jc w:val="both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 xml:space="preserve"> Equipment needs to be boarded off</w:t>
            </w:r>
          </w:p>
          <w:p w:rsidR="00BB48E0" w:rsidRDefault="00BB48E0" w:rsidP="00261B2D">
            <w:pPr>
              <w:ind w:left="18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413" w:type="pct"/>
            <w:vMerge/>
            <w:tcBorders>
              <w:left w:val="single" w:sz="18" w:space="0" w:color="333333"/>
            </w:tcBorders>
            <w:shd w:val="clear" w:color="auto" w:fill="EEECE1"/>
          </w:tcPr>
          <w:p w:rsidR="00BB48E0" w:rsidRDefault="00BB48E0" w:rsidP="008322AC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B48E0" w:rsidRPr="00C503C4" w:rsidTr="00EB456A">
        <w:trPr>
          <w:trHeight w:val="1567"/>
        </w:trPr>
        <w:tc>
          <w:tcPr>
            <w:tcW w:w="2587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BB48E0" w:rsidRPr="003E1C13" w:rsidRDefault="00BB48E0" w:rsidP="00BB48E0">
            <w:pPr>
              <w:ind w:left="408" w:right="-38" w:hanging="433"/>
              <w:rPr>
                <w:rFonts w:ascii="Arial" w:hAnsi="Arial" w:cs="Arial"/>
                <w:b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2265A5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</w:t>
            </w: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spacing w:val="0"/>
                <w:sz w:val="20"/>
                <w:lang w:val="en-GB"/>
              </w:rPr>
              <w:t>Equipment utilis</w:t>
            </w:r>
            <w:r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 xml:space="preserve">ation: </w:t>
            </w:r>
          </w:p>
          <w:p w:rsidR="00BB48E0" w:rsidRPr="003E1C13" w:rsidRDefault="00BB48E0" w:rsidP="00BB48E0">
            <w:pPr>
              <w:ind w:left="328" w:right="-38"/>
              <w:rPr>
                <w:rFonts w:ascii="Arial" w:hAnsi="Arial" w:cs="Arial"/>
                <w:b/>
                <w:color w:val="808080"/>
                <w:spacing w:val="0"/>
                <w:szCs w:val="16"/>
                <w:lang w:val="en-GB"/>
              </w:rPr>
            </w:pPr>
            <w:r w:rsidRPr="003E1C1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Mark only ONE box</w:t>
            </w:r>
          </w:p>
          <w:p w:rsidR="00BB48E0" w:rsidRPr="003E1C13" w:rsidRDefault="00145650" w:rsidP="00567203">
            <w:pPr>
              <w:spacing w:before="40"/>
              <w:ind w:left="328" w:right="65"/>
              <w:jc w:val="both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0"/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4"/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In use </w:t>
            </w:r>
          </w:p>
          <w:p w:rsidR="00BB48E0" w:rsidRPr="003E1C13" w:rsidRDefault="00145650" w:rsidP="00567203">
            <w:pPr>
              <w:spacing w:before="40"/>
              <w:ind w:left="328" w:right="65"/>
              <w:jc w:val="both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1"/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5"/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>Not in use and available</w:t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 xml:space="preserve">for </w:t>
            </w:r>
            <w:r w:rsidR="008B5620">
              <w:rPr>
                <w:rFonts w:ascii="Arial" w:hAnsi="Arial" w:cs="Arial"/>
                <w:spacing w:val="0"/>
                <w:sz w:val="20"/>
                <w:lang w:val="en-GB"/>
              </w:rPr>
              <w:t>re-</w:t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>allocation</w:t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BB48E0" w:rsidRPr="0056720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</w:p>
          <w:p w:rsidR="00BB48E0" w:rsidRDefault="00145650" w:rsidP="00567203">
            <w:pPr>
              <w:spacing w:before="40"/>
              <w:ind w:left="328" w:right="65"/>
              <w:jc w:val="both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42"/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bookmarkEnd w:id="6"/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Not in use</w:t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 xml:space="preserve"> and not available for </w:t>
            </w:r>
            <w:r w:rsidR="008B5620">
              <w:rPr>
                <w:rFonts w:ascii="Arial" w:hAnsi="Arial" w:cs="Arial"/>
                <w:spacing w:val="0"/>
                <w:sz w:val="20"/>
                <w:lang w:val="en-GB"/>
              </w:rPr>
              <w:t>re-</w:t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>allocation</w:t>
            </w:r>
            <w:r w:rsidR="00BB48E0" w:rsidRPr="00C503C4"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  </w:t>
            </w:r>
          </w:p>
          <w:p w:rsidR="00BB48E0" w:rsidRDefault="00BB48E0" w:rsidP="00DE6524">
            <w:pPr>
              <w:ind w:left="360" w:right="-38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Verify</w:t>
            </w:r>
            <w:r w:rsidRPr="003E1C1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directly </w:t>
            </w:r>
            <w:r w:rsidRPr="003E1C1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with </w:t>
            </w:r>
            <w: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health facility representative this equipment is </w:t>
            </w:r>
            <w:r w:rsidRPr="003E1C1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available</w:t>
            </w:r>
            <w: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for re-allocation</w:t>
            </w:r>
          </w:p>
        </w:tc>
        <w:tc>
          <w:tcPr>
            <w:tcW w:w="2413" w:type="pct"/>
            <w:vMerge/>
            <w:tcBorders>
              <w:left w:val="single" w:sz="18" w:space="0" w:color="333333"/>
            </w:tcBorders>
            <w:shd w:val="clear" w:color="auto" w:fill="EEECE1"/>
          </w:tcPr>
          <w:p w:rsidR="00BB48E0" w:rsidRDefault="00BB48E0" w:rsidP="00BB48E0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B48E0" w:rsidRPr="00C503C4" w:rsidTr="00FD40EB">
        <w:trPr>
          <w:trHeight w:val="1459"/>
        </w:trPr>
        <w:tc>
          <w:tcPr>
            <w:tcW w:w="2587" w:type="pct"/>
            <w:gridSpan w:val="3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auto"/>
          </w:tcPr>
          <w:p w:rsidR="00BB48E0" w:rsidRDefault="00BB48E0" w:rsidP="00BB48E0">
            <w:pPr>
              <w:spacing w:before="40"/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2265A5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3</w:t>
            </w: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How is temperature monitored?</w:t>
            </w:r>
          </w:p>
          <w:p w:rsidR="00BB48E0" w:rsidRDefault="00BB48E0" w:rsidP="00BB48E0">
            <w:pPr>
              <w:ind w:left="180"/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  </w:t>
            </w:r>
            <w:r w:rsidRPr="00261B2D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Check ALL boxes that apply</w:t>
            </w:r>
          </w:p>
          <w:p w:rsidR="00EB456A" w:rsidRDefault="00145650" w:rsidP="00EB456A">
            <w:pPr>
              <w:spacing w:before="40"/>
              <w:ind w:left="328" w:right="65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 xml:space="preserve"> No monitoring device</w:t>
            </w:r>
            <w:r w:rsidR="00EB456A">
              <w:rPr>
                <w:rFonts w:ascii="Arial" w:hAnsi="Arial" w:cs="Arial"/>
                <w:spacing w:val="0"/>
                <w:sz w:val="20"/>
                <w:lang w:val="en-GB"/>
              </w:rPr>
              <w:t xml:space="preserve">  </w:t>
            </w:r>
            <w:r w:rsidR="00EB456A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B456A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="00EB456A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EB456A">
              <w:rPr>
                <w:rFonts w:ascii="Arial" w:hAnsi="Arial" w:cs="Arial"/>
                <w:spacing w:val="0"/>
                <w:sz w:val="20"/>
                <w:lang w:val="en-GB"/>
              </w:rPr>
              <w:t xml:space="preserve"> Stem thermometer </w:t>
            </w:r>
            <w:r w:rsidR="00EB456A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 xml:space="preserve"> </w:t>
            </w:r>
          </w:p>
          <w:p w:rsidR="00BB48E0" w:rsidRDefault="00EB456A" w:rsidP="00EB456A">
            <w:pPr>
              <w:spacing w:before="40"/>
              <w:ind w:left="328" w:right="65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FridgeTag</w:t>
            </w:r>
            <w:r w:rsidRPr="009B102E">
              <w:rPr>
                <w:rFonts w:ascii="Arial" w:hAnsi="Arial" w:cs="Arial"/>
                <w:spacing w:val="0"/>
                <w:sz w:val="20"/>
                <w:vertAlign w:val="superscript"/>
                <w:lang w:val="en-GB"/>
              </w:rPr>
              <w:t>TM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                </w:t>
            </w:r>
            <w:r w:rsidR="00145650">
              <w:rPr>
                <w:rFonts w:ascii="Arial" w:hAnsi="Arial" w:cs="Arial"/>
                <w:spacing w:val="0"/>
                <w:sz w:val="20"/>
                <w:lang w:val="en-GB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instrText xml:space="preserve"> FORMCHECKBOX </w:instrText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</w:r>
            <w:r w:rsidR="000D16B4">
              <w:rPr>
                <w:rFonts w:ascii="Arial" w:hAnsi="Arial" w:cs="Arial"/>
                <w:spacing w:val="0"/>
                <w:sz w:val="20"/>
                <w:lang w:val="en-GB"/>
              </w:rPr>
              <w:fldChar w:fldCharType="separate"/>
            </w:r>
            <w:r w:rsidR="00145650">
              <w:rPr>
                <w:rFonts w:ascii="Arial" w:hAnsi="Arial" w:cs="Arial"/>
                <w:spacing w:val="0"/>
                <w:sz w:val="20"/>
                <w:lang w:val="en-GB"/>
              </w:rPr>
              <w:fldChar w:fldCharType="end"/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 xml:space="preserve"> Dial thermometer</w:t>
            </w:r>
          </w:p>
          <w:p w:rsidR="00BB48E0" w:rsidRDefault="00BB48E0" w:rsidP="00F3253D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  <w:tc>
          <w:tcPr>
            <w:tcW w:w="2413" w:type="pct"/>
            <w:tcBorders>
              <w:left w:val="single" w:sz="18" w:space="0" w:color="333333"/>
            </w:tcBorders>
            <w:shd w:val="clear" w:color="auto" w:fill="EEECE1"/>
          </w:tcPr>
          <w:p w:rsidR="00BB48E0" w:rsidRPr="003E1C13" w:rsidRDefault="00BB48E0" w:rsidP="00BB48E0">
            <w:pPr>
              <w:tabs>
                <w:tab w:val="left" w:pos="2340"/>
                <w:tab w:val="left" w:pos="2520"/>
              </w:tabs>
              <w:spacing w:after="6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2265A5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9</w:t>
            </w: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>Internal storage dimensions:</w:t>
            </w:r>
            <w:r w:rsidRPr="003E1C13">
              <w:rPr>
                <w:rFonts w:ascii="Arial" w:hAnsi="Arial" w:cs="Arial"/>
                <w:color w:val="999999"/>
                <w:spacing w:val="0"/>
                <w:sz w:val="20"/>
                <w:lang w:val="en-GB"/>
              </w:rPr>
              <w:t xml:space="preserve"> </w:t>
            </w:r>
            <w:r w:rsidR="007C6E41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(Measure with provided tape in cm.</w:t>
            </w:r>
            <w:r w:rsidRPr="003E1C13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)</w:t>
            </w:r>
          </w:p>
          <w:tbl>
            <w:tblPr>
              <w:tblW w:w="5090" w:type="dxa"/>
              <w:tblBorders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  <w:insideH w:val="single" w:sz="6" w:space="0" w:color="333333"/>
                <w:insideV w:val="single" w:sz="6" w:space="0" w:color="333333"/>
              </w:tblBorders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783"/>
              <w:gridCol w:w="929"/>
              <w:gridCol w:w="833"/>
              <w:gridCol w:w="783"/>
              <w:gridCol w:w="929"/>
              <w:gridCol w:w="833"/>
            </w:tblGrid>
            <w:tr w:rsidR="00BB48E0" w:rsidRPr="009E32D1" w:rsidTr="00FD40EB">
              <w:trPr>
                <w:trHeight w:val="329"/>
              </w:trPr>
              <w:tc>
                <w:tcPr>
                  <w:tcW w:w="2500" w:type="pct"/>
                  <w:gridSpan w:val="3"/>
                  <w:shd w:val="clear" w:color="auto" w:fill="D9D9D9"/>
                </w:tcPr>
                <w:p w:rsidR="00BB48E0" w:rsidRPr="009E32D1" w:rsidRDefault="00BB48E0" w:rsidP="00D2439E">
                  <w:pPr>
                    <w:framePr w:hSpace="180" w:wrap="around" w:vAnchor="page" w:hAnchor="margin" w:x="-121" w:y="361"/>
                    <w:jc w:val="center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+</w:t>
                  </w: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4</w:t>
                  </w: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°C</w:t>
                  </w:r>
                </w:p>
              </w:tc>
              <w:tc>
                <w:tcPr>
                  <w:tcW w:w="2500" w:type="pct"/>
                  <w:gridSpan w:val="3"/>
                  <w:shd w:val="clear" w:color="auto" w:fill="D9D9D9"/>
                </w:tcPr>
                <w:p w:rsidR="00BB48E0" w:rsidRPr="009E32D1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-20°C</w:t>
                  </w:r>
                </w:p>
              </w:tc>
            </w:tr>
            <w:tr w:rsidR="00BB48E0" w:rsidRPr="009E32D1" w:rsidTr="00FD40EB">
              <w:trPr>
                <w:trHeight w:val="404"/>
              </w:trPr>
              <w:tc>
                <w:tcPr>
                  <w:tcW w:w="769" w:type="pct"/>
                </w:tcPr>
                <w:p w:rsidR="00BB48E0" w:rsidRPr="009E32D1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L</w:t>
                  </w:r>
                  <w:r w:rsidR="00FD40EB">
                    <w:rPr>
                      <w:rFonts w:ascii="Arial" w:hAnsi="Arial" w:cs="Arial"/>
                      <w:b/>
                      <w:spacing w:val="0"/>
                      <w:sz w:val="12"/>
                      <w:szCs w:val="12"/>
                      <w:lang w:val="en-GB"/>
                    </w:rPr>
                    <w:t>(cm)</w:t>
                  </w:r>
                </w:p>
              </w:tc>
              <w:tc>
                <w:tcPr>
                  <w:tcW w:w="913" w:type="pct"/>
                </w:tcPr>
                <w:p w:rsidR="00BB48E0" w:rsidRPr="009E32D1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W</w:t>
                  </w:r>
                  <w:r w:rsidR="00FD40EB">
                    <w:rPr>
                      <w:rFonts w:ascii="Arial" w:hAnsi="Arial" w:cs="Arial"/>
                      <w:b/>
                      <w:spacing w:val="0"/>
                      <w:sz w:val="12"/>
                      <w:szCs w:val="12"/>
                      <w:lang w:val="en-GB"/>
                    </w:rPr>
                    <w:t>(cm)</w:t>
                  </w:r>
                </w:p>
              </w:tc>
              <w:tc>
                <w:tcPr>
                  <w:tcW w:w="817" w:type="pct"/>
                </w:tcPr>
                <w:p w:rsidR="00BB48E0" w:rsidRPr="009E32D1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H</w:t>
                  </w:r>
                  <w:r w:rsidR="00FD40EB">
                    <w:rPr>
                      <w:rFonts w:ascii="Arial" w:hAnsi="Arial" w:cs="Arial"/>
                      <w:b/>
                      <w:spacing w:val="0"/>
                      <w:sz w:val="12"/>
                      <w:szCs w:val="12"/>
                      <w:lang w:val="en-GB"/>
                    </w:rPr>
                    <w:t>(cm)</w:t>
                  </w:r>
                </w:p>
              </w:tc>
              <w:tc>
                <w:tcPr>
                  <w:tcW w:w="769" w:type="pct"/>
                </w:tcPr>
                <w:p w:rsidR="00BB48E0" w:rsidRPr="009E32D1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L</w:t>
                  </w:r>
                  <w:r w:rsidR="00FD40EB">
                    <w:rPr>
                      <w:rFonts w:ascii="Arial" w:hAnsi="Arial" w:cs="Arial"/>
                      <w:b/>
                      <w:spacing w:val="0"/>
                      <w:sz w:val="12"/>
                      <w:szCs w:val="12"/>
                      <w:lang w:val="en-GB"/>
                    </w:rPr>
                    <w:t>(cm)</w:t>
                  </w:r>
                </w:p>
              </w:tc>
              <w:tc>
                <w:tcPr>
                  <w:tcW w:w="913" w:type="pct"/>
                </w:tcPr>
                <w:p w:rsidR="00BB48E0" w:rsidRPr="009E32D1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W</w:t>
                  </w:r>
                  <w:r w:rsidR="00FD40EB">
                    <w:rPr>
                      <w:rFonts w:ascii="Arial" w:hAnsi="Arial" w:cs="Arial"/>
                      <w:b/>
                      <w:spacing w:val="0"/>
                      <w:sz w:val="12"/>
                      <w:szCs w:val="12"/>
                      <w:lang w:val="en-GB"/>
                    </w:rPr>
                    <w:t>(cm)</w:t>
                  </w:r>
                </w:p>
              </w:tc>
              <w:tc>
                <w:tcPr>
                  <w:tcW w:w="817" w:type="pct"/>
                </w:tcPr>
                <w:p w:rsidR="00BB48E0" w:rsidRPr="009E32D1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H</w:t>
                  </w:r>
                  <w:r w:rsidR="00FD40EB">
                    <w:rPr>
                      <w:rFonts w:ascii="Arial" w:hAnsi="Arial" w:cs="Arial"/>
                      <w:b/>
                      <w:spacing w:val="0"/>
                      <w:sz w:val="12"/>
                      <w:szCs w:val="12"/>
                      <w:lang w:val="en-GB"/>
                    </w:rPr>
                    <w:t>(cm)</w:t>
                  </w:r>
                </w:p>
              </w:tc>
            </w:tr>
          </w:tbl>
          <w:p w:rsidR="00BB48E0" w:rsidRPr="003E1C13" w:rsidRDefault="00BB48E0" w:rsidP="00BB48E0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BB48E0" w:rsidRPr="00C503C4" w:rsidTr="00EB456A">
        <w:trPr>
          <w:trHeight w:val="1117"/>
        </w:trPr>
        <w:tc>
          <w:tcPr>
            <w:tcW w:w="2587" w:type="pct"/>
            <w:gridSpan w:val="3"/>
            <w:tcBorders>
              <w:left w:val="single" w:sz="18" w:space="0" w:color="333333"/>
              <w:right w:val="single" w:sz="18" w:space="0" w:color="333333"/>
            </w:tcBorders>
            <w:shd w:val="clear" w:color="auto" w:fill="auto"/>
          </w:tcPr>
          <w:p w:rsidR="00BB48E0" w:rsidRDefault="00B47870" w:rsidP="00BB48E0">
            <w:pPr>
              <w:ind w:left="408" w:right="-38" w:hanging="433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1</w:t>
            </w:r>
            <w:r w:rsidR="002265A5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4</w:t>
            </w:r>
            <w:r w:rsidR="00BB48E0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BB48E0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BB48E0">
              <w:rPr>
                <w:rFonts w:ascii="Arial" w:hAnsi="Arial" w:cs="Arial"/>
                <w:b/>
                <w:spacing w:val="0"/>
                <w:sz w:val="20"/>
                <w:lang w:val="en-GB"/>
              </w:rPr>
              <w:t>No. of t</w:t>
            </w:r>
            <w:r w:rsidR="00BB48E0" w:rsidRPr="00BB48E0">
              <w:rPr>
                <w:rFonts w:ascii="Arial" w:hAnsi="Arial" w:cs="Arial"/>
                <w:b/>
                <w:spacing w:val="0"/>
                <w:sz w:val="20"/>
                <w:lang w:val="en-GB"/>
              </w:rPr>
              <w:t>emperature alarms in past 30 days:</w:t>
            </w:r>
          </w:p>
          <w:p w:rsidR="00EB456A" w:rsidRPr="004728AF" w:rsidRDefault="00BB48E0" w:rsidP="004728AF">
            <w:pPr>
              <w:ind w:right="-38" w:hanging="25"/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Enter number of days on the temperature monitoring form when temperature is above +8C or below +2C:</w:t>
            </w:r>
          </w:p>
          <w:p w:rsidR="00BB48E0" w:rsidRDefault="00BB48E0" w:rsidP="00567203">
            <w:pPr>
              <w:ind w:left="408" w:right="-38" w:hanging="48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Above +8C: _</w:t>
            </w:r>
            <w:r w:rsidR="00B47870">
              <w:rPr>
                <w:rFonts w:ascii="Arial" w:hAnsi="Arial" w:cs="Arial"/>
                <w:spacing w:val="0"/>
                <w:sz w:val="20"/>
                <w:lang w:val="en-GB"/>
              </w:rPr>
              <w:t>___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>_days</w:t>
            </w:r>
          </w:p>
          <w:p w:rsidR="00BB48E0" w:rsidRDefault="00BB48E0" w:rsidP="00567203">
            <w:pPr>
              <w:ind w:left="408" w:right="-38" w:hanging="48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Below +2C: __</w:t>
            </w:r>
            <w:r w:rsidR="00B47870">
              <w:rPr>
                <w:rFonts w:ascii="Arial" w:hAnsi="Arial" w:cs="Arial"/>
                <w:spacing w:val="0"/>
                <w:sz w:val="20"/>
                <w:lang w:val="en-GB"/>
              </w:rPr>
              <w:t xml:space="preserve">___ 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>days</w:t>
            </w:r>
          </w:p>
        </w:tc>
        <w:tc>
          <w:tcPr>
            <w:tcW w:w="2413" w:type="pct"/>
            <w:tcBorders>
              <w:top w:val="single" w:sz="6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EEECE1"/>
          </w:tcPr>
          <w:p w:rsidR="00BB48E0" w:rsidRDefault="002265A5" w:rsidP="00BB48E0">
            <w:pPr>
              <w:tabs>
                <w:tab w:val="left" w:pos="2340"/>
                <w:tab w:val="left" w:pos="2520"/>
              </w:tabs>
              <w:spacing w:after="60"/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</w:pPr>
            <w:r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20</w:t>
            </w:r>
            <w:r w:rsidR="00BB48E0" w:rsidRPr="0066104C">
              <w:rPr>
                <w:rFonts w:ascii="Arial" w:hAnsi="Arial" w:cs="Arial"/>
                <w:b/>
                <w:bCs/>
                <w:spacing w:val="0"/>
                <w:sz w:val="20"/>
                <w:lang w:val="en-GB"/>
              </w:rPr>
              <w:t>.</w:t>
            </w:r>
            <w:r w:rsidR="00BB48E0"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 </w:t>
            </w:r>
            <w:r w:rsidR="00BB48E0" w:rsidRPr="003E1C13">
              <w:rPr>
                <w:rFonts w:ascii="Arial" w:hAnsi="Arial" w:cs="Arial"/>
                <w:b/>
                <w:spacing w:val="0"/>
                <w:sz w:val="20"/>
                <w:lang w:val="en-GB"/>
              </w:rPr>
              <w:t>Calculated internal storage volume:</w:t>
            </w:r>
            <w:r w:rsidR="00BB48E0" w:rsidRPr="003E1C13">
              <w:rPr>
                <w:rFonts w:ascii="Arial" w:hAnsi="Arial" w:cs="Arial"/>
                <w:color w:val="999999"/>
                <w:spacing w:val="0"/>
                <w:sz w:val="20"/>
                <w:lang w:val="en-GB"/>
              </w:rPr>
              <w:t xml:space="preserve"> </w:t>
            </w:r>
            <w:r w:rsidR="007C6E41"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(litres)</w:t>
            </w:r>
          </w:p>
          <w:p w:rsidR="00A724BB" w:rsidRPr="003E1C13" w:rsidRDefault="00A724BB" w:rsidP="00BB48E0">
            <w:pPr>
              <w:tabs>
                <w:tab w:val="left" w:pos="2340"/>
                <w:tab w:val="left" w:pos="2520"/>
              </w:tabs>
              <w:spacing w:after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i/>
                <w:color w:val="808080"/>
                <w:spacing w:val="0"/>
                <w:szCs w:val="16"/>
                <w:lang w:val="en-GB"/>
              </w:rPr>
              <w:t>LEAVE BLANK -  FOR USE BY NATIONAL TEAM ONLY</w:t>
            </w:r>
          </w:p>
          <w:tbl>
            <w:tblPr>
              <w:tblW w:w="5000" w:type="pct"/>
              <w:tblBorders>
                <w:top w:val="single" w:sz="6" w:space="0" w:color="333333"/>
                <w:left w:val="single" w:sz="6" w:space="0" w:color="333333"/>
                <w:bottom w:val="single" w:sz="6" w:space="0" w:color="333333"/>
                <w:right w:val="single" w:sz="6" w:space="0" w:color="333333"/>
                <w:insideH w:val="single" w:sz="6" w:space="0" w:color="333333"/>
                <w:insideV w:val="single" w:sz="6" w:space="0" w:color="333333"/>
              </w:tblBorders>
              <w:tblCellMar>
                <w:top w:w="29" w:type="dxa"/>
                <w:left w:w="115" w:type="dxa"/>
                <w:bottom w:w="29" w:type="dxa"/>
                <w:right w:w="115" w:type="dxa"/>
              </w:tblCellMar>
              <w:tblLook w:val="01E0" w:firstRow="1" w:lastRow="1" w:firstColumn="1" w:lastColumn="1" w:noHBand="0" w:noVBand="0"/>
            </w:tblPr>
            <w:tblGrid>
              <w:gridCol w:w="1270"/>
              <w:gridCol w:w="1274"/>
              <w:gridCol w:w="1273"/>
              <w:gridCol w:w="1273"/>
            </w:tblGrid>
            <w:tr w:rsidR="00BB48E0" w:rsidRPr="009E32D1" w:rsidTr="00EB456A">
              <w:trPr>
                <w:trHeight w:val="190"/>
              </w:trPr>
              <w:tc>
                <w:tcPr>
                  <w:tcW w:w="2500" w:type="pct"/>
                  <w:gridSpan w:val="2"/>
                  <w:shd w:val="clear" w:color="auto" w:fill="D9D9D9"/>
                </w:tcPr>
                <w:p w:rsidR="00BB48E0" w:rsidRPr="009E32D1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+</w:t>
                  </w:r>
                  <w:r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4</w:t>
                  </w: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°C</w:t>
                  </w:r>
                </w:p>
              </w:tc>
              <w:tc>
                <w:tcPr>
                  <w:tcW w:w="2500" w:type="pct"/>
                  <w:gridSpan w:val="2"/>
                  <w:shd w:val="clear" w:color="auto" w:fill="D9D9D9"/>
                </w:tcPr>
                <w:p w:rsidR="00BB48E0" w:rsidRPr="009E32D1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</w:pPr>
                  <w:r w:rsidRPr="009E32D1">
                    <w:rPr>
                      <w:rFonts w:ascii="Arial" w:hAnsi="Arial" w:cs="Arial"/>
                      <w:b/>
                      <w:spacing w:val="0"/>
                      <w:sz w:val="20"/>
                      <w:lang w:val="en-GB"/>
                    </w:rPr>
                    <w:t>-20°C</w:t>
                  </w:r>
                </w:p>
              </w:tc>
            </w:tr>
            <w:tr w:rsidR="00BB48E0" w:rsidRPr="009E32D1" w:rsidTr="004728AF">
              <w:trPr>
                <w:trHeight w:val="235"/>
              </w:trPr>
              <w:tc>
                <w:tcPr>
                  <w:tcW w:w="1249" w:type="pct"/>
                </w:tcPr>
                <w:p w:rsidR="00BB48E0" w:rsidRPr="0057084E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i/>
                      <w:color w:val="999999"/>
                      <w:spacing w:val="0"/>
                      <w:szCs w:val="16"/>
                      <w:lang w:val="en-GB"/>
                    </w:rPr>
                  </w:pPr>
                  <w:r w:rsidRPr="0057084E">
                    <w:rPr>
                      <w:rFonts w:ascii="Arial" w:hAnsi="Arial" w:cs="Arial"/>
                      <w:i/>
                      <w:color w:val="999999"/>
                      <w:spacing w:val="0"/>
                      <w:szCs w:val="16"/>
                      <w:lang w:val="en-GB"/>
                    </w:rPr>
                    <w:t>Gross</w:t>
                  </w:r>
                </w:p>
              </w:tc>
              <w:tc>
                <w:tcPr>
                  <w:tcW w:w="1250" w:type="pct"/>
                </w:tcPr>
                <w:p w:rsidR="00BB48E0" w:rsidRPr="0057084E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i/>
                      <w:color w:val="999999"/>
                      <w:spacing w:val="0"/>
                      <w:szCs w:val="16"/>
                      <w:lang w:val="en-GB"/>
                    </w:rPr>
                  </w:pPr>
                  <w:r w:rsidRPr="0057084E">
                    <w:rPr>
                      <w:rFonts w:ascii="Arial" w:hAnsi="Arial" w:cs="Arial"/>
                      <w:i/>
                      <w:color w:val="999999"/>
                      <w:spacing w:val="0"/>
                      <w:szCs w:val="16"/>
                      <w:lang w:val="en-GB"/>
                    </w:rPr>
                    <w:t>Net</w:t>
                  </w:r>
                </w:p>
              </w:tc>
              <w:tc>
                <w:tcPr>
                  <w:tcW w:w="1250" w:type="pct"/>
                </w:tcPr>
                <w:p w:rsidR="00BB48E0" w:rsidRPr="0057084E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i/>
                      <w:color w:val="999999"/>
                      <w:spacing w:val="0"/>
                      <w:szCs w:val="16"/>
                      <w:lang w:val="en-GB"/>
                    </w:rPr>
                  </w:pPr>
                  <w:r w:rsidRPr="0057084E">
                    <w:rPr>
                      <w:rFonts w:ascii="Arial" w:hAnsi="Arial" w:cs="Arial"/>
                      <w:i/>
                      <w:color w:val="999999"/>
                      <w:spacing w:val="0"/>
                      <w:szCs w:val="16"/>
                      <w:lang w:val="en-GB"/>
                    </w:rPr>
                    <w:t>Gross</w:t>
                  </w:r>
                </w:p>
              </w:tc>
              <w:tc>
                <w:tcPr>
                  <w:tcW w:w="1250" w:type="pct"/>
                </w:tcPr>
                <w:p w:rsidR="00BB48E0" w:rsidRPr="0057084E" w:rsidRDefault="00BB48E0" w:rsidP="00D2439E">
                  <w:pPr>
                    <w:framePr w:hSpace="180" w:wrap="around" w:vAnchor="page" w:hAnchor="margin" w:x="-121" w:y="361"/>
                    <w:rPr>
                      <w:rFonts w:ascii="Arial" w:hAnsi="Arial" w:cs="Arial"/>
                      <w:i/>
                      <w:color w:val="999999"/>
                      <w:spacing w:val="0"/>
                      <w:szCs w:val="16"/>
                      <w:lang w:val="en-GB"/>
                    </w:rPr>
                  </w:pPr>
                  <w:r w:rsidRPr="0057084E">
                    <w:rPr>
                      <w:rFonts w:ascii="Arial" w:hAnsi="Arial" w:cs="Arial"/>
                      <w:i/>
                      <w:color w:val="999999"/>
                      <w:spacing w:val="0"/>
                      <w:szCs w:val="16"/>
                      <w:lang w:val="en-GB"/>
                    </w:rPr>
                    <w:t>Net</w:t>
                  </w:r>
                </w:p>
              </w:tc>
            </w:tr>
          </w:tbl>
          <w:p w:rsidR="00BB48E0" w:rsidRPr="003E1C13" w:rsidRDefault="00BB48E0" w:rsidP="00BB48E0">
            <w:pPr>
              <w:spacing w:before="40"/>
              <w:rPr>
                <w:rFonts w:ascii="Arial" w:hAnsi="Arial" w:cs="Arial"/>
                <w:spacing w:val="0"/>
                <w:sz w:val="20"/>
                <w:lang w:val="en-GB"/>
              </w:rPr>
            </w:pPr>
          </w:p>
        </w:tc>
      </w:tr>
      <w:tr w:rsidR="00DE6524" w:rsidRPr="00C503C4" w:rsidTr="00EB456A">
        <w:trPr>
          <w:trHeight w:val="196"/>
        </w:trPr>
        <w:tc>
          <w:tcPr>
            <w:tcW w:w="2587" w:type="pct"/>
            <w:gridSpan w:val="3"/>
            <w:tcBorders>
              <w:top w:val="single" w:sz="18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C6D9F1"/>
          </w:tcPr>
          <w:p w:rsidR="00DE6524" w:rsidRPr="004555E8" w:rsidRDefault="00DE6524" w:rsidP="00DE6524">
            <w:pP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</w:pPr>
            <w:r w:rsidRPr="004555E8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Person responsible for cold chain</w:t>
            </w: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</w:t>
            </w:r>
            <w:r w:rsidRPr="004555E8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at the facility</w:t>
            </w:r>
          </w:p>
        </w:tc>
        <w:tc>
          <w:tcPr>
            <w:tcW w:w="2413" w:type="pct"/>
            <w:tcBorders>
              <w:top w:val="single" w:sz="18" w:space="0" w:color="333333"/>
              <w:left w:val="single" w:sz="18" w:space="0" w:color="333333"/>
              <w:bottom w:val="single" w:sz="6" w:space="0" w:color="333333"/>
              <w:right w:val="single" w:sz="18" w:space="0" w:color="333333"/>
            </w:tcBorders>
            <w:shd w:val="clear" w:color="auto" w:fill="C6D9F1"/>
          </w:tcPr>
          <w:p w:rsidR="00DE6524" w:rsidRPr="003E1C13" w:rsidRDefault="00DE6524" w:rsidP="00DE6524">
            <w:pPr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Cold Chain Inventory team leader’s</w:t>
            </w:r>
            <w:r w:rsidRPr="003E1C13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 information</w:t>
            </w:r>
          </w:p>
        </w:tc>
      </w:tr>
      <w:tr w:rsidR="00DE6524" w:rsidRPr="00C503C4" w:rsidTr="00EB456A">
        <w:trPr>
          <w:trHeight w:val="406"/>
        </w:trPr>
        <w:tc>
          <w:tcPr>
            <w:tcW w:w="2587" w:type="pct"/>
            <w:gridSpan w:val="3"/>
            <w:tcBorders>
              <w:top w:val="single" w:sz="6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DE6524" w:rsidRPr="00C503C4" w:rsidRDefault="00DE6524" w:rsidP="00DE6524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Name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 w:rsidR="004728AF" w:rsidRPr="00206A3A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>____________________</w:t>
            </w:r>
            <w:r w:rsidR="004728AF">
              <w:rPr>
                <w:rFonts w:ascii="Arial" w:hAnsi="Arial" w:cs="Arial"/>
                <w:spacing w:val="0"/>
                <w:sz w:val="20"/>
                <w:lang w:val="en-GB"/>
              </w:rPr>
              <w:t>Designation</w:t>
            </w:r>
            <w:r w:rsidR="004728AF" w:rsidRPr="00C503C4">
              <w:rPr>
                <w:rFonts w:ascii="Arial" w:hAnsi="Arial" w:cs="Arial"/>
                <w:spacing w:val="0"/>
                <w:sz w:val="20"/>
                <w:lang w:val="en-GB"/>
              </w:rPr>
              <w:t>:</w:t>
            </w:r>
            <w:r w:rsidR="004728AF">
              <w:rPr>
                <w:rFonts w:ascii="Arial" w:hAnsi="Arial" w:cs="Arial"/>
                <w:spacing w:val="0"/>
                <w:sz w:val="20"/>
                <w:lang w:val="en-GB"/>
              </w:rPr>
              <w:t>______________</w:t>
            </w:r>
          </w:p>
          <w:p w:rsidR="00DE6524" w:rsidRPr="001C1B39" w:rsidRDefault="00DE6524" w:rsidP="00DE6524">
            <w:pPr>
              <w:tabs>
                <w:tab w:val="right" w:pos="5589"/>
              </w:tabs>
              <w:spacing w:before="60"/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 xml:space="preserve">Mobile </w:t>
            </w:r>
            <w:r w:rsidRPr="00C503C4">
              <w:rPr>
                <w:rFonts w:ascii="Arial" w:hAnsi="Arial" w:cs="Arial"/>
                <w:spacing w:val="0"/>
                <w:sz w:val="20"/>
                <w:lang w:val="en-GB"/>
              </w:rPr>
              <w:t>number</w:t>
            </w:r>
            <w:r w:rsidR="004728AF">
              <w:rPr>
                <w:rFonts w:ascii="Arial" w:hAnsi="Arial" w:cs="Arial"/>
                <w:spacing w:val="0"/>
                <w:sz w:val="20"/>
                <w:lang w:val="en-GB"/>
              </w:rPr>
              <w:t>:______________</w:t>
            </w:r>
            <w:r w:rsidRPr="00811A70">
              <w:rPr>
                <w:rFonts w:ascii="Arial" w:hAnsi="Arial" w:cs="Arial"/>
                <w:spacing w:val="0"/>
                <w:sz w:val="20"/>
                <w:lang w:val="en-GB"/>
              </w:rPr>
              <w:t>Email:</w:t>
            </w:r>
            <w:r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 xml:space="preserve"> </w:t>
            </w:r>
            <w:r w:rsidRPr="00C503C4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</w:tc>
        <w:tc>
          <w:tcPr>
            <w:tcW w:w="2413" w:type="pct"/>
            <w:tcBorders>
              <w:top w:val="single" w:sz="6" w:space="0" w:color="333333"/>
              <w:left w:val="single" w:sz="18" w:space="0" w:color="333333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DE6524" w:rsidRDefault="00DE6524" w:rsidP="00DE6524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20"/>
                <w:lang w:val="en-GB"/>
              </w:rPr>
              <w:t>Na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me: </w:t>
            </w:r>
            <w:r w:rsidR="004728AF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>________________</w:t>
            </w:r>
            <w:r>
              <w:rPr>
                <w:rFonts w:ascii="Arial" w:hAnsi="Arial" w:cs="Arial"/>
                <w:spacing w:val="0"/>
                <w:sz w:val="20"/>
                <w:lang w:val="en-GB"/>
              </w:rPr>
              <w:t>Mobile number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: </w:t>
            </w:r>
            <w:r w:rsidRPr="003E1C13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ab/>
            </w:r>
          </w:p>
          <w:p w:rsidR="00DE6524" w:rsidRPr="004728AF" w:rsidRDefault="00DE6524" w:rsidP="004728AF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Signature: </w:t>
            </w:r>
            <w:r w:rsidR="004728AF">
              <w:rPr>
                <w:rFonts w:ascii="Arial" w:hAnsi="Arial" w:cs="Arial"/>
                <w:spacing w:val="0"/>
                <w:sz w:val="20"/>
                <w:u w:val="single"/>
                <w:lang w:val="en-GB"/>
              </w:rPr>
              <w:t>_____________</w:t>
            </w:r>
            <w:r w:rsidRPr="003E1C13">
              <w:rPr>
                <w:rFonts w:ascii="Arial" w:hAnsi="Arial" w:cs="Arial"/>
                <w:spacing w:val="0"/>
                <w:sz w:val="20"/>
                <w:lang w:val="en-GB"/>
              </w:rPr>
              <w:t xml:space="preserve">Date (dd/mm/yyyy): </w:t>
            </w:r>
            <w:r w:rsidRPr="003E1C13">
              <w:rPr>
                <w:rFonts w:ascii="Arial" w:hAnsi="Arial" w:cs="Arial"/>
                <w:spacing w:val="0"/>
                <w:szCs w:val="16"/>
                <w:u w:val="single"/>
                <w:lang w:val="en-GB"/>
              </w:rPr>
              <w:tab/>
            </w:r>
          </w:p>
        </w:tc>
      </w:tr>
      <w:tr w:rsidR="00EB456A" w:rsidTr="00EB456A">
        <w:trPr>
          <w:trHeight w:val="406"/>
        </w:trPr>
        <w:tc>
          <w:tcPr>
            <w:tcW w:w="2342" w:type="pct"/>
            <w:gridSpan w:val="2"/>
            <w:tcBorders>
              <w:top w:val="single" w:sz="6" w:space="0" w:color="333333"/>
              <w:left w:val="single" w:sz="18" w:space="0" w:color="333333"/>
              <w:bottom w:val="single" w:sz="18" w:space="0" w:color="333333"/>
              <w:right w:val="nil"/>
            </w:tcBorders>
            <w:shd w:val="clear" w:color="auto" w:fill="auto"/>
          </w:tcPr>
          <w:p w:rsidR="00C71D1B" w:rsidRDefault="00612F60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>Data Collecto</w:t>
            </w:r>
            <w:r w:rsidR="00EB456A">
              <w:rPr>
                <w:rFonts w:ascii="Arial" w:hAnsi="Arial" w:cs="Arial"/>
                <w:b/>
                <w:i/>
                <w:spacing w:val="0"/>
                <w:sz w:val="18"/>
                <w:szCs w:val="18"/>
                <w:lang w:val="en-GB"/>
              </w:rPr>
              <w:t xml:space="preserve">r’s information: </w:t>
            </w:r>
            <w:r w:rsidR="00EB456A"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Name:_______________________</w:t>
            </w:r>
            <w:r w:rsidR="00EB456A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</w:t>
            </w:r>
            <w:r w:rsidR="00EB456A"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</w:t>
            </w:r>
          </w:p>
          <w:p w:rsidR="00EB456A" w:rsidRDefault="00C71D1B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Email: 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softHyphen/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softHyphen/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softHyphen/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softHyphen/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softHyphen/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softHyphen/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softHyphen/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softHyphen/>
              <w:t>__________________________</w:t>
            </w:r>
            <w:r w:rsidR="00EB456A"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</w:t>
            </w:r>
          </w:p>
          <w:p w:rsidR="00EB456A" w:rsidRPr="00E3501D" w:rsidRDefault="00EB456A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Signature:________________________</w:t>
            </w:r>
          </w:p>
        </w:tc>
        <w:tc>
          <w:tcPr>
            <w:tcW w:w="2658" w:type="pct"/>
            <w:gridSpan w:val="2"/>
            <w:tcBorders>
              <w:top w:val="single" w:sz="6" w:space="0" w:color="333333"/>
              <w:left w:val="nil"/>
              <w:bottom w:val="single" w:sz="18" w:space="0" w:color="333333"/>
              <w:right w:val="single" w:sz="18" w:space="0" w:color="333333"/>
            </w:tcBorders>
            <w:shd w:val="clear" w:color="auto" w:fill="auto"/>
          </w:tcPr>
          <w:p w:rsidR="00C71D1B" w:rsidRDefault="00EB456A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Designation </w:t>
            </w:r>
            <w:r w:rsidR="007C2732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: __________________________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  </w:t>
            </w:r>
          </w:p>
          <w:p w:rsidR="00EB456A" w:rsidRDefault="00C71D1B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Mobile No:     ___________________________</w:t>
            </w:r>
            <w:r w:rsidR="00EB456A"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                             </w:t>
            </w:r>
          </w:p>
          <w:p w:rsidR="00EB456A" w:rsidRDefault="00EB456A" w:rsidP="008437D2">
            <w:pPr>
              <w:tabs>
                <w:tab w:val="right" w:pos="5003"/>
              </w:tabs>
              <w:spacing w:before="60"/>
              <w:rPr>
                <w:rFonts w:ascii="Arial" w:hAnsi="Arial" w:cs="Arial"/>
                <w:spacing w:val="0"/>
                <w:sz w:val="20"/>
                <w:lang w:val="en-GB"/>
              </w:rPr>
            </w:pP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Date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: </w:t>
            </w:r>
            <w:r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 xml:space="preserve">             </w:t>
            </w:r>
            <w:r w:rsidRPr="00E3501D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_________________________</w:t>
            </w:r>
            <w:r w:rsidR="007C2732">
              <w:rPr>
                <w:rFonts w:ascii="Arial" w:hAnsi="Arial" w:cs="Arial"/>
                <w:spacing w:val="0"/>
                <w:sz w:val="18"/>
                <w:szCs w:val="18"/>
                <w:lang w:val="en-GB"/>
              </w:rPr>
              <w:t>__</w:t>
            </w:r>
          </w:p>
        </w:tc>
      </w:tr>
    </w:tbl>
    <w:p w:rsidR="00EC0721" w:rsidRPr="00486200" w:rsidRDefault="00C06372" w:rsidP="008322AC">
      <w:pPr>
        <w:pStyle w:val="Footer"/>
        <w:jc w:val="right"/>
      </w:pPr>
      <w:r>
        <w:t>21</w:t>
      </w:r>
      <w:r w:rsidR="007C26A4">
        <w:t>/</w:t>
      </w:r>
      <w:r>
        <w:t>12</w:t>
      </w:r>
      <w:r w:rsidR="00A724BB">
        <w:t>/2011</w:t>
      </w:r>
    </w:p>
    <w:sectPr w:rsidR="00EC0721" w:rsidRPr="00486200" w:rsidSect="00343B48">
      <w:pgSz w:w="11909" w:h="16834" w:code="9"/>
      <w:pgMar w:top="720" w:right="720" w:bottom="288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6B4" w:rsidRDefault="000D16B4">
      <w:r>
        <w:separator/>
      </w:r>
    </w:p>
  </w:endnote>
  <w:endnote w:type="continuationSeparator" w:id="0">
    <w:p w:rsidR="000D16B4" w:rsidRDefault="000D1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16B4" w:rsidRDefault="000D16B4">
      <w:r>
        <w:separator/>
      </w:r>
    </w:p>
  </w:footnote>
  <w:footnote w:type="continuationSeparator" w:id="0">
    <w:p w:rsidR="000D16B4" w:rsidRDefault="000D1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61D82"/>
    <w:multiLevelType w:val="hybridMultilevel"/>
    <w:tmpl w:val="865E25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CF41F4E"/>
    <w:multiLevelType w:val="hybridMultilevel"/>
    <w:tmpl w:val="30A8FB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2573A1E"/>
    <w:multiLevelType w:val="hybridMultilevel"/>
    <w:tmpl w:val="BA42F5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DD065E6"/>
    <w:multiLevelType w:val="hybridMultilevel"/>
    <w:tmpl w:val="F056B8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B9D5AA1"/>
    <w:multiLevelType w:val="hybridMultilevel"/>
    <w:tmpl w:val="44B08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43E5F74"/>
    <w:multiLevelType w:val="multilevel"/>
    <w:tmpl w:val="B162A37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231D9F"/>
    <w:multiLevelType w:val="hybridMultilevel"/>
    <w:tmpl w:val="B162A37E"/>
    <w:lvl w:ilvl="0" w:tplc="0A28FF5A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064040B"/>
    <w:multiLevelType w:val="hybridMultilevel"/>
    <w:tmpl w:val="4E5E0272"/>
    <w:lvl w:ilvl="0" w:tplc="8FDC50BA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42521489"/>
    <w:multiLevelType w:val="multilevel"/>
    <w:tmpl w:val="4E5E0272"/>
    <w:lvl w:ilvl="0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A747B65"/>
    <w:multiLevelType w:val="hybridMultilevel"/>
    <w:tmpl w:val="44723108"/>
    <w:lvl w:ilvl="0" w:tplc="BB66C65E">
      <w:start w:val="1"/>
      <w:numFmt w:val="decimal"/>
      <w:pStyle w:val="AgreementText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4A9A4C93"/>
    <w:multiLevelType w:val="hybridMultilevel"/>
    <w:tmpl w:val="E918FD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250559"/>
    <w:multiLevelType w:val="hybridMultilevel"/>
    <w:tmpl w:val="791E05A0"/>
    <w:lvl w:ilvl="0" w:tplc="8AD6D6BC">
      <w:start w:val="1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8E39EC"/>
    <w:multiLevelType w:val="hybridMultilevel"/>
    <w:tmpl w:val="C80A9A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DB5A48"/>
    <w:multiLevelType w:val="hybridMultilevel"/>
    <w:tmpl w:val="9752A3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BA0209E"/>
    <w:multiLevelType w:val="hybridMultilevel"/>
    <w:tmpl w:val="17EAD1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2"/>
  </w:num>
  <w:num w:numId="5">
    <w:abstractNumId w:val="3"/>
  </w:num>
  <w:num w:numId="6">
    <w:abstractNumId w:val="13"/>
  </w:num>
  <w:num w:numId="7">
    <w:abstractNumId w:val="10"/>
  </w:num>
  <w:num w:numId="8">
    <w:abstractNumId w:val="12"/>
  </w:num>
  <w:num w:numId="9">
    <w:abstractNumId w:val="4"/>
  </w:num>
  <w:num w:numId="10">
    <w:abstractNumId w:val="14"/>
  </w:num>
  <w:num w:numId="11">
    <w:abstractNumId w:val="8"/>
  </w:num>
  <w:num w:numId="12">
    <w:abstractNumId w:val="1"/>
  </w:num>
  <w:num w:numId="13">
    <w:abstractNumId w:val="6"/>
  </w:num>
  <w:num w:numId="14">
    <w:abstractNumId w:val="5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8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491F"/>
    <w:rsid w:val="00002F26"/>
    <w:rsid w:val="00020FA0"/>
    <w:rsid w:val="000212F6"/>
    <w:rsid w:val="00024740"/>
    <w:rsid w:val="00030071"/>
    <w:rsid w:val="00030ECE"/>
    <w:rsid w:val="00034F75"/>
    <w:rsid w:val="000365E1"/>
    <w:rsid w:val="00037FF1"/>
    <w:rsid w:val="00050A42"/>
    <w:rsid w:val="000510D1"/>
    <w:rsid w:val="00054A25"/>
    <w:rsid w:val="000627EA"/>
    <w:rsid w:val="00063303"/>
    <w:rsid w:val="00066920"/>
    <w:rsid w:val="00066EB0"/>
    <w:rsid w:val="000730E6"/>
    <w:rsid w:val="0008145A"/>
    <w:rsid w:val="000816D3"/>
    <w:rsid w:val="00081FAD"/>
    <w:rsid w:val="00082819"/>
    <w:rsid w:val="0008529F"/>
    <w:rsid w:val="00085F89"/>
    <w:rsid w:val="00090374"/>
    <w:rsid w:val="000908D5"/>
    <w:rsid w:val="000954BD"/>
    <w:rsid w:val="000A1694"/>
    <w:rsid w:val="000A3AC3"/>
    <w:rsid w:val="000B5161"/>
    <w:rsid w:val="000B71AB"/>
    <w:rsid w:val="000B7DFB"/>
    <w:rsid w:val="000C31BB"/>
    <w:rsid w:val="000C3395"/>
    <w:rsid w:val="000C6FE4"/>
    <w:rsid w:val="000D05E1"/>
    <w:rsid w:val="000D16B4"/>
    <w:rsid w:val="000D3F15"/>
    <w:rsid w:val="000E0648"/>
    <w:rsid w:val="000F45A1"/>
    <w:rsid w:val="000F70BB"/>
    <w:rsid w:val="000F7543"/>
    <w:rsid w:val="0010436D"/>
    <w:rsid w:val="0011478E"/>
    <w:rsid w:val="001149DF"/>
    <w:rsid w:val="0011649E"/>
    <w:rsid w:val="00122F10"/>
    <w:rsid w:val="00123B88"/>
    <w:rsid w:val="00126F4C"/>
    <w:rsid w:val="00145650"/>
    <w:rsid w:val="00152E3C"/>
    <w:rsid w:val="00155B43"/>
    <w:rsid w:val="0016303A"/>
    <w:rsid w:val="00163B44"/>
    <w:rsid w:val="001648B2"/>
    <w:rsid w:val="00167A13"/>
    <w:rsid w:val="0017275F"/>
    <w:rsid w:val="001769A5"/>
    <w:rsid w:val="00177375"/>
    <w:rsid w:val="00180516"/>
    <w:rsid w:val="00185B00"/>
    <w:rsid w:val="00194B40"/>
    <w:rsid w:val="001A0B9F"/>
    <w:rsid w:val="001A13EC"/>
    <w:rsid w:val="001A3822"/>
    <w:rsid w:val="001A55C0"/>
    <w:rsid w:val="001A5A34"/>
    <w:rsid w:val="001B0583"/>
    <w:rsid w:val="001B1026"/>
    <w:rsid w:val="001B3398"/>
    <w:rsid w:val="001C019F"/>
    <w:rsid w:val="001C5D52"/>
    <w:rsid w:val="001C6611"/>
    <w:rsid w:val="001D1101"/>
    <w:rsid w:val="001D4A1F"/>
    <w:rsid w:val="001D75DA"/>
    <w:rsid w:val="001E4469"/>
    <w:rsid w:val="001E53F4"/>
    <w:rsid w:val="001E5C8A"/>
    <w:rsid w:val="001E73E7"/>
    <w:rsid w:val="001F6988"/>
    <w:rsid w:val="00206A3A"/>
    <w:rsid w:val="00206AFF"/>
    <w:rsid w:val="0021081A"/>
    <w:rsid w:val="002128A8"/>
    <w:rsid w:val="002230A5"/>
    <w:rsid w:val="00223C2F"/>
    <w:rsid w:val="002265A5"/>
    <w:rsid w:val="0023008F"/>
    <w:rsid w:val="00240AF1"/>
    <w:rsid w:val="002416DB"/>
    <w:rsid w:val="00242D73"/>
    <w:rsid w:val="0024648C"/>
    <w:rsid w:val="00246C6F"/>
    <w:rsid w:val="00250D66"/>
    <w:rsid w:val="002527C2"/>
    <w:rsid w:val="00253945"/>
    <w:rsid w:val="00256E58"/>
    <w:rsid w:val="00261B2D"/>
    <w:rsid w:val="00262C58"/>
    <w:rsid w:val="0027406E"/>
    <w:rsid w:val="00275364"/>
    <w:rsid w:val="00287320"/>
    <w:rsid w:val="002905CE"/>
    <w:rsid w:val="00290CCA"/>
    <w:rsid w:val="002A0633"/>
    <w:rsid w:val="002A3B23"/>
    <w:rsid w:val="002A4612"/>
    <w:rsid w:val="002A4949"/>
    <w:rsid w:val="002B11A7"/>
    <w:rsid w:val="002B4DAE"/>
    <w:rsid w:val="002C0936"/>
    <w:rsid w:val="002C7068"/>
    <w:rsid w:val="002D6B42"/>
    <w:rsid w:val="002E66CB"/>
    <w:rsid w:val="002E6C44"/>
    <w:rsid w:val="002F2D51"/>
    <w:rsid w:val="002F3E07"/>
    <w:rsid w:val="00301DD7"/>
    <w:rsid w:val="00303189"/>
    <w:rsid w:val="00305406"/>
    <w:rsid w:val="003106B4"/>
    <w:rsid w:val="00324046"/>
    <w:rsid w:val="00325AC6"/>
    <w:rsid w:val="00330B0D"/>
    <w:rsid w:val="00335F55"/>
    <w:rsid w:val="00340B2B"/>
    <w:rsid w:val="003420E5"/>
    <w:rsid w:val="00343B48"/>
    <w:rsid w:val="00351FA0"/>
    <w:rsid w:val="003526FB"/>
    <w:rsid w:val="00356A4D"/>
    <w:rsid w:val="00366F71"/>
    <w:rsid w:val="00377A0B"/>
    <w:rsid w:val="00382537"/>
    <w:rsid w:val="00384215"/>
    <w:rsid w:val="0039633B"/>
    <w:rsid w:val="00396DD7"/>
    <w:rsid w:val="003A0174"/>
    <w:rsid w:val="003A5C92"/>
    <w:rsid w:val="003B1733"/>
    <w:rsid w:val="003C3F42"/>
    <w:rsid w:val="003C64EF"/>
    <w:rsid w:val="003C65D0"/>
    <w:rsid w:val="003C72DB"/>
    <w:rsid w:val="003D436C"/>
    <w:rsid w:val="003E1C80"/>
    <w:rsid w:val="003E59EE"/>
    <w:rsid w:val="003E6A25"/>
    <w:rsid w:val="003F3853"/>
    <w:rsid w:val="00401451"/>
    <w:rsid w:val="004028BD"/>
    <w:rsid w:val="004127E6"/>
    <w:rsid w:val="00415F5F"/>
    <w:rsid w:val="0043202A"/>
    <w:rsid w:val="0043531D"/>
    <w:rsid w:val="0044038A"/>
    <w:rsid w:val="004466EB"/>
    <w:rsid w:val="00451820"/>
    <w:rsid w:val="004521E2"/>
    <w:rsid w:val="00453A21"/>
    <w:rsid w:val="00461DCB"/>
    <w:rsid w:val="0046519D"/>
    <w:rsid w:val="004728AF"/>
    <w:rsid w:val="00486200"/>
    <w:rsid w:val="004863C0"/>
    <w:rsid w:val="00491A66"/>
    <w:rsid w:val="00492E55"/>
    <w:rsid w:val="00493E79"/>
    <w:rsid w:val="004A0094"/>
    <w:rsid w:val="004A12C8"/>
    <w:rsid w:val="004A537A"/>
    <w:rsid w:val="004B06D1"/>
    <w:rsid w:val="004C1547"/>
    <w:rsid w:val="004D06FD"/>
    <w:rsid w:val="004D12A5"/>
    <w:rsid w:val="004D3043"/>
    <w:rsid w:val="004D79B6"/>
    <w:rsid w:val="004F291B"/>
    <w:rsid w:val="0050155E"/>
    <w:rsid w:val="00502256"/>
    <w:rsid w:val="00511B74"/>
    <w:rsid w:val="00513100"/>
    <w:rsid w:val="00514CC6"/>
    <w:rsid w:val="0051541D"/>
    <w:rsid w:val="00523AB6"/>
    <w:rsid w:val="00532A0C"/>
    <w:rsid w:val="00533EB0"/>
    <w:rsid w:val="00535A0E"/>
    <w:rsid w:val="005431D4"/>
    <w:rsid w:val="00546081"/>
    <w:rsid w:val="005475A8"/>
    <w:rsid w:val="00552D70"/>
    <w:rsid w:val="00556997"/>
    <w:rsid w:val="00556F06"/>
    <w:rsid w:val="00562873"/>
    <w:rsid w:val="0056338C"/>
    <w:rsid w:val="00567203"/>
    <w:rsid w:val="00567F32"/>
    <w:rsid w:val="00567FB9"/>
    <w:rsid w:val="0057353D"/>
    <w:rsid w:val="00581E53"/>
    <w:rsid w:val="00585B99"/>
    <w:rsid w:val="005A2EC8"/>
    <w:rsid w:val="005B1A1B"/>
    <w:rsid w:val="005D4280"/>
    <w:rsid w:val="005E62AE"/>
    <w:rsid w:val="005E7393"/>
    <w:rsid w:val="005F46EC"/>
    <w:rsid w:val="00600194"/>
    <w:rsid w:val="006014D6"/>
    <w:rsid w:val="00602B0B"/>
    <w:rsid w:val="00604160"/>
    <w:rsid w:val="00604AE6"/>
    <w:rsid w:val="00606F49"/>
    <w:rsid w:val="00607A4D"/>
    <w:rsid w:val="00611753"/>
    <w:rsid w:val="00612F60"/>
    <w:rsid w:val="00632A9E"/>
    <w:rsid w:val="00634D97"/>
    <w:rsid w:val="00656D85"/>
    <w:rsid w:val="00660F42"/>
    <w:rsid w:val="0066104C"/>
    <w:rsid w:val="006638AD"/>
    <w:rsid w:val="00670D4B"/>
    <w:rsid w:val="00671993"/>
    <w:rsid w:val="00671FCB"/>
    <w:rsid w:val="00677232"/>
    <w:rsid w:val="00677E83"/>
    <w:rsid w:val="00685F02"/>
    <w:rsid w:val="006A0A4C"/>
    <w:rsid w:val="006B4F67"/>
    <w:rsid w:val="006B5104"/>
    <w:rsid w:val="006C5964"/>
    <w:rsid w:val="006C7581"/>
    <w:rsid w:val="006D703C"/>
    <w:rsid w:val="006E2FD8"/>
    <w:rsid w:val="006E64C1"/>
    <w:rsid w:val="006E6E62"/>
    <w:rsid w:val="006F1A6A"/>
    <w:rsid w:val="006F4B92"/>
    <w:rsid w:val="00703047"/>
    <w:rsid w:val="0070316B"/>
    <w:rsid w:val="00703ECC"/>
    <w:rsid w:val="00707062"/>
    <w:rsid w:val="00712125"/>
    <w:rsid w:val="00721F87"/>
    <w:rsid w:val="00722DE8"/>
    <w:rsid w:val="00727519"/>
    <w:rsid w:val="007275A5"/>
    <w:rsid w:val="00733AC6"/>
    <w:rsid w:val="007344B3"/>
    <w:rsid w:val="00737131"/>
    <w:rsid w:val="0074491F"/>
    <w:rsid w:val="007518A7"/>
    <w:rsid w:val="00757534"/>
    <w:rsid w:val="00772143"/>
    <w:rsid w:val="00790A7D"/>
    <w:rsid w:val="00797ED2"/>
    <w:rsid w:val="007A0EF7"/>
    <w:rsid w:val="007A66D0"/>
    <w:rsid w:val="007A7A63"/>
    <w:rsid w:val="007C26A4"/>
    <w:rsid w:val="007C2732"/>
    <w:rsid w:val="007C6BF2"/>
    <w:rsid w:val="007C6E41"/>
    <w:rsid w:val="007D4148"/>
    <w:rsid w:val="007D6290"/>
    <w:rsid w:val="007E4C2B"/>
    <w:rsid w:val="008032C3"/>
    <w:rsid w:val="00805120"/>
    <w:rsid w:val="00805B70"/>
    <w:rsid w:val="00806C74"/>
    <w:rsid w:val="00806E13"/>
    <w:rsid w:val="00811A70"/>
    <w:rsid w:val="00815FF3"/>
    <w:rsid w:val="00817E16"/>
    <w:rsid w:val="00825B9C"/>
    <w:rsid w:val="008322AC"/>
    <w:rsid w:val="00836EE5"/>
    <w:rsid w:val="00851E0A"/>
    <w:rsid w:val="00855F7F"/>
    <w:rsid w:val="008564EE"/>
    <w:rsid w:val="00857506"/>
    <w:rsid w:val="00862DB5"/>
    <w:rsid w:val="008658E6"/>
    <w:rsid w:val="008735CD"/>
    <w:rsid w:val="00881F7A"/>
    <w:rsid w:val="008820D9"/>
    <w:rsid w:val="00882F58"/>
    <w:rsid w:val="00884CA6"/>
    <w:rsid w:val="008853A3"/>
    <w:rsid w:val="00895747"/>
    <w:rsid w:val="008A18E6"/>
    <w:rsid w:val="008A1B63"/>
    <w:rsid w:val="008A580F"/>
    <w:rsid w:val="008B1BF9"/>
    <w:rsid w:val="008B2728"/>
    <w:rsid w:val="008B5620"/>
    <w:rsid w:val="008C5563"/>
    <w:rsid w:val="008D0654"/>
    <w:rsid w:val="008E3290"/>
    <w:rsid w:val="008F0EC3"/>
    <w:rsid w:val="008F11AE"/>
    <w:rsid w:val="008F2A80"/>
    <w:rsid w:val="008F2F03"/>
    <w:rsid w:val="00903DB2"/>
    <w:rsid w:val="00907617"/>
    <w:rsid w:val="00924AEC"/>
    <w:rsid w:val="00927F2B"/>
    <w:rsid w:val="009300D7"/>
    <w:rsid w:val="00930485"/>
    <w:rsid w:val="009365CC"/>
    <w:rsid w:val="00945BC7"/>
    <w:rsid w:val="009531AA"/>
    <w:rsid w:val="0095344D"/>
    <w:rsid w:val="00954AF4"/>
    <w:rsid w:val="00970F57"/>
    <w:rsid w:val="009803DD"/>
    <w:rsid w:val="00981755"/>
    <w:rsid w:val="00987C82"/>
    <w:rsid w:val="009A7CA1"/>
    <w:rsid w:val="009B102E"/>
    <w:rsid w:val="009C0C06"/>
    <w:rsid w:val="009C11CA"/>
    <w:rsid w:val="009D5559"/>
    <w:rsid w:val="009F0B7E"/>
    <w:rsid w:val="009F214D"/>
    <w:rsid w:val="009F37B5"/>
    <w:rsid w:val="00A0096D"/>
    <w:rsid w:val="00A0644F"/>
    <w:rsid w:val="00A07DAF"/>
    <w:rsid w:val="00A118C6"/>
    <w:rsid w:val="00A1327B"/>
    <w:rsid w:val="00A140F1"/>
    <w:rsid w:val="00A16086"/>
    <w:rsid w:val="00A1692B"/>
    <w:rsid w:val="00A16B02"/>
    <w:rsid w:val="00A16F61"/>
    <w:rsid w:val="00A252B3"/>
    <w:rsid w:val="00A2665C"/>
    <w:rsid w:val="00A26A02"/>
    <w:rsid w:val="00A33348"/>
    <w:rsid w:val="00A3338F"/>
    <w:rsid w:val="00A40DCE"/>
    <w:rsid w:val="00A44D83"/>
    <w:rsid w:val="00A458CC"/>
    <w:rsid w:val="00A527EF"/>
    <w:rsid w:val="00A52BD2"/>
    <w:rsid w:val="00A62288"/>
    <w:rsid w:val="00A62589"/>
    <w:rsid w:val="00A64168"/>
    <w:rsid w:val="00A64EEC"/>
    <w:rsid w:val="00A656B5"/>
    <w:rsid w:val="00A724BB"/>
    <w:rsid w:val="00A746C0"/>
    <w:rsid w:val="00A85D83"/>
    <w:rsid w:val="00A90FAC"/>
    <w:rsid w:val="00A950D1"/>
    <w:rsid w:val="00A96140"/>
    <w:rsid w:val="00AB2EBF"/>
    <w:rsid w:val="00AC4134"/>
    <w:rsid w:val="00AC5A2B"/>
    <w:rsid w:val="00AD1A39"/>
    <w:rsid w:val="00AD6CF8"/>
    <w:rsid w:val="00AD7443"/>
    <w:rsid w:val="00AE1F72"/>
    <w:rsid w:val="00AE2FDC"/>
    <w:rsid w:val="00AE50F5"/>
    <w:rsid w:val="00B017C5"/>
    <w:rsid w:val="00B02151"/>
    <w:rsid w:val="00B04903"/>
    <w:rsid w:val="00B07360"/>
    <w:rsid w:val="00B2683D"/>
    <w:rsid w:val="00B27183"/>
    <w:rsid w:val="00B314FB"/>
    <w:rsid w:val="00B367D3"/>
    <w:rsid w:val="00B41C69"/>
    <w:rsid w:val="00B4680D"/>
    <w:rsid w:val="00B47870"/>
    <w:rsid w:val="00B50BB4"/>
    <w:rsid w:val="00B52141"/>
    <w:rsid w:val="00B52559"/>
    <w:rsid w:val="00B61CBC"/>
    <w:rsid w:val="00B622C7"/>
    <w:rsid w:val="00B7662B"/>
    <w:rsid w:val="00B838C7"/>
    <w:rsid w:val="00B87390"/>
    <w:rsid w:val="00B96030"/>
    <w:rsid w:val="00B96DC2"/>
    <w:rsid w:val="00BA50F1"/>
    <w:rsid w:val="00BB48E0"/>
    <w:rsid w:val="00BB7CC3"/>
    <w:rsid w:val="00BC2FCB"/>
    <w:rsid w:val="00BC30BC"/>
    <w:rsid w:val="00BC5D95"/>
    <w:rsid w:val="00BD5C90"/>
    <w:rsid w:val="00BD6850"/>
    <w:rsid w:val="00BE0370"/>
    <w:rsid w:val="00BE09D6"/>
    <w:rsid w:val="00BF03B2"/>
    <w:rsid w:val="00BF41FE"/>
    <w:rsid w:val="00BF4568"/>
    <w:rsid w:val="00BF4A16"/>
    <w:rsid w:val="00BF72EE"/>
    <w:rsid w:val="00C02D0C"/>
    <w:rsid w:val="00C06372"/>
    <w:rsid w:val="00C0702C"/>
    <w:rsid w:val="00C07648"/>
    <w:rsid w:val="00C11756"/>
    <w:rsid w:val="00C20989"/>
    <w:rsid w:val="00C22A36"/>
    <w:rsid w:val="00C24FF1"/>
    <w:rsid w:val="00C35A43"/>
    <w:rsid w:val="00C426A3"/>
    <w:rsid w:val="00C46090"/>
    <w:rsid w:val="00C503C4"/>
    <w:rsid w:val="00C51517"/>
    <w:rsid w:val="00C63324"/>
    <w:rsid w:val="00C669FE"/>
    <w:rsid w:val="00C71D1B"/>
    <w:rsid w:val="00C73647"/>
    <w:rsid w:val="00C81188"/>
    <w:rsid w:val="00C91B82"/>
    <w:rsid w:val="00C91DF0"/>
    <w:rsid w:val="00C95612"/>
    <w:rsid w:val="00CB0911"/>
    <w:rsid w:val="00CB4318"/>
    <w:rsid w:val="00CB599C"/>
    <w:rsid w:val="00CB6A49"/>
    <w:rsid w:val="00CC23A9"/>
    <w:rsid w:val="00CC7CB7"/>
    <w:rsid w:val="00CE0674"/>
    <w:rsid w:val="00CE7A1F"/>
    <w:rsid w:val="00CF2A52"/>
    <w:rsid w:val="00CF4B7D"/>
    <w:rsid w:val="00D00C70"/>
    <w:rsid w:val="00D02133"/>
    <w:rsid w:val="00D060EF"/>
    <w:rsid w:val="00D12E05"/>
    <w:rsid w:val="00D2188E"/>
    <w:rsid w:val="00D2439E"/>
    <w:rsid w:val="00D3101F"/>
    <w:rsid w:val="00D31905"/>
    <w:rsid w:val="00D31B69"/>
    <w:rsid w:val="00D339B1"/>
    <w:rsid w:val="00D35701"/>
    <w:rsid w:val="00D461ED"/>
    <w:rsid w:val="00D54021"/>
    <w:rsid w:val="00D64215"/>
    <w:rsid w:val="00D66A94"/>
    <w:rsid w:val="00D71D57"/>
    <w:rsid w:val="00D7452B"/>
    <w:rsid w:val="00D74C96"/>
    <w:rsid w:val="00D81095"/>
    <w:rsid w:val="00D86421"/>
    <w:rsid w:val="00D947FA"/>
    <w:rsid w:val="00D954A3"/>
    <w:rsid w:val="00DA3917"/>
    <w:rsid w:val="00DC22F2"/>
    <w:rsid w:val="00DC5169"/>
    <w:rsid w:val="00DC5858"/>
    <w:rsid w:val="00DD0530"/>
    <w:rsid w:val="00DD6CE4"/>
    <w:rsid w:val="00DE204B"/>
    <w:rsid w:val="00DE2904"/>
    <w:rsid w:val="00DE499F"/>
    <w:rsid w:val="00DE6524"/>
    <w:rsid w:val="00DE7810"/>
    <w:rsid w:val="00DF5827"/>
    <w:rsid w:val="00E03CE5"/>
    <w:rsid w:val="00E128BB"/>
    <w:rsid w:val="00E17981"/>
    <w:rsid w:val="00E226E6"/>
    <w:rsid w:val="00E2521D"/>
    <w:rsid w:val="00E33DC8"/>
    <w:rsid w:val="00E37DD5"/>
    <w:rsid w:val="00E423B9"/>
    <w:rsid w:val="00E42FB0"/>
    <w:rsid w:val="00E50169"/>
    <w:rsid w:val="00E535B0"/>
    <w:rsid w:val="00E53B48"/>
    <w:rsid w:val="00E54F37"/>
    <w:rsid w:val="00E65D8C"/>
    <w:rsid w:val="00E862BC"/>
    <w:rsid w:val="00E86FBC"/>
    <w:rsid w:val="00EA3E0A"/>
    <w:rsid w:val="00EA6CB2"/>
    <w:rsid w:val="00EA7660"/>
    <w:rsid w:val="00EB1C93"/>
    <w:rsid w:val="00EB456A"/>
    <w:rsid w:val="00EC0721"/>
    <w:rsid w:val="00ED6007"/>
    <w:rsid w:val="00ED7151"/>
    <w:rsid w:val="00EE0245"/>
    <w:rsid w:val="00EE25C7"/>
    <w:rsid w:val="00EF2D66"/>
    <w:rsid w:val="00EF4A5B"/>
    <w:rsid w:val="00EF7B17"/>
    <w:rsid w:val="00F03E6E"/>
    <w:rsid w:val="00F04B9B"/>
    <w:rsid w:val="00F1442E"/>
    <w:rsid w:val="00F149CC"/>
    <w:rsid w:val="00F2075D"/>
    <w:rsid w:val="00F225A4"/>
    <w:rsid w:val="00F2603F"/>
    <w:rsid w:val="00F27701"/>
    <w:rsid w:val="00F279FB"/>
    <w:rsid w:val="00F3253D"/>
    <w:rsid w:val="00F33834"/>
    <w:rsid w:val="00F36631"/>
    <w:rsid w:val="00F42C40"/>
    <w:rsid w:val="00F462DB"/>
    <w:rsid w:val="00F46364"/>
    <w:rsid w:val="00F644BC"/>
    <w:rsid w:val="00F67E9C"/>
    <w:rsid w:val="00F70494"/>
    <w:rsid w:val="00F8284B"/>
    <w:rsid w:val="00F84DC3"/>
    <w:rsid w:val="00F91809"/>
    <w:rsid w:val="00F91E6D"/>
    <w:rsid w:val="00F93DD7"/>
    <w:rsid w:val="00F94929"/>
    <w:rsid w:val="00FA145B"/>
    <w:rsid w:val="00FA1872"/>
    <w:rsid w:val="00FA2693"/>
    <w:rsid w:val="00FA2A87"/>
    <w:rsid w:val="00FA5ABA"/>
    <w:rsid w:val="00FB0F74"/>
    <w:rsid w:val="00FB5369"/>
    <w:rsid w:val="00FD40EB"/>
    <w:rsid w:val="00FE236F"/>
    <w:rsid w:val="00FE5B57"/>
    <w:rsid w:val="00FE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32"/>
        <o:r id="V:Rule3" type="connector" idref="#_x0000_s1033"/>
      </o:rules>
    </o:shapelayout>
  </w:shapeDefaults>
  <w:decimalSymbol w:val="."/>
  <w:listSeparator w:val=","/>
  <w15:docId w15:val="{F47042CB-D656-47B0-B843-4339CD5D1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6A02"/>
    <w:rPr>
      <w:rFonts w:ascii="Tahoma" w:hAnsi="Tahoma"/>
      <w:spacing w:val="10"/>
      <w:sz w:val="16"/>
    </w:rPr>
  </w:style>
  <w:style w:type="paragraph" w:styleId="Heading1">
    <w:name w:val="heading 1"/>
    <w:basedOn w:val="Normal"/>
    <w:next w:val="Normal"/>
    <w:qFormat/>
    <w:rsid w:val="00030071"/>
    <w:pPr>
      <w:spacing w:after="80"/>
      <w:jc w:val="center"/>
      <w:outlineLvl w:val="0"/>
    </w:pPr>
    <w:rPr>
      <w:b/>
      <w:caps/>
      <w:spacing w:val="20"/>
      <w:sz w:val="24"/>
      <w:szCs w:val="24"/>
    </w:rPr>
  </w:style>
  <w:style w:type="paragraph" w:styleId="Heading2">
    <w:name w:val="heading 2"/>
    <w:basedOn w:val="Normal"/>
    <w:next w:val="Normal"/>
    <w:qFormat/>
    <w:rsid w:val="00030071"/>
    <w:pPr>
      <w:framePr w:hSpace="180" w:wrap="around" w:hAnchor="text" w:xAlign="center" w:y="490"/>
      <w:spacing w:before="40"/>
      <w:jc w:val="center"/>
      <w:outlineLvl w:val="1"/>
    </w:pPr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945"/>
    <w:rPr>
      <w:rFonts w:ascii="Tahoma" w:hAnsi="Tahoma"/>
      <w:spacing w:val="10"/>
    </w:rPr>
    <w:tblPr>
      <w:jc w:val="center"/>
      <w:tblInd w:w="0" w:type="dxa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  <w:tblCellMar>
        <w:top w:w="29" w:type="dxa"/>
        <w:left w:w="115" w:type="dxa"/>
        <w:bottom w:w="29" w:type="dxa"/>
        <w:right w:w="115" w:type="dxa"/>
      </w:tblCellMar>
    </w:tblPr>
    <w:trPr>
      <w:jc w:val="center"/>
    </w:trPr>
  </w:style>
  <w:style w:type="paragraph" w:styleId="BalloonText">
    <w:name w:val="Balloon Text"/>
    <w:basedOn w:val="Normal"/>
    <w:semiHidden/>
    <w:rsid w:val="00A26A02"/>
    <w:rPr>
      <w:rFonts w:cs="Tahoma"/>
      <w:szCs w:val="16"/>
    </w:rPr>
  </w:style>
  <w:style w:type="paragraph" w:customStyle="1" w:styleId="SectionHeading">
    <w:name w:val="Section Heading"/>
    <w:basedOn w:val="Normal"/>
    <w:rsid w:val="00030071"/>
    <w:pPr>
      <w:jc w:val="center"/>
    </w:pPr>
    <w:rPr>
      <w:caps/>
      <w:szCs w:val="16"/>
    </w:rPr>
  </w:style>
  <w:style w:type="paragraph" w:customStyle="1" w:styleId="AgreementText">
    <w:name w:val="Agreement Text"/>
    <w:basedOn w:val="Normal"/>
    <w:rsid w:val="00685F02"/>
    <w:pPr>
      <w:framePr w:hSpace="180" w:wrap="around" w:hAnchor="text" w:xAlign="center" w:y="490"/>
      <w:numPr>
        <w:numId w:val="2"/>
      </w:numPr>
      <w:spacing w:before="40" w:after="80"/>
    </w:pPr>
  </w:style>
  <w:style w:type="paragraph" w:styleId="Header">
    <w:name w:val="header"/>
    <w:basedOn w:val="Normal"/>
    <w:rsid w:val="005A2EC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A2EC8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semiHidden/>
    <w:rsid w:val="00EC0721"/>
    <w:rPr>
      <w:sz w:val="16"/>
      <w:szCs w:val="16"/>
    </w:rPr>
  </w:style>
  <w:style w:type="paragraph" w:styleId="CommentText">
    <w:name w:val="annotation text"/>
    <w:basedOn w:val="Normal"/>
    <w:semiHidden/>
    <w:rsid w:val="00EC072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C0721"/>
    <w:rPr>
      <w:b/>
      <w:bCs/>
    </w:rPr>
  </w:style>
  <w:style w:type="character" w:styleId="FollowedHyperlink">
    <w:name w:val="FollowedHyperlink"/>
    <w:basedOn w:val="DefaultParagraphFont"/>
    <w:rsid w:val="0010436D"/>
    <w:rPr>
      <w:color w:val="800080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343B48"/>
    <w:rPr>
      <w:rFonts w:ascii="Tahoma" w:hAnsi="Tahoma"/>
      <w:spacing w:val="10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newlan\LOCALS~1\Temp\TCD191.tmp\Business%20credit%20applicat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p:properties xmlns:p="http://schemas.microsoft.com/office/2006/metadata/properties" xmlns:xsi="http://www.w3.org/2001/XMLSchema-instance">
  <documentManagement>
    <Document_x0020_Type xmlns="5063ca18-b39f-43d9-8b93-109b69efb275" xsi:nil="true"/>
    <PATH_x0020_document_x003f_ xmlns="5063ca18-b39f-43d9-8b93-109b69efb275">Yes</PATH_x0020_document_x003f_>
    <Category xmlns="5063ca18-b39f-43d9-8b93-109b69efb27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F60473E05BCF4694C131D6BA4E1DB1" ma:contentTypeVersion="4" ma:contentTypeDescription="Create a new document." ma:contentTypeScope="" ma:versionID="9a8b40385b3222fe6df659283e24ff86">
  <xsd:schema xmlns:xsd="http://www.w3.org/2001/XMLSchema" xmlns:p="http://schemas.microsoft.com/office/2006/metadata/properties" xmlns:ns2="5063ca18-b39f-43d9-8b93-109b69efb275" targetNamespace="http://schemas.microsoft.com/office/2006/metadata/properties" ma:root="true" ma:fieldsID="f997422800f99474ffbd92462778413c" ns2:_="">
    <xsd:import namespace="5063ca18-b39f-43d9-8b93-109b69efb27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2:Document_x0020_Type" minOccurs="0"/>
                <xsd:element ref="ns2:PATH_x0020_document_x003f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5063ca18-b39f-43d9-8b93-109b69efb275" elementFormDefault="qualified">
    <xsd:import namespace="http://schemas.microsoft.com/office/2006/documentManagement/types"/>
    <xsd:element name="Category" ma:index="2" nillable="true" ma:displayName="Category" ma:format="Dropdown" ma:internalName="Category">
      <xsd:simpleType>
        <xsd:restriction base="dms:Choice">
          <xsd:enumeration value="Budgeting"/>
          <xsd:enumeration value="Fund raising"/>
          <xsd:enumeration value="Other"/>
          <xsd:enumeration value="Outreach"/>
          <xsd:enumeration value="Partner management"/>
          <xsd:enumeration value="Proposal development"/>
          <xsd:enumeration value="Reference materials"/>
          <xsd:enumeration value="Software development"/>
          <xsd:enumeration value="Strategy documents"/>
          <xsd:enumeration value="Team management"/>
          <xsd:enumeration value="Technical documentation"/>
          <xsd:enumeration value="Training material"/>
          <xsd:enumeration value="User documentation"/>
        </xsd:restriction>
      </xsd:simpleType>
    </xsd:element>
    <xsd:element name="Document_x0020_Type" ma:index="4" nillable="true" ma:displayName="Document Type" ma:format="Dropdown" ma:internalName="Document_x0020_Type">
      <xsd:simpleType>
        <xsd:restriction base="dms:Choice">
          <xsd:enumeration value="Abstract"/>
          <xsd:enumeration value="Agenda"/>
          <xsd:enumeration value="Article"/>
          <xsd:enumeration value="Concept note"/>
          <xsd:enumeration value="Data set"/>
          <xsd:enumeration value="File archive"/>
          <xsd:enumeration value="Notes"/>
          <xsd:enumeration value="Other"/>
          <xsd:enumeration value="Presentation"/>
          <xsd:enumeration value="Proposal"/>
          <xsd:enumeration value="Report"/>
          <xsd:enumeration value="Source code"/>
          <xsd:enumeration value="Spreadsheet"/>
          <xsd:enumeration value="Work in progress"/>
        </xsd:restriction>
      </xsd:simpleType>
    </xsd:element>
    <xsd:element name="PATH_x0020_document_x003f_" ma:index="5" nillable="true" ma:displayName="Internal only?" ma:default="Yes" ma:format="Dropdown" ma:internalName="PATH_x0020_document_x003f_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 ma:readOnly="true"/>
        <xsd:element ref="dc:title" minOccurs="0" maxOccurs="1" ma:index="1" ma:displayName="Title"/>
        <xsd:element ref="dc:subject" minOccurs="0" maxOccurs="1" ma:index="3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810C7A-80AE-431D-A5E2-BA096B423D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3B5B88-4A32-401D-AB05-86E1C9F2C031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481C581-A41E-40D1-85EB-5AEE72C770BB}">
  <ds:schemaRefs>
    <ds:schemaRef ds:uri="http://schemas.microsoft.com/office/2006/metadata/properties"/>
    <ds:schemaRef ds:uri="5063ca18-b39f-43d9-8b93-109b69efb275"/>
  </ds:schemaRefs>
</ds:datastoreItem>
</file>

<file path=customXml/itemProps4.xml><?xml version="1.0" encoding="utf-8"?>
<ds:datastoreItem xmlns:ds="http://schemas.openxmlformats.org/officeDocument/2006/customXml" ds:itemID="{7A28EB6D-F5C8-4F44-8429-6D1CEEE617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63ca18-b39f-43d9-8b93-109b69efb275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7AF4212C-44E1-4054-88BE-66579E7F8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 credit application.dot</Template>
  <TotalTime>34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Cold Chain Equipment Inventory Data Collection - Fridge/freezer data</vt:lpstr>
    </vt:vector>
  </TitlesOfParts>
  <Manager/>
  <Company>Microsoft Corporation</Company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Cold Chain Equipment Inventory Data Collection - Fridge/freezer data</dc:title>
  <dc:subject/>
  <dc:creator>snewlan</dc:creator>
  <cp:keywords/>
  <dc:description/>
  <cp:lastModifiedBy>Shahab Hashim</cp:lastModifiedBy>
  <cp:revision>27</cp:revision>
  <cp:lastPrinted>2010-10-20T06:50:00Z</cp:lastPrinted>
  <dcterms:created xsi:type="dcterms:W3CDTF">2011-12-20T19:58:00Z</dcterms:created>
  <dcterms:modified xsi:type="dcterms:W3CDTF">2014-10-03T10:26:00Z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TC010427471033</vt:lpwstr>
  </property>
  <property fmtid="{D5CDD505-2E9C-101B-9397-08002B2CF9AE}" pid="3" name="ContentType">
    <vt:lpwstr>Document</vt:lpwstr>
  </property>
</Properties>
</file>