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21" w:tblpY="361"/>
        <w:tblW w:w="5101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259"/>
        <w:gridCol w:w="895"/>
        <w:gridCol w:w="2434"/>
        <w:gridCol w:w="3327"/>
      </w:tblGrid>
      <w:tr w:rsidR="001E7159" w:rsidRPr="00514CC6" w:rsidTr="00C24893">
        <w:trPr>
          <w:trHeight w:val="576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93661D" w:rsidRDefault="0093661D" w:rsidP="0093661D">
            <w:pPr>
              <w:jc w:val="right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Revised CCEM Pakistan Version 2.1 (SSH/SFY UNICEF)</w:t>
            </w:r>
          </w:p>
          <w:p w:rsidR="001E7159" w:rsidRPr="00471BEE" w:rsidRDefault="00837BC9" w:rsidP="00C24893">
            <w:pPr>
              <w:jc w:val="center"/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</w:pPr>
            <w:bookmarkStart w:id="0" w:name="_GoBack"/>
            <w:bookmarkEnd w:id="0"/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1 </w:t>
            </w:r>
            <w:r w:rsidR="00A14C59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–</w:t>
            </w:r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 </w:t>
            </w:r>
            <w:r w:rsidR="001E7159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HEALTH</w:t>
            </w:r>
            <w:r w:rsidR="00A14C59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/EPI</w:t>
            </w:r>
            <w:r w:rsidR="001E7159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 FACILITY QUESTIONNAIRE</w:t>
            </w:r>
          </w:p>
        </w:tc>
      </w:tr>
      <w:tr w:rsidR="001E7159" w:rsidRPr="00C503C4" w:rsidTr="001146EA">
        <w:trPr>
          <w:trHeight w:val="601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1E7159" w:rsidRPr="00C503C4" w:rsidRDefault="001E7159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</w:p>
        </w:tc>
      </w:tr>
      <w:tr w:rsidR="001E7159" w:rsidRPr="00C503C4" w:rsidTr="001146EA">
        <w:trPr>
          <w:trHeight w:val="22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1E7159" w:rsidRPr="00C503C4" w:rsidRDefault="001E7159" w:rsidP="00C24893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Administrative levels and </w:t>
            </w:r>
            <w:r w:rsidR="00A548AE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EPI 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facility information</w:t>
            </w:r>
          </w:p>
        </w:tc>
      </w:tr>
      <w:tr w:rsidR="00544F00" w:rsidRPr="00C503C4" w:rsidTr="001146EA">
        <w:trPr>
          <w:trHeight w:val="439"/>
        </w:trPr>
        <w:tc>
          <w:tcPr>
            <w:tcW w:w="1951" w:type="pct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4F00" w:rsidRPr="00C503C4" w:rsidRDefault="00544F00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A3313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FA3313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(name of Province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544F00" w:rsidRPr="00C503C4" w:rsidRDefault="00544F00" w:rsidP="00C24893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</w:p>
        </w:tc>
        <w:tc>
          <w:tcPr>
            <w:tcW w:w="1525" w:type="pct"/>
            <w:gridSpan w:val="2"/>
            <w:vMerge w:val="restart"/>
            <w:tcBorders>
              <w:top w:val="single" w:sz="4" w:space="0" w:color="auto"/>
              <w:left w:val="single" w:sz="6" w:space="0" w:color="333333"/>
              <w:right w:val="nil"/>
            </w:tcBorders>
            <w:shd w:val="clear" w:color="auto" w:fill="auto"/>
          </w:tcPr>
          <w:p w:rsidR="00544F00" w:rsidRPr="001C1B39" w:rsidRDefault="008F2A0C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</w:t>
            </w:r>
            <w:r w:rsidR="00544F00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544F00" w:rsidRPr="001C1B3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44F00" w:rsidRPr="001C1B39">
              <w:rPr>
                <w:rFonts w:ascii="Arial" w:hAnsi="Arial" w:cs="Arial"/>
                <w:b/>
                <w:spacing w:val="0"/>
                <w:sz w:val="20"/>
                <w:lang w:val="en-GB"/>
              </w:rPr>
              <w:t>Type of health facility:</w:t>
            </w:r>
            <w:r w:rsidR="00544F00" w:rsidRPr="001C1B39">
              <w:rPr>
                <w:rFonts w:ascii="Arial" w:hAnsi="Arial" w:cs="Arial"/>
                <w:spacing w:val="0"/>
                <w:sz w:val="20"/>
                <w:lang w:val="en-GB"/>
              </w:rPr>
              <w:t xml:space="preserve">  </w:t>
            </w:r>
          </w:p>
          <w:p w:rsidR="00544F00" w:rsidRPr="001C1B39" w:rsidRDefault="00544F00" w:rsidP="00C24893">
            <w:pPr>
              <w:spacing w:before="40"/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 xml:space="preserve">    Mark only ONE box</w:t>
            </w:r>
          </w:p>
          <w:p w:rsidR="00544F00" w:rsidRPr="001C1B39" w:rsidRDefault="005309A4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544F00" w:rsidRPr="001C1B39">
              <w:rPr>
                <w:sz w:val="20"/>
                <w:szCs w:val="20"/>
                <w:lang w:val="en-GB"/>
              </w:rPr>
              <w:t xml:space="preserve"> National vaccine store</w:t>
            </w:r>
          </w:p>
          <w:p w:rsidR="00544F00" w:rsidRPr="001C1B39" w:rsidRDefault="005309A4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4E02CD">
              <w:rPr>
                <w:sz w:val="20"/>
                <w:szCs w:val="20"/>
                <w:lang w:val="en-GB"/>
              </w:rPr>
              <w:t xml:space="preserve"> Provincial</w:t>
            </w:r>
            <w:r w:rsidR="00544F00" w:rsidRPr="001C1B39">
              <w:rPr>
                <w:sz w:val="20"/>
                <w:szCs w:val="20"/>
                <w:lang w:val="en-GB"/>
              </w:rPr>
              <w:t xml:space="preserve"> vaccine store</w:t>
            </w:r>
          </w:p>
          <w:p w:rsidR="00544F00" w:rsidRDefault="005309A4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544F00" w:rsidRPr="001C1B39">
              <w:rPr>
                <w:sz w:val="20"/>
                <w:szCs w:val="20"/>
                <w:lang w:val="en-GB"/>
              </w:rPr>
              <w:t xml:space="preserve"> District vaccine store</w:t>
            </w:r>
          </w:p>
          <w:p w:rsidR="0000325F" w:rsidRPr="001C1B39" w:rsidRDefault="0000325F" w:rsidP="0000325F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Pr="001C1B39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Tehsil/Taluka </w:t>
            </w:r>
            <w:r w:rsidRPr="001C1B39">
              <w:rPr>
                <w:sz w:val="20"/>
                <w:szCs w:val="20"/>
                <w:lang w:val="en-GB"/>
              </w:rPr>
              <w:t>vaccine store</w:t>
            </w:r>
          </w:p>
          <w:p w:rsidR="00544F00" w:rsidRDefault="005309A4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4E02CD">
              <w:rPr>
                <w:sz w:val="20"/>
                <w:szCs w:val="20"/>
                <w:lang w:val="en-GB"/>
              </w:rPr>
              <w:t xml:space="preserve"> DHQ hospital</w:t>
            </w:r>
          </w:p>
          <w:p w:rsidR="001146EA" w:rsidRPr="004E02CD" w:rsidRDefault="001146EA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 xml:space="preserve">Tehsil/Taluka </w:t>
            </w:r>
            <w:r w:rsidRPr="001C1B39">
              <w:rPr>
                <w:rFonts w:ascii="Arial" w:hAnsi="Arial" w:cs="Arial"/>
                <w:sz w:val="20"/>
                <w:lang w:val="en-GB"/>
              </w:rPr>
              <w:t>Hospital</w:t>
            </w:r>
          </w:p>
          <w:p w:rsidR="00544F00" w:rsidRDefault="005309A4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4E02CD">
              <w:rPr>
                <w:sz w:val="20"/>
                <w:szCs w:val="20"/>
                <w:lang w:val="en-GB"/>
              </w:rPr>
              <w:t xml:space="preserve"> Teaching hospital</w:t>
            </w:r>
          </w:p>
          <w:p w:rsidR="001146EA" w:rsidRPr="004E02CD" w:rsidRDefault="001146EA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 xml:space="preserve">Civil </w:t>
            </w:r>
            <w:r w:rsidRPr="001C1B39">
              <w:rPr>
                <w:rFonts w:ascii="Arial" w:hAnsi="Arial" w:cs="Arial"/>
                <w:sz w:val="20"/>
                <w:lang w:val="en-GB"/>
              </w:rPr>
              <w:t>Hospital</w:t>
            </w:r>
          </w:p>
          <w:p w:rsidR="00544F00" w:rsidRPr="001C1B39" w:rsidRDefault="005309A4" w:rsidP="001146EA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4E02CD">
              <w:rPr>
                <w:sz w:val="20"/>
                <w:szCs w:val="20"/>
                <w:lang w:val="en-GB"/>
              </w:rPr>
              <w:t xml:space="preserve"> Rural health centre</w:t>
            </w:r>
          </w:p>
        </w:tc>
        <w:tc>
          <w:tcPr>
            <w:tcW w:w="1524" w:type="pct"/>
            <w:vMerge w:val="restart"/>
            <w:tcBorders>
              <w:top w:val="single" w:sz="4" w:space="0" w:color="auto"/>
              <w:left w:val="nil"/>
              <w:right w:val="single" w:sz="18" w:space="0" w:color="333333"/>
            </w:tcBorders>
            <w:shd w:val="clear" w:color="auto" w:fill="auto"/>
          </w:tcPr>
          <w:p w:rsidR="004E02CD" w:rsidRDefault="004E02CD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</w:p>
          <w:p w:rsidR="004E02CD" w:rsidRDefault="004E02CD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</w:p>
          <w:p w:rsidR="00544F00" w:rsidRPr="001C1B39" w:rsidRDefault="005309A4" w:rsidP="00C24893">
            <w:pPr>
              <w:pStyle w:val="Default"/>
              <w:spacing w:before="40" w:after="40"/>
              <w:rPr>
                <w:color w:val="auto"/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544F00" w:rsidRPr="001C1B39">
              <w:rPr>
                <w:sz w:val="20"/>
                <w:szCs w:val="20"/>
                <w:lang w:val="en-GB"/>
              </w:rPr>
              <w:t xml:space="preserve"> </w:t>
            </w:r>
            <w:r w:rsidR="004E02CD">
              <w:rPr>
                <w:color w:val="auto"/>
                <w:sz w:val="20"/>
                <w:szCs w:val="20"/>
                <w:lang w:val="en-GB"/>
              </w:rPr>
              <w:t>Basic health unit</w:t>
            </w:r>
          </w:p>
          <w:p w:rsidR="00544F00" w:rsidRDefault="005309A4" w:rsidP="00C24893">
            <w:pPr>
              <w:pStyle w:val="Default"/>
              <w:spacing w:before="40" w:after="40"/>
              <w:rPr>
                <w:color w:val="auto"/>
                <w:sz w:val="20"/>
                <w:szCs w:val="20"/>
                <w:lang w:val="en-GB"/>
              </w:rPr>
            </w:pPr>
            <w:r w:rsidRPr="001C1B39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F00" w:rsidRPr="001C1B39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C06B8">
              <w:rPr>
                <w:sz w:val="20"/>
                <w:szCs w:val="20"/>
                <w:lang w:val="en-GB"/>
              </w:rPr>
            </w:r>
            <w:r w:rsidR="009C06B8">
              <w:rPr>
                <w:sz w:val="20"/>
                <w:szCs w:val="20"/>
                <w:lang w:val="en-GB"/>
              </w:rPr>
              <w:fldChar w:fldCharType="separate"/>
            </w:r>
            <w:r w:rsidRPr="001C1B39">
              <w:rPr>
                <w:sz w:val="20"/>
                <w:szCs w:val="20"/>
                <w:lang w:val="en-GB"/>
              </w:rPr>
              <w:fldChar w:fldCharType="end"/>
            </w:r>
            <w:r w:rsidR="00544F00" w:rsidRPr="001C1B39">
              <w:rPr>
                <w:sz w:val="20"/>
                <w:szCs w:val="20"/>
                <w:lang w:val="en-GB"/>
              </w:rPr>
              <w:t xml:space="preserve"> </w:t>
            </w:r>
            <w:r w:rsidR="004E02CD" w:rsidRPr="001C1B39">
              <w:rPr>
                <w:color w:val="auto"/>
                <w:sz w:val="20"/>
                <w:szCs w:val="20"/>
                <w:lang w:val="en-GB"/>
              </w:rPr>
              <w:t xml:space="preserve"> Dispensary</w:t>
            </w:r>
          </w:p>
          <w:p w:rsidR="001146EA" w:rsidRPr="004E02CD" w:rsidRDefault="001146EA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>MCH Center</w:t>
            </w:r>
          </w:p>
          <w:p w:rsidR="001146EA" w:rsidRPr="004E02CD" w:rsidRDefault="001146EA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>CHC Com. Health Center</w:t>
            </w:r>
          </w:p>
          <w:p w:rsidR="001146EA" w:rsidRPr="004E02CD" w:rsidRDefault="001146EA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>UHC Urban Health Center</w:t>
            </w:r>
          </w:p>
          <w:p w:rsidR="0000325F" w:rsidRPr="004E02CD" w:rsidRDefault="0000325F" w:rsidP="0000325F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Hospital </w:t>
            </w:r>
            <w:r>
              <w:rPr>
                <w:rFonts w:ascii="Arial" w:hAnsi="Arial" w:cs="Arial"/>
                <w:sz w:val="20"/>
                <w:lang w:val="en-GB"/>
              </w:rPr>
              <w:t>–</w:t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Privat</w:t>
            </w:r>
            <w:r w:rsidRPr="001C1B39">
              <w:rPr>
                <w:sz w:val="20"/>
                <w:lang w:val="en-GB"/>
              </w:rPr>
              <w:t>e</w:t>
            </w:r>
          </w:p>
          <w:p w:rsidR="0000325F" w:rsidRPr="004E02CD" w:rsidRDefault="0000325F" w:rsidP="0000325F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>Clinic</w:t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>–</w:t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Privat</w:t>
            </w:r>
            <w:r w:rsidRPr="001C1B39">
              <w:rPr>
                <w:sz w:val="20"/>
                <w:lang w:val="en-GB"/>
              </w:rPr>
              <w:t>e</w:t>
            </w:r>
          </w:p>
          <w:p w:rsidR="0000325F" w:rsidRPr="001146EA" w:rsidRDefault="001146EA" w:rsidP="001146EA">
            <w:pPr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C1B3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1C1B3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>Other (Specify)</w:t>
            </w:r>
          </w:p>
        </w:tc>
      </w:tr>
      <w:tr w:rsidR="00544F00" w:rsidRPr="00C503C4" w:rsidTr="00C24893">
        <w:trPr>
          <w:trHeight w:val="442"/>
        </w:trPr>
        <w:tc>
          <w:tcPr>
            <w:tcW w:w="195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4F00" w:rsidRPr="00C503C4" w:rsidRDefault="00544F00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A3313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C603E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D</w:t>
            </w:r>
            <w:r w:rsidR="00FA3313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istrict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544F00" w:rsidRPr="00C503C4" w:rsidRDefault="00544F00" w:rsidP="00C24893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1525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left="65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1524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left="65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544F00" w:rsidRPr="00C503C4" w:rsidTr="00C24893">
        <w:trPr>
          <w:trHeight w:val="460"/>
        </w:trPr>
        <w:tc>
          <w:tcPr>
            <w:tcW w:w="195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4F00" w:rsidRPr="00C503C4" w:rsidRDefault="00544F00" w:rsidP="00C24893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Pr="006E229F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FA3313">
              <w:rPr>
                <w:rFonts w:ascii="Arial" w:hAnsi="Arial" w:cs="Arial"/>
                <w:b/>
                <w:spacing w:val="0"/>
                <w:sz w:val="20"/>
                <w:lang w:val="en-GB"/>
              </w:rPr>
              <w:t>Tehsil</w:t>
            </w:r>
            <w:r w:rsidRPr="006E229F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C603E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T</w:t>
            </w:r>
            <w:r w:rsidR="00FA3313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ehsil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  <w:tc>
          <w:tcPr>
            <w:tcW w:w="1525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firstLine="36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1524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firstLine="36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</w:tr>
      <w:tr w:rsidR="00544F00" w:rsidRPr="00C503C4" w:rsidTr="00C24893">
        <w:trPr>
          <w:trHeight w:val="421"/>
        </w:trPr>
        <w:tc>
          <w:tcPr>
            <w:tcW w:w="195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4F00" w:rsidRPr="006E229F" w:rsidRDefault="00544F00" w:rsidP="00C24893">
            <w:pPr>
              <w:rPr>
                <w:rFonts w:ascii="Arial" w:hAnsi="Arial" w:cs="Arial"/>
                <w:i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67722C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="00FA3313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656D85">
              <w:rPr>
                <w:rFonts w:ascii="Arial" w:hAnsi="Arial" w:cs="Arial"/>
                <w:b/>
                <w:spacing w:val="0"/>
                <w:szCs w:val="16"/>
                <w:lang w:val="en-GB"/>
              </w:rPr>
              <w:t xml:space="preserve"> </w:t>
            </w:r>
            <w:r w:rsidR="00FA3313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C603E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Union C</w:t>
            </w:r>
            <w:r w:rsidR="00FA3313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ouncil</w:t>
            </w:r>
            <w:r w:rsidR="00FA3313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  <w:tc>
          <w:tcPr>
            <w:tcW w:w="1525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1524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544F00" w:rsidRPr="00C503C4" w:rsidTr="001146EA">
        <w:trPr>
          <w:trHeight w:val="919"/>
        </w:trPr>
        <w:tc>
          <w:tcPr>
            <w:tcW w:w="195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4F00" w:rsidRPr="006E229F" w:rsidRDefault="008F2A0C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="00544F00" w:rsidRPr="0067722C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="00544F00"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="00544F00"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Name of </w:t>
            </w:r>
            <w:r w:rsidR="00544F00">
              <w:rPr>
                <w:rFonts w:ascii="Arial" w:hAnsi="Arial" w:cs="Arial"/>
                <w:b/>
                <w:spacing w:val="0"/>
                <w:sz w:val="20"/>
                <w:lang w:val="en-GB"/>
              </w:rPr>
              <w:t>(</w:t>
            </w:r>
            <w:r w:rsidR="00544F00"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health</w:t>
            </w:r>
            <w:r w:rsidR="000F725D">
              <w:rPr>
                <w:rFonts w:ascii="Arial" w:hAnsi="Arial" w:cs="Arial"/>
                <w:b/>
                <w:spacing w:val="0"/>
                <w:sz w:val="20"/>
                <w:lang w:val="en-GB"/>
              </w:rPr>
              <w:t>/EPI</w:t>
            </w:r>
            <w:r w:rsidR="00544F00">
              <w:rPr>
                <w:rFonts w:ascii="Arial" w:hAnsi="Arial" w:cs="Arial"/>
                <w:b/>
                <w:spacing w:val="0"/>
                <w:sz w:val="20"/>
                <w:lang w:val="en-GB"/>
              </w:rPr>
              <w:t>)</w:t>
            </w:r>
            <w:r w:rsidR="00544F00"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facility:</w:t>
            </w:r>
          </w:p>
        </w:tc>
        <w:tc>
          <w:tcPr>
            <w:tcW w:w="1525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1524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544F00" w:rsidRPr="00C503C4" w:rsidRDefault="00544F00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1E7159" w:rsidRPr="00C503C4" w:rsidDel="00EA3E0A" w:rsidTr="00C24893">
        <w:trPr>
          <w:trHeight w:val="205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/>
          </w:tcPr>
          <w:p w:rsidR="001E7159" w:rsidRPr="00C503C4" w:rsidDel="00EA3E0A" w:rsidRDefault="001E7159" w:rsidP="00C24893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Health facility immuni</w:t>
            </w:r>
            <w:r w:rsidR="00837BC9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s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ation </w:t>
            </w:r>
            <w:r w:rsidR="00837BC9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activities</w:t>
            </w:r>
          </w:p>
        </w:tc>
      </w:tr>
      <w:tr w:rsidR="001E7159" w:rsidRPr="00C503C4" w:rsidTr="00A92B5F">
        <w:trPr>
          <w:trHeight w:val="599"/>
        </w:trPr>
        <w:tc>
          <w:tcPr>
            <w:tcW w:w="2361" w:type="pct"/>
            <w:gridSpan w:val="2"/>
            <w:tcBorders>
              <w:top w:val="nil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1E7159" w:rsidRPr="00305DA4" w:rsidRDefault="008F2A0C" w:rsidP="00C24893">
            <w:pPr>
              <w:spacing w:before="40"/>
              <w:ind w:left="270" w:hanging="270"/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="001E7159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1E7159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E7159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Total population</w:t>
            </w:r>
            <w:r w:rsidR="001E7159" w:rsidRPr="00C503C4">
              <w:rPr>
                <w:rFonts w:ascii="Arial" w:hAnsi="Arial" w:cs="Arial"/>
                <w:i/>
                <w:spacing w:val="0"/>
                <w:szCs w:val="16"/>
                <w:lang w:val="en-GB"/>
              </w:rPr>
              <w:t xml:space="preserve"> </w:t>
            </w:r>
            <w:r w:rsidR="001E7159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in area served by facility</w:t>
            </w:r>
            <w:r w:rsidR="00CA5181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837BC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837BC9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</w:t>
            </w:r>
            <w:r w:rsidR="00837BC9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n</w:t>
            </w:r>
            <w:r w:rsidR="00837BC9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umber of)</w:t>
            </w:r>
          </w:p>
          <w:p w:rsidR="001E7159" w:rsidRPr="00C503C4" w:rsidRDefault="001E7159" w:rsidP="00C24893">
            <w:pPr>
              <w:spacing w:before="40"/>
              <w:ind w:firstLine="207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639" w:type="pct"/>
            <w:gridSpan w:val="2"/>
            <w:tcBorders>
              <w:bottom w:val="single" w:sz="6" w:space="0" w:color="333333"/>
              <w:right w:val="single" w:sz="18" w:space="0" w:color="333333"/>
            </w:tcBorders>
          </w:tcPr>
          <w:p w:rsidR="001E7159" w:rsidRPr="00C503C4" w:rsidRDefault="001E7159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8F2A0C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R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esupply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interval</w:t>
            </w:r>
            <w:r w:rsidR="00F16B31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of vaccines</w:t>
            </w:r>
            <w:r w:rsidR="00CA5181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F16B31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837BC9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(in weeks)</w:t>
            </w:r>
          </w:p>
        </w:tc>
      </w:tr>
      <w:tr w:rsidR="00FE4120" w:rsidRPr="00C503C4" w:rsidTr="00A92B5F">
        <w:trPr>
          <w:trHeight w:val="576"/>
        </w:trPr>
        <w:tc>
          <w:tcPr>
            <w:tcW w:w="2361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 w:themeFill="background1" w:themeFillShade="D9"/>
          </w:tcPr>
          <w:p w:rsidR="00FE4120" w:rsidRDefault="008F2A0C" w:rsidP="00C24893">
            <w:pPr>
              <w:spacing w:before="40"/>
              <w:ind w:left="180" w:hanging="180"/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</w:t>
            </w:r>
            <w:r w:rsidR="00FE4120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FE4120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E4120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Li</w:t>
            </w:r>
            <w:r w:rsidR="00FE4120">
              <w:rPr>
                <w:rFonts w:ascii="Arial" w:hAnsi="Arial" w:cs="Arial"/>
                <w:b/>
                <w:spacing w:val="0"/>
                <w:sz w:val="20"/>
                <w:lang w:val="en-GB"/>
              </w:rPr>
              <w:t>ve births per year in area serve</w:t>
            </w:r>
            <w:r w:rsidR="00FE4120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d by facility</w:t>
            </w:r>
            <w:r w:rsidR="00FE4120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="00FE4120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</w:t>
            </w:r>
            <w:r w:rsidR="00FE4120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n</w:t>
            </w:r>
            <w:r w:rsidR="00FE4120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umber of)</w:t>
            </w:r>
          </w:p>
          <w:p w:rsidR="005317CE" w:rsidRPr="009703E3" w:rsidRDefault="005317CE" w:rsidP="00C24893">
            <w:pPr>
              <w:spacing w:before="40"/>
              <w:ind w:left="180" w:hanging="180"/>
              <w:rPr>
                <w:rFonts w:ascii="Arial" w:hAnsi="Arial" w:cs="Arial"/>
                <w:b/>
                <w:bCs/>
                <w:i/>
                <w:iCs/>
                <w:spacing w:val="0"/>
                <w:sz w:val="20"/>
                <w:lang w:val="en-GB"/>
              </w:rPr>
            </w:pPr>
            <w:r w:rsidRPr="009703E3">
              <w:rPr>
                <w:rFonts w:ascii="Arial" w:hAnsi="Arial" w:cs="Arial"/>
                <w:b/>
                <w:bCs/>
                <w:i/>
                <w:iCs/>
                <w:spacing w:val="0"/>
                <w:szCs w:val="16"/>
                <w:lang w:val="en-GB"/>
              </w:rPr>
              <w:t>Leave this blank</w:t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FE4120" w:rsidRPr="00CA5181" w:rsidRDefault="00FE4120" w:rsidP="00C24893">
            <w:pPr>
              <w:ind w:left="360" w:hanging="360"/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8F2A0C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C2489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Reserve stock for all antigens: </w:t>
            </w:r>
            <w:r w:rsidR="00C24893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(in weeks)</w:t>
            </w:r>
          </w:p>
        </w:tc>
      </w:tr>
      <w:tr w:rsidR="00FE4120" w:rsidRPr="00C503C4" w:rsidTr="00A92B5F">
        <w:trPr>
          <w:trHeight w:val="576"/>
        </w:trPr>
        <w:tc>
          <w:tcPr>
            <w:tcW w:w="2361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 w:themeFill="background1" w:themeFillShade="D9"/>
          </w:tcPr>
          <w:p w:rsidR="00FE4120" w:rsidRDefault="008F2A0C" w:rsidP="00C24893">
            <w:pPr>
              <w:ind w:left="270" w:hanging="270"/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="00FE4120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FE4120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E4120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Pregnant women </w:t>
            </w:r>
            <w:r w:rsidR="00FE4120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per year </w:t>
            </w:r>
            <w:r w:rsidR="00FE4120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in area served by facility</w:t>
            </w:r>
            <w:r w:rsidR="00FE4120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="00FE4120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</w:t>
            </w:r>
            <w:r w:rsidR="00FE4120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n</w:t>
            </w:r>
            <w:r w:rsidR="00FE4120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umber of)</w:t>
            </w:r>
          </w:p>
          <w:p w:rsidR="005317CE" w:rsidRPr="00C503C4" w:rsidRDefault="005317CE" w:rsidP="00C24893">
            <w:pPr>
              <w:ind w:left="270" w:hanging="27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5317CE">
              <w:rPr>
                <w:rFonts w:ascii="Arial" w:hAnsi="Arial" w:cs="Arial"/>
                <w:b/>
                <w:bCs/>
                <w:i/>
                <w:iCs/>
                <w:spacing w:val="0"/>
                <w:szCs w:val="16"/>
                <w:lang w:val="en-GB"/>
              </w:rPr>
              <w:t>Leave this blank</w:t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FE4120" w:rsidRPr="004A537A" w:rsidRDefault="00FE4120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8F2A0C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656D85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C2489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Routine immunisation ice pack requirements:</w:t>
            </w:r>
            <w:r w:rsidR="00C24893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C24893" w:rsidRPr="00C503C4">
              <w:rPr>
                <w:rFonts w:ascii="Arial" w:hAnsi="Arial" w:cs="Arial"/>
                <w:color w:val="999999"/>
                <w:spacing w:val="0"/>
                <w:szCs w:val="16"/>
                <w:lang w:val="en-GB"/>
              </w:rPr>
              <w:t>(litres/week</w:t>
            </w:r>
            <w:r w:rsidR="00C24893">
              <w:rPr>
                <w:rFonts w:ascii="Arial" w:hAnsi="Arial" w:cs="Arial"/>
                <w:color w:val="999999"/>
                <w:spacing w:val="0"/>
                <w:szCs w:val="16"/>
                <w:lang w:val="en-GB"/>
              </w:rPr>
              <w:t>)</w:t>
            </w:r>
            <w:r w:rsidR="00C24893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 </w:t>
            </w:r>
            <w:r w:rsidR="00C24893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Enter 0 if no static or outreach services provided</w:t>
            </w:r>
          </w:p>
          <w:p w:rsidR="00FE4120" w:rsidRPr="00C503C4" w:rsidRDefault="00FE4120" w:rsidP="00C24893">
            <w:pP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</w:pPr>
          </w:p>
        </w:tc>
      </w:tr>
      <w:tr w:rsidR="00FE4120" w:rsidRPr="00C503C4" w:rsidTr="00A92B5F">
        <w:trPr>
          <w:trHeight w:val="576"/>
        </w:trPr>
        <w:tc>
          <w:tcPr>
            <w:tcW w:w="2361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 w:themeFill="background1" w:themeFillShade="D9"/>
          </w:tcPr>
          <w:p w:rsidR="00FE4120" w:rsidRDefault="008F2A0C" w:rsidP="00C24893">
            <w:pPr>
              <w:ind w:left="315" w:hanging="315"/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10</w:t>
            </w:r>
            <w:r w:rsidR="00FE4120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FE4120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E4120">
              <w:rPr>
                <w:rFonts w:ascii="Arial" w:hAnsi="Arial" w:cs="Arial"/>
                <w:b/>
                <w:spacing w:val="0"/>
                <w:sz w:val="20"/>
                <w:lang w:val="en-GB"/>
              </w:rPr>
              <w:t>Women of c</w:t>
            </w:r>
            <w:r w:rsidR="00FE4120" w:rsidRPr="00903C9E">
              <w:rPr>
                <w:rFonts w:ascii="Arial" w:hAnsi="Arial" w:cs="Arial"/>
                <w:b/>
                <w:spacing w:val="0"/>
                <w:sz w:val="20"/>
                <w:lang w:val="en-GB"/>
              </w:rPr>
              <w:t>hil</w:t>
            </w:r>
            <w:r w:rsidR="00FE4120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d </w:t>
            </w:r>
            <w:r w:rsidR="00FE4120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bearing age in area served by </w:t>
            </w:r>
            <w:r w:rsidR="00FE4120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facility</w:t>
            </w:r>
            <w:r w:rsidR="00FE4120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="00FE4120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</w:t>
            </w:r>
            <w:r w:rsidR="00FE4120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n</w:t>
            </w:r>
            <w:r w:rsidR="00FE4120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umber of)</w:t>
            </w:r>
          </w:p>
          <w:p w:rsidR="005317CE" w:rsidRPr="00C503C4" w:rsidRDefault="005317CE" w:rsidP="00C24893">
            <w:pPr>
              <w:ind w:left="315" w:hanging="315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5317CE">
              <w:rPr>
                <w:rFonts w:ascii="Arial" w:hAnsi="Arial" w:cs="Arial"/>
                <w:b/>
                <w:bCs/>
                <w:i/>
                <w:iCs/>
                <w:spacing w:val="0"/>
                <w:szCs w:val="16"/>
                <w:lang w:val="en-GB"/>
              </w:rPr>
              <w:t>Leave this blank</w:t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C24893" w:rsidRPr="004A537A" w:rsidRDefault="00C24893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A92B5F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656D85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SNID / NID ice pack r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equirements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811A70">
              <w:rPr>
                <w:rFonts w:ascii="Arial" w:hAnsi="Arial" w:cs="Arial"/>
                <w:color w:val="999999"/>
                <w:spacing w:val="0"/>
                <w:szCs w:val="16"/>
                <w:lang w:val="en-GB"/>
              </w:rPr>
              <w:t>(litres/day)</w:t>
            </w:r>
          </w:p>
          <w:p w:rsidR="005F497A" w:rsidRDefault="005F497A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FE4120" w:rsidRPr="00C503C4" w:rsidTr="00C24893">
        <w:trPr>
          <w:trHeight w:val="1552"/>
        </w:trPr>
        <w:tc>
          <w:tcPr>
            <w:tcW w:w="2361" w:type="pct"/>
            <w:gridSpan w:val="2"/>
            <w:tcBorders>
              <w:top w:val="single" w:sz="6" w:space="0" w:color="333333"/>
              <w:left w:val="single" w:sz="18" w:space="0" w:color="333333"/>
              <w:right w:val="single" w:sz="6" w:space="0" w:color="333333"/>
            </w:tcBorders>
            <w:shd w:val="clear" w:color="auto" w:fill="auto"/>
          </w:tcPr>
          <w:p w:rsidR="00FE4120" w:rsidRDefault="00FE4120" w:rsidP="00C24893">
            <w:pPr>
              <w:spacing w:before="40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8F2A0C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BD5F5D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a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E6E4F" w:rsidRPr="00122A3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Vaccine storage: </w:t>
            </w:r>
            <w:r w:rsidR="008E6E4F" w:rsidRPr="00122A35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Check box below ONLY if the facility has a refrigerator or freezer, even if broken. Otherwise leave blank.</w:t>
            </w:r>
          </w:p>
          <w:p w:rsidR="00FE4120" w:rsidRPr="00122A35" w:rsidRDefault="005309A4" w:rsidP="00C24893">
            <w:pPr>
              <w:spacing w:after="40"/>
              <w:ind w:firstLine="334"/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4120" w:rsidRPr="00122A35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FE4120"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Storage</w:t>
            </w:r>
          </w:p>
          <w:p w:rsidR="00BD5F5D" w:rsidRPr="00122A35" w:rsidRDefault="00BD5F5D" w:rsidP="00C24893">
            <w:pPr>
              <w:spacing w:after="40"/>
              <w:ind w:firstLine="334"/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</w:p>
          <w:p w:rsidR="00BD5F5D" w:rsidRPr="00122A35" w:rsidRDefault="00BD5F5D" w:rsidP="00C24893">
            <w:pPr>
              <w:spacing w:after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8F2A0C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b.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22A35">
              <w:rPr>
                <w:rFonts w:ascii="Arial" w:hAnsi="Arial" w:cs="Arial"/>
                <w:b/>
                <w:spacing w:val="0"/>
                <w:sz w:val="20"/>
                <w:lang w:val="en-GB"/>
              </w:rPr>
              <w:t>Type of services provided</w:t>
            </w:r>
            <w:r w:rsidRPr="00122A35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Pr="00122A35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ALL boxes that apply</w:t>
            </w:r>
          </w:p>
          <w:p w:rsidR="00FE4120" w:rsidRPr="00122A35" w:rsidRDefault="005309A4" w:rsidP="00C24893">
            <w:pPr>
              <w:spacing w:after="40"/>
              <w:ind w:firstLine="33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4120" w:rsidRPr="00122A35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FE4120"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Outreach immunisation services</w:t>
            </w:r>
          </w:p>
          <w:p w:rsidR="00FE4120" w:rsidRPr="00122A35" w:rsidRDefault="005309A4" w:rsidP="00C24893">
            <w:pPr>
              <w:ind w:firstLine="33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4120" w:rsidRPr="00122A35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FE4120"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Static immunisation services </w:t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FE4120" w:rsidRPr="00C24893" w:rsidRDefault="00A92B5F" w:rsidP="00C24893">
            <w:pP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18</w:t>
            </w:r>
            <w:r w:rsidR="00C24893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C24893" w:rsidRPr="00867A5B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Distance to vaccine</w:t>
            </w:r>
            <w:r w:rsidR="00C2489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supply source: </w:t>
            </w:r>
            <w:r w:rsidR="00C24893" w:rsidRPr="009834BB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(in kilometres</w:t>
            </w:r>
            <w:r w:rsidR="00C2489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C24893" w:rsidRPr="00C503C4" w:rsidTr="001146EA">
        <w:trPr>
          <w:trHeight w:val="1756"/>
        </w:trPr>
        <w:tc>
          <w:tcPr>
            <w:tcW w:w="2361" w:type="pct"/>
            <w:gridSpan w:val="2"/>
            <w:vMerge w:val="restart"/>
            <w:tcBorders>
              <w:left w:val="single" w:sz="18" w:space="0" w:color="333333"/>
              <w:right w:val="single" w:sz="6" w:space="0" w:color="333333"/>
            </w:tcBorders>
            <w:shd w:val="clear" w:color="auto" w:fill="auto"/>
          </w:tcPr>
          <w:p w:rsidR="00C24893" w:rsidRPr="00B64DFE" w:rsidRDefault="00C24893" w:rsidP="00C24893">
            <w:pPr>
              <w:spacing w:before="40"/>
              <w:ind w:firstLine="3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12.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EPI/Vaccination staff: </w:t>
            </w: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Write number</w:t>
            </w:r>
          </w:p>
          <w:bookmarkStart w:id="1" w:name="Check9"/>
          <w:p w:rsidR="00C24893" w:rsidRDefault="000F432D" w:rsidP="000F432D">
            <w:pPr>
              <w:spacing w:after="40"/>
              <w:ind w:firstLine="334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1"/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Vaccinator/EPITech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 LHVs     </w:t>
            </w:r>
          </w:p>
          <w:p w:rsidR="00C24893" w:rsidRDefault="00C24893" w:rsidP="000F432D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Disp/Health Tech       </w:t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LHSs</w:t>
            </w:r>
          </w:p>
          <w:p w:rsidR="00C24893" w:rsidRDefault="000F432D" w:rsidP="000F432D">
            <w:pPr>
              <w:spacing w:after="40"/>
              <w:ind w:firstLine="334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Store Keeper       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LHWs     </w:t>
            </w:r>
          </w:p>
          <w:p w:rsidR="00C24893" w:rsidRDefault="00C24893" w:rsidP="000F432D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t>D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SV                           </w:t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00325F" w:rsidRPr="0000325F">
              <w:rPr>
                <w:rFonts w:ascii="Arial" w:hAnsi="Arial" w:cs="Arial"/>
                <w:spacing w:val="0"/>
                <w:sz w:val="18"/>
                <w:lang w:val="en-GB"/>
              </w:rPr>
              <w:t xml:space="preserve"> Cold chain technician</w:t>
            </w:r>
          </w:p>
          <w:p w:rsidR="00C24893" w:rsidRPr="0000325F" w:rsidRDefault="0000325F" w:rsidP="0000325F">
            <w:pPr>
              <w:spacing w:before="40"/>
              <w:rPr>
                <w:rFonts w:ascii="Arial" w:hAnsi="Arial" w:cs="Arial"/>
                <w:spacing w:val="0"/>
                <w:sz w:val="18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ASV      </w:t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       </w:t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  </w:t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Others</w:t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bottom w:val="single" w:sz="4" w:space="0" w:color="333333"/>
              <w:right w:val="single" w:sz="18" w:space="0" w:color="333333"/>
            </w:tcBorders>
          </w:tcPr>
          <w:p w:rsidR="00C24893" w:rsidRPr="00B64DFE" w:rsidRDefault="00C24893" w:rsidP="00C24893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A92B5F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0C60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Mode of vaccine s</w:t>
            </w:r>
            <w:r w:rsidRPr="000C60C4">
              <w:rPr>
                <w:rFonts w:ascii="Arial" w:hAnsi="Arial" w:cs="Arial"/>
                <w:b/>
                <w:spacing w:val="0"/>
                <w:sz w:val="20"/>
                <w:lang w:val="en-GB"/>
              </w:rPr>
              <w:t>uppl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y: </w:t>
            </w: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</w:t>
            </w: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only ONE box</w:t>
            </w:r>
          </w:p>
          <w:p w:rsidR="00C24893" w:rsidRDefault="00C24893" w:rsidP="00C24893">
            <w:pPr>
              <w:spacing w:after="40"/>
              <w:ind w:firstLine="334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Default="00C24893" w:rsidP="007E58AB">
            <w:pPr>
              <w:spacing w:after="40"/>
              <w:ind w:firstLine="33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Delivered                 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Both (delivered and collected)    </w:t>
            </w:r>
          </w:p>
          <w:p w:rsidR="00C24893" w:rsidRPr="00084060" w:rsidRDefault="00C24893" w:rsidP="00C24893">
            <w:pPr>
              <w:spacing w:before="40"/>
              <w:ind w:firstLine="32"/>
              <w:jc w:val="both"/>
              <w:rPr>
                <w:rFonts w:ascii="Arial" w:hAnsi="Arial" w:cs="Arial"/>
                <w:color w:val="FF000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Collected                 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Unknown</w:t>
            </w:r>
          </w:p>
        </w:tc>
      </w:tr>
      <w:tr w:rsidR="00C24893" w:rsidRPr="00C503C4" w:rsidTr="00C24893">
        <w:trPr>
          <w:trHeight w:val="714"/>
        </w:trPr>
        <w:tc>
          <w:tcPr>
            <w:tcW w:w="2361" w:type="pct"/>
            <w:gridSpan w:val="2"/>
            <w:vMerge/>
            <w:tcBorders>
              <w:left w:val="single" w:sz="18" w:space="0" w:color="333333"/>
              <w:bottom w:val="single" w:sz="4" w:space="0" w:color="auto"/>
              <w:right w:val="single" w:sz="6" w:space="0" w:color="333333"/>
            </w:tcBorders>
            <w:shd w:val="clear" w:color="auto" w:fill="auto"/>
          </w:tcPr>
          <w:p w:rsidR="00C24893" w:rsidRPr="00122A35" w:rsidRDefault="00C24893" w:rsidP="00C24893">
            <w:pPr>
              <w:spacing w:before="40"/>
              <w:ind w:firstLine="32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639" w:type="pct"/>
            <w:gridSpan w:val="2"/>
            <w:vMerge w:val="restart"/>
            <w:tcBorders>
              <w:top w:val="single" w:sz="4" w:space="0" w:color="333333"/>
              <w:right w:val="single" w:sz="18" w:space="0" w:color="333333"/>
            </w:tcBorders>
          </w:tcPr>
          <w:p w:rsidR="00C24893" w:rsidRDefault="00A92B5F" w:rsidP="00C24893">
            <w:pPr>
              <w:spacing w:before="40"/>
              <w:ind w:firstLine="32"/>
              <w:jc w:val="both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20</w:t>
            </w:r>
            <w:r w:rsidR="00C24893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C24893" w:rsidRPr="000C60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C2489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Health care waste disposal:  </w:t>
            </w:r>
            <w:r w:rsidR="00C24893"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</w:t>
            </w:r>
            <w:r w:rsidR="00C2489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ALL boxes that apply</w:t>
            </w:r>
          </w:p>
          <w:p w:rsidR="0067722C" w:rsidRDefault="0067722C" w:rsidP="0067722C">
            <w:pPr>
              <w:spacing w:after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</w:p>
          <w:p w:rsidR="00C24893" w:rsidRDefault="0067722C" w:rsidP="0067722C">
            <w:pPr>
              <w:spacing w:after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</w:t>
            </w:r>
            <w:r w:rsidR="00C24893"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4893"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C24893"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C24893">
              <w:rPr>
                <w:rFonts w:ascii="Arial" w:hAnsi="Arial" w:cs="Arial"/>
                <w:spacing w:val="0"/>
                <w:sz w:val="20"/>
                <w:lang w:val="en-GB"/>
              </w:rPr>
              <w:t xml:space="preserve">Burn &amp; bury                                   </w:t>
            </w:r>
          </w:p>
          <w:p w:rsidR="00C24893" w:rsidRDefault="00C24893" w:rsidP="00C24893">
            <w:pPr>
              <w:spacing w:after="40"/>
              <w:ind w:firstLine="30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High temperature incineration      </w:t>
            </w:r>
          </w:p>
          <w:p w:rsidR="00C24893" w:rsidRDefault="00C24893" w:rsidP="00C24893">
            <w:pPr>
              <w:spacing w:after="40"/>
              <w:ind w:firstLine="30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Pit</w:t>
            </w:r>
            <w:r>
              <w:rPr>
                <w:rFonts w:ascii="Arial" w:hAnsi="Arial" w:cs="Arial"/>
                <w:color w:val="FF0000"/>
                <w:spacing w:val="0"/>
                <w:sz w:val="20"/>
                <w:lang w:val="en-GB"/>
              </w:rPr>
              <w:t xml:space="preserve"> </w:t>
            </w:r>
          </w:p>
          <w:p w:rsidR="00C24893" w:rsidRDefault="00C24893" w:rsidP="00C24893">
            <w:pPr>
              <w:spacing w:after="40"/>
              <w:ind w:firstLine="30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542C42">
              <w:rPr>
                <w:rFonts w:ascii="Arial" w:hAnsi="Arial" w:cs="Arial"/>
                <w:spacing w:val="0"/>
                <w:sz w:val="20"/>
                <w:lang w:val="en-GB"/>
              </w:rPr>
              <w:t>Collected and transported to higher facility</w:t>
            </w:r>
          </w:p>
          <w:p w:rsidR="00C24893" w:rsidRDefault="00C24893" w:rsidP="00C24893">
            <w:pPr>
              <w:spacing w:after="40"/>
              <w:ind w:firstLine="30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80018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None</w:t>
            </w:r>
          </w:p>
        </w:tc>
      </w:tr>
      <w:tr w:rsidR="00C24893" w:rsidRPr="00C503C4" w:rsidTr="001146EA">
        <w:trPr>
          <w:trHeight w:val="1671"/>
        </w:trPr>
        <w:tc>
          <w:tcPr>
            <w:tcW w:w="2361" w:type="pct"/>
            <w:gridSpan w:val="2"/>
            <w:vMerge w:val="restart"/>
            <w:tcBorders>
              <w:top w:val="single" w:sz="4" w:space="0" w:color="auto"/>
              <w:left w:val="single" w:sz="18" w:space="0" w:color="333333"/>
              <w:right w:val="single" w:sz="6" w:space="0" w:color="333333"/>
            </w:tcBorders>
            <w:shd w:val="clear" w:color="auto" w:fill="auto"/>
          </w:tcPr>
          <w:p w:rsidR="00C24893" w:rsidRPr="00122A35" w:rsidRDefault="00C24893" w:rsidP="00C24893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13.</w:t>
            </w:r>
            <w:r w:rsidRPr="000C60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22A3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00325F">
              <w:rPr>
                <w:rFonts w:ascii="Arial" w:hAnsi="Arial" w:cs="Arial"/>
                <w:b/>
                <w:spacing w:val="0"/>
                <w:sz w:val="20"/>
                <w:lang w:val="en-GB"/>
              </w:rPr>
              <w:t>T</w:t>
            </w:r>
            <w:r w:rsidRPr="00122A35">
              <w:rPr>
                <w:rFonts w:ascii="Arial" w:hAnsi="Arial" w:cs="Arial"/>
                <w:b/>
                <w:spacing w:val="0"/>
                <w:sz w:val="20"/>
                <w:lang w:val="en-GB"/>
              </w:rPr>
              <w:t>raining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during last one year</w:t>
            </w:r>
            <w:r w:rsidRPr="00122A3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122A35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(number of staff trained in</w:t>
            </w: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CC/VM</w:t>
            </w:r>
            <w:r w:rsidRPr="00122A35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)</w:t>
            </w:r>
          </w:p>
          <w:p w:rsidR="000F432D" w:rsidRDefault="000F432D" w:rsidP="000F432D">
            <w:pPr>
              <w:spacing w:after="40"/>
              <w:ind w:firstLine="334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Vaccinator/EPITech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LHVs     </w:t>
            </w:r>
          </w:p>
          <w:p w:rsidR="000F432D" w:rsidRDefault="000F432D" w:rsidP="000F432D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Disp/Health Tech 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LHSs</w:t>
            </w:r>
          </w:p>
          <w:p w:rsidR="000F432D" w:rsidRDefault="000F432D" w:rsidP="000F432D">
            <w:pPr>
              <w:spacing w:after="40"/>
              <w:ind w:firstLine="334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Store Keeper       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LHWs     </w:t>
            </w:r>
          </w:p>
          <w:p w:rsidR="000F432D" w:rsidRDefault="000F432D" w:rsidP="000F432D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00325F">
              <w:rPr>
                <w:rFonts w:ascii="Arial" w:hAnsi="Arial" w:cs="Arial"/>
                <w:spacing w:val="0"/>
                <w:sz w:val="20"/>
                <w:lang w:val="en-GB"/>
              </w:rPr>
              <w:t xml:space="preserve"> D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SV                    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00325F" w:rsidRPr="0000325F">
              <w:rPr>
                <w:rFonts w:ascii="Arial" w:hAnsi="Arial" w:cs="Arial"/>
                <w:spacing w:val="0"/>
                <w:sz w:val="18"/>
                <w:lang w:val="en-GB"/>
              </w:rPr>
              <w:t xml:space="preserve"> Cold chain technician</w:t>
            </w:r>
          </w:p>
          <w:p w:rsidR="00C24893" w:rsidRPr="0000325F" w:rsidRDefault="0000325F" w:rsidP="0000325F">
            <w:pPr>
              <w:spacing w:before="40"/>
              <w:rPr>
                <w:rFonts w:ascii="Arial" w:hAnsi="Arial" w:cs="Arial"/>
                <w:spacing w:val="0"/>
                <w:sz w:val="18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ASV                          </w:t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0F432D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Others</w:t>
            </w:r>
          </w:p>
          <w:p w:rsidR="0067722C" w:rsidRDefault="0067722C" w:rsidP="000F432D">
            <w:pPr>
              <w:spacing w:before="40"/>
              <w:ind w:firstLine="32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67722C" w:rsidRPr="00122A35" w:rsidRDefault="0067722C" w:rsidP="000F432D">
            <w:pPr>
              <w:spacing w:before="40"/>
              <w:ind w:firstLine="32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639" w:type="pct"/>
            <w:gridSpan w:val="2"/>
            <w:vMerge/>
            <w:tcBorders>
              <w:bottom w:val="single" w:sz="4" w:space="0" w:color="333333"/>
              <w:right w:val="single" w:sz="18" w:space="0" w:color="333333"/>
            </w:tcBorders>
          </w:tcPr>
          <w:p w:rsidR="00C24893" w:rsidRPr="000C60C4" w:rsidRDefault="00C24893" w:rsidP="00C24893">
            <w:pPr>
              <w:spacing w:after="40"/>
              <w:ind w:firstLine="302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C24893" w:rsidRPr="00C503C4" w:rsidTr="00C24893">
        <w:trPr>
          <w:trHeight w:val="621"/>
        </w:trPr>
        <w:tc>
          <w:tcPr>
            <w:tcW w:w="2361" w:type="pct"/>
            <w:gridSpan w:val="2"/>
            <w:vMerge/>
            <w:tcBorders>
              <w:left w:val="single" w:sz="18" w:space="0" w:color="333333"/>
              <w:right w:val="single" w:sz="6" w:space="0" w:color="333333"/>
            </w:tcBorders>
            <w:shd w:val="clear" w:color="auto" w:fill="auto"/>
          </w:tcPr>
          <w:p w:rsidR="00C24893" w:rsidRPr="000C60C4" w:rsidRDefault="00C24893" w:rsidP="00C24893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333333"/>
              <w:right w:val="single" w:sz="18" w:space="0" w:color="333333"/>
            </w:tcBorders>
          </w:tcPr>
          <w:p w:rsidR="00C24893" w:rsidRDefault="00C24893" w:rsidP="00A92B5F">
            <w:pPr>
              <w:spacing w:before="40"/>
              <w:ind w:firstLine="32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</w:t>
            </w:r>
            <w:r w:rsidR="00A92B5F"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Pr="0067722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22A3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Stock outs in past 3 months: </w:t>
            </w:r>
            <w:r w:rsidRPr="00122A35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52275D" w:rsidRPr="00122A35" w:rsidRDefault="0052275D" w:rsidP="00A92B5F">
            <w:pPr>
              <w:spacing w:before="40"/>
              <w:ind w:firstLine="32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Pr="000C60C4" w:rsidRDefault="00C24893" w:rsidP="006E640D">
            <w:pPr>
              <w:spacing w:after="40"/>
              <w:ind w:firstLine="30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6E640D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Yes     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     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   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6E640D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22A35">
              <w:rPr>
                <w:rFonts w:ascii="Arial" w:hAnsi="Arial" w:cs="Arial"/>
                <w:spacing w:val="0"/>
                <w:sz w:val="20"/>
                <w:lang w:val="en-GB"/>
              </w:rPr>
              <w:t xml:space="preserve">No    </w:t>
            </w:r>
          </w:p>
        </w:tc>
      </w:tr>
      <w:tr w:rsidR="00C24893" w:rsidRPr="00C503C4" w:rsidTr="00C24893">
        <w:trPr>
          <w:trHeight w:val="221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C24893" w:rsidRPr="00C503C4" w:rsidRDefault="00C24893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lastRenderedPageBreak/>
              <w:t xml:space="preserve">Health facility energy sources available to power cold chain equipment </w:t>
            </w:r>
          </w:p>
        </w:tc>
      </w:tr>
      <w:tr w:rsidR="00C24893" w:rsidRPr="00712125" w:rsidTr="00C24893">
        <w:trPr>
          <w:trHeight w:val="1310"/>
        </w:trPr>
        <w:tc>
          <w:tcPr>
            <w:tcW w:w="2361" w:type="pct"/>
            <w:gridSpan w:val="2"/>
            <w:tcBorders>
              <w:top w:val="single" w:sz="6" w:space="0" w:color="333333"/>
              <w:left w:val="single" w:sz="18" w:space="0" w:color="333333"/>
              <w:right w:val="single" w:sz="6" w:space="0" w:color="333333"/>
            </w:tcBorders>
            <w:shd w:val="clear" w:color="auto" w:fill="auto"/>
          </w:tcPr>
          <w:p w:rsidR="00C24893" w:rsidRPr="00C503C4" w:rsidRDefault="00A92B5F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22</w:t>
            </w:r>
            <w:r w:rsidR="00C24893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="00C24893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Grid electricity</w:t>
            </w:r>
            <w:r w:rsidR="00C2489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availability</w:t>
            </w:r>
            <w:r w:rsidR="00C24893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="00C24893"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C24893" w:rsidRPr="00C503C4" w:rsidRDefault="00C24893" w:rsidP="00C24893">
            <w:pPr>
              <w:spacing w:before="40"/>
              <w:ind w:firstLine="33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None  </w:t>
            </w:r>
          </w:p>
          <w:p w:rsidR="00C24893" w:rsidRPr="00C503C4" w:rsidRDefault="00C24893" w:rsidP="00C24893">
            <w:pPr>
              <w:spacing w:before="40"/>
              <w:ind w:firstLine="33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Less than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8 hours per day </w:t>
            </w:r>
          </w:p>
          <w:p w:rsidR="00C24893" w:rsidRDefault="00C24893" w:rsidP="00C24893">
            <w:pPr>
              <w:spacing w:before="40"/>
              <w:ind w:firstLine="33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8 to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16 hours per day  </w:t>
            </w:r>
          </w:p>
          <w:p w:rsidR="00C24893" w:rsidRPr="00C503C4" w:rsidRDefault="00C24893" w:rsidP="00C24893">
            <w:pPr>
              <w:spacing w:before="40"/>
              <w:ind w:firstLine="33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More than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16 hours per day                  </w:t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C24893" w:rsidRDefault="00C24893" w:rsidP="00C24893">
            <w:pP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A92B5F">
              <w:rPr>
                <w:rFonts w:ascii="Arial" w:hAnsi="Arial" w:cs="Arial"/>
                <w:spacing w:val="0"/>
                <w:sz w:val="20"/>
                <w:lang w:val="en-GB"/>
              </w:rPr>
              <w:t>23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Solar energy</w:t>
            </w:r>
            <w:r w:rsidRPr="00FC60D3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ALL boxes that apply</w:t>
            </w:r>
          </w:p>
          <w:p w:rsidR="00C24893" w:rsidRDefault="00C24893" w:rsidP="00C24893">
            <w:pPr>
              <w:spacing w:before="40"/>
              <w:ind w:left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Pr="00C503C4" w:rsidRDefault="00C24893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Fa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cility grounds shaded from sun more than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1 hr/day</w:t>
            </w:r>
          </w:p>
          <w:p w:rsidR="00C24893" w:rsidRPr="00275455" w:rsidRDefault="00C24893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C06B8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Heavy clouds for longer than 2 weeks at a time</w:t>
            </w:r>
          </w:p>
        </w:tc>
      </w:tr>
      <w:tr w:rsidR="00C24893" w:rsidRPr="003E1C13" w:rsidTr="00C24893">
        <w:trPr>
          <w:trHeight w:val="196"/>
        </w:trPr>
        <w:tc>
          <w:tcPr>
            <w:tcW w:w="2361" w:type="pct"/>
            <w:gridSpan w:val="2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C24893" w:rsidRPr="004555E8" w:rsidRDefault="00C24893" w:rsidP="00C24893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Person responsible for cold chain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</w:t>
            </w: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at the facility</w:t>
            </w:r>
          </w:p>
        </w:tc>
        <w:tc>
          <w:tcPr>
            <w:tcW w:w="2639" w:type="pct"/>
            <w:gridSpan w:val="2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C24893" w:rsidRPr="003E1C13" w:rsidRDefault="00C24893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Cold Chain Inventory team leader’s</w:t>
            </w:r>
            <w:r w:rsidRPr="003E1C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C24893" w:rsidRPr="003E1C13" w:rsidTr="00C24893">
        <w:trPr>
          <w:trHeight w:val="406"/>
        </w:trPr>
        <w:tc>
          <w:tcPr>
            <w:tcW w:w="2361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1146EA" w:rsidRDefault="001146EA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Pr="00C503C4" w:rsidRDefault="00C24893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Name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146EA" w:rsidRDefault="001146EA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Pr="00C503C4" w:rsidRDefault="00C24893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146EA" w:rsidRDefault="001146EA" w:rsidP="0067722C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Default="00C24893" w:rsidP="0067722C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Mobile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number:</w:t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</w:r>
            <w:r w:rsidR="0067722C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softHyphen/>
              <w:t>_______________________________</w:t>
            </w:r>
          </w:p>
          <w:p w:rsidR="001146EA" w:rsidRDefault="001146EA" w:rsidP="0067722C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67722C" w:rsidRPr="0067722C" w:rsidRDefault="0067722C" w:rsidP="0067722C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Signature: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146EA" w:rsidRDefault="001146EA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Default="00C24893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 w:rsidRPr="00811A70">
              <w:rPr>
                <w:rFonts w:ascii="Arial" w:hAnsi="Arial" w:cs="Arial"/>
                <w:spacing w:val="0"/>
                <w:sz w:val="20"/>
                <w:lang w:val="en-GB"/>
              </w:rPr>
              <w:t>Email: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146EA" w:rsidRDefault="001146EA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4F12DA" w:rsidRPr="001C1B39" w:rsidRDefault="004F12DA" w:rsidP="00C2489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Date (dd/mm/yyyy): 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Pr="003E1C1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me: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ab/>
            </w:r>
          </w:p>
          <w:p w:rsidR="001146EA" w:rsidRDefault="001146EA" w:rsidP="0067722C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67722C" w:rsidRPr="0067722C" w:rsidRDefault="0067722C" w:rsidP="0067722C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___________________________________</w:t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Mobile number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Signature: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ab/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4F12DA" w:rsidRPr="003E1C13" w:rsidRDefault="004F12D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811A70">
              <w:rPr>
                <w:rFonts w:ascii="Arial" w:hAnsi="Arial" w:cs="Arial"/>
                <w:spacing w:val="0"/>
                <w:sz w:val="20"/>
                <w:lang w:val="en-GB"/>
              </w:rPr>
              <w:t>Email: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146EA" w:rsidRDefault="001146EA" w:rsidP="00C24893">
            <w:pPr>
              <w:tabs>
                <w:tab w:val="right" w:pos="5003"/>
              </w:tabs>
              <w:spacing w:before="40"/>
              <w:ind w:right="-274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  <w:p w:rsidR="00C24893" w:rsidRPr="003E1C13" w:rsidRDefault="00C24893" w:rsidP="00C24893">
            <w:pPr>
              <w:tabs>
                <w:tab w:val="right" w:pos="5003"/>
              </w:tabs>
              <w:spacing w:before="40"/>
              <w:ind w:right="-274"/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Date (dd/mm/yyyy): 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</w:p>
        </w:tc>
      </w:tr>
      <w:tr w:rsidR="00C24893" w:rsidRPr="003E1C13" w:rsidTr="00C24893">
        <w:trPr>
          <w:trHeight w:val="406"/>
        </w:trPr>
        <w:tc>
          <w:tcPr>
            <w:tcW w:w="2361" w:type="pct"/>
            <w:gridSpan w:val="2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nil"/>
            </w:tcBorders>
            <w:shd w:val="clear" w:color="auto" w:fill="auto"/>
          </w:tcPr>
          <w:p w:rsidR="001146EA" w:rsidRDefault="00B27B8C" w:rsidP="00250A74">
            <w:pPr>
              <w:tabs>
                <w:tab w:val="right" w:pos="5003"/>
              </w:tabs>
              <w:spacing w:before="60"/>
              <w:jc w:val="right"/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Data collecto</w:t>
            </w:r>
            <w:r w:rsidR="00C2489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r’s information:</w:t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C2489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Name:_______________________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</w:t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C2489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Email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:_______________________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C24893" w:rsidRPr="00E3501D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Signature:________________________</w:t>
            </w:r>
          </w:p>
        </w:tc>
        <w:tc>
          <w:tcPr>
            <w:tcW w:w="2639" w:type="pct"/>
            <w:gridSpan w:val="2"/>
            <w:tcBorders>
              <w:top w:val="single" w:sz="6" w:space="0" w:color="333333"/>
              <w:left w:val="nil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C2489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C2489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Designation  : _____________________________    </w:t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C24893" w:rsidRDefault="00C603ED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Mobile</w:t>
            </w:r>
            <w:r w:rsidR="00C24893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No</w:t>
            </w:r>
            <w:r w:rsidR="00C24893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:_______________________</w:t>
            </w:r>
            <w:r w:rsidR="00C24893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="00C24893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                  </w:t>
            </w: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1146EA" w:rsidRDefault="001146EA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C24893" w:rsidRDefault="00C24893" w:rsidP="00C2489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Date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_________________________</w:t>
            </w:r>
          </w:p>
        </w:tc>
      </w:tr>
    </w:tbl>
    <w:p w:rsidR="00EC0721" w:rsidRPr="001E7159" w:rsidRDefault="00E13003" w:rsidP="00EC5B72">
      <w:pPr>
        <w:jc w:val="right"/>
      </w:pPr>
      <w:r>
        <w:t>2</w:t>
      </w:r>
      <w:r w:rsidR="001146EA">
        <w:t>9</w:t>
      </w:r>
      <w:r w:rsidR="008708A3">
        <w:t>/</w:t>
      </w:r>
      <w:r w:rsidR="001146EA">
        <w:t>05</w:t>
      </w:r>
      <w:r w:rsidR="00EC5B72">
        <w:t>/201</w:t>
      </w:r>
      <w:r w:rsidR="001146EA">
        <w:t>4 (SSH)</w:t>
      </w:r>
    </w:p>
    <w:sectPr w:rsidR="00EC0721" w:rsidRPr="001E7159" w:rsidSect="001E7159"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6B8" w:rsidRDefault="009C06B8">
      <w:r>
        <w:separator/>
      </w:r>
    </w:p>
  </w:endnote>
  <w:endnote w:type="continuationSeparator" w:id="0">
    <w:p w:rsidR="009C06B8" w:rsidRDefault="009C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6B8" w:rsidRDefault="009C06B8">
      <w:r>
        <w:separator/>
      </w:r>
    </w:p>
  </w:footnote>
  <w:footnote w:type="continuationSeparator" w:id="0">
    <w:p w:rsidR="009C06B8" w:rsidRDefault="009C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41F4E"/>
    <w:multiLevelType w:val="hybridMultilevel"/>
    <w:tmpl w:val="30A8F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573A1E"/>
    <w:multiLevelType w:val="hybridMultilevel"/>
    <w:tmpl w:val="BA42F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065E6"/>
    <w:multiLevelType w:val="hybridMultilevel"/>
    <w:tmpl w:val="F056B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5666FF"/>
    <w:multiLevelType w:val="hybridMultilevel"/>
    <w:tmpl w:val="22022832"/>
    <w:lvl w:ilvl="0" w:tplc="660EAC5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D5AA1"/>
    <w:multiLevelType w:val="hybridMultilevel"/>
    <w:tmpl w:val="44B0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3E5F74"/>
    <w:multiLevelType w:val="multilevel"/>
    <w:tmpl w:val="B162A3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64040B"/>
    <w:multiLevelType w:val="hybridMultilevel"/>
    <w:tmpl w:val="4E5E0272"/>
    <w:lvl w:ilvl="0" w:tplc="8FDC50B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2521489"/>
    <w:multiLevelType w:val="multilevel"/>
    <w:tmpl w:val="4E5E0272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9A4C93"/>
    <w:multiLevelType w:val="hybridMultilevel"/>
    <w:tmpl w:val="E918F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250559"/>
    <w:multiLevelType w:val="hybridMultilevel"/>
    <w:tmpl w:val="791E05A0"/>
    <w:lvl w:ilvl="0" w:tplc="8AD6D6B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E39EC"/>
    <w:multiLevelType w:val="hybridMultilevel"/>
    <w:tmpl w:val="C80A9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DB5A48"/>
    <w:multiLevelType w:val="hybridMultilevel"/>
    <w:tmpl w:val="975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A0209E"/>
    <w:multiLevelType w:val="hybridMultilevel"/>
    <w:tmpl w:val="17EA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13"/>
  </w:num>
  <w:num w:numId="9">
    <w:abstractNumId w:val="5"/>
  </w:num>
  <w:num w:numId="10">
    <w:abstractNumId w:val="15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1F"/>
    <w:rsid w:val="00002C9D"/>
    <w:rsid w:val="00002F26"/>
    <w:rsid w:val="0000325F"/>
    <w:rsid w:val="0001070B"/>
    <w:rsid w:val="00020FA0"/>
    <w:rsid w:val="000212F6"/>
    <w:rsid w:val="00024740"/>
    <w:rsid w:val="0002508C"/>
    <w:rsid w:val="00030071"/>
    <w:rsid w:val="00030ECE"/>
    <w:rsid w:val="00034F75"/>
    <w:rsid w:val="000365E1"/>
    <w:rsid w:val="00037FF1"/>
    <w:rsid w:val="00047CBA"/>
    <w:rsid w:val="00050A42"/>
    <w:rsid w:val="00050C38"/>
    <w:rsid w:val="000510D1"/>
    <w:rsid w:val="0005401E"/>
    <w:rsid w:val="00054A25"/>
    <w:rsid w:val="000627EA"/>
    <w:rsid w:val="00063303"/>
    <w:rsid w:val="00066920"/>
    <w:rsid w:val="00066EB0"/>
    <w:rsid w:val="000678DD"/>
    <w:rsid w:val="000730E6"/>
    <w:rsid w:val="000739B9"/>
    <w:rsid w:val="0007718E"/>
    <w:rsid w:val="0008145A"/>
    <w:rsid w:val="000816D3"/>
    <w:rsid w:val="00081FAD"/>
    <w:rsid w:val="00082819"/>
    <w:rsid w:val="00084060"/>
    <w:rsid w:val="0008529F"/>
    <w:rsid w:val="00085F89"/>
    <w:rsid w:val="00090374"/>
    <w:rsid w:val="000908D5"/>
    <w:rsid w:val="00094561"/>
    <w:rsid w:val="000954BD"/>
    <w:rsid w:val="000A1694"/>
    <w:rsid w:val="000A3AC3"/>
    <w:rsid w:val="000A4F55"/>
    <w:rsid w:val="000B5161"/>
    <w:rsid w:val="000B71AB"/>
    <w:rsid w:val="000B7DFB"/>
    <w:rsid w:val="000C31BB"/>
    <w:rsid w:val="000C3395"/>
    <w:rsid w:val="000C60C4"/>
    <w:rsid w:val="000C6FE4"/>
    <w:rsid w:val="000D05E1"/>
    <w:rsid w:val="000D3F15"/>
    <w:rsid w:val="000E0648"/>
    <w:rsid w:val="000F0748"/>
    <w:rsid w:val="000F432D"/>
    <w:rsid w:val="000F45A1"/>
    <w:rsid w:val="000F70BB"/>
    <w:rsid w:val="000F725D"/>
    <w:rsid w:val="000F7543"/>
    <w:rsid w:val="0010436D"/>
    <w:rsid w:val="001146EA"/>
    <w:rsid w:val="0011478E"/>
    <w:rsid w:val="001149DF"/>
    <w:rsid w:val="0011649E"/>
    <w:rsid w:val="001204A3"/>
    <w:rsid w:val="00121D2F"/>
    <w:rsid w:val="00122A35"/>
    <w:rsid w:val="00122F10"/>
    <w:rsid w:val="00123B88"/>
    <w:rsid w:val="00126F4C"/>
    <w:rsid w:val="00130526"/>
    <w:rsid w:val="00145650"/>
    <w:rsid w:val="00152E3C"/>
    <w:rsid w:val="0015310D"/>
    <w:rsid w:val="00155B43"/>
    <w:rsid w:val="0016303A"/>
    <w:rsid w:val="00163B44"/>
    <w:rsid w:val="001648B2"/>
    <w:rsid w:val="00166853"/>
    <w:rsid w:val="00167A13"/>
    <w:rsid w:val="0017275F"/>
    <w:rsid w:val="001769A5"/>
    <w:rsid w:val="00177375"/>
    <w:rsid w:val="00180516"/>
    <w:rsid w:val="00185B00"/>
    <w:rsid w:val="00194B40"/>
    <w:rsid w:val="001A0B9F"/>
    <w:rsid w:val="001A13EC"/>
    <w:rsid w:val="001A3822"/>
    <w:rsid w:val="001A55C0"/>
    <w:rsid w:val="001A5A34"/>
    <w:rsid w:val="001B0583"/>
    <w:rsid w:val="001B1026"/>
    <w:rsid w:val="001B3398"/>
    <w:rsid w:val="001C019F"/>
    <w:rsid w:val="001C1B39"/>
    <w:rsid w:val="001C5908"/>
    <w:rsid w:val="001C5D52"/>
    <w:rsid w:val="001C6611"/>
    <w:rsid w:val="001D1101"/>
    <w:rsid w:val="001D4A1F"/>
    <w:rsid w:val="001D75DA"/>
    <w:rsid w:val="001E4469"/>
    <w:rsid w:val="001E53F4"/>
    <w:rsid w:val="001E5C8A"/>
    <w:rsid w:val="001E7159"/>
    <w:rsid w:val="001E73E7"/>
    <w:rsid w:val="001F6988"/>
    <w:rsid w:val="002021A6"/>
    <w:rsid w:val="00206A3A"/>
    <w:rsid w:val="00206AFF"/>
    <w:rsid w:val="0021081A"/>
    <w:rsid w:val="002128A8"/>
    <w:rsid w:val="00212FFE"/>
    <w:rsid w:val="002230A5"/>
    <w:rsid w:val="00223C2F"/>
    <w:rsid w:val="002265A5"/>
    <w:rsid w:val="0023008F"/>
    <w:rsid w:val="00240A0F"/>
    <w:rsid w:val="00240AF1"/>
    <w:rsid w:val="0024138F"/>
    <w:rsid w:val="002416DB"/>
    <w:rsid w:val="00242D73"/>
    <w:rsid w:val="0024648C"/>
    <w:rsid w:val="00246C6F"/>
    <w:rsid w:val="00250A74"/>
    <w:rsid w:val="00250D66"/>
    <w:rsid w:val="002527C2"/>
    <w:rsid w:val="00253945"/>
    <w:rsid w:val="00256E58"/>
    <w:rsid w:val="00261B2D"/>
    <w:rsid w:val="00262C58"/>
    <w:rsid w:val="0027406E"/>
    <w:rsid w:val="00275364"/>
    <w:rsid w:val="00275455"/>
    <w:rsid w:val="00275ECC"/>
    <w:rsid w:val="002778C3"/>
    <w:rsid w:val="002822EC"/>
    <w:rsid w:val="00287320"/>
    <w:rsid w:val="002905CE"/>
    <w:rsid w:val="00290CCA"/>
    <w:rsid w:val="002A0633"/>
    <w:rsid w:val="002A1057"/>
    <w:rsid w:val="002A3B23"/>
    <w:rsid w:val="002A4612"/>
    <w:rsid w:val="002A4949"/>
    <w:rsid w:val="002B11A7"/>
    <w:rsid w:val="002B2406"/>
    <w:rsid w:val="002B4DAE"/>
    <w:rsid w:val="002B6683"/>
    <w:rsid w:val="002C0936"/>
    <w:rsid w:val="002C28E1"/>
    <w:rsid w:val="002C7068"/>
    <w:rsid w:val="002D6B42"/>
    <w:rsid w:val="002E2B75"/>
    <w:rsid w:val="002E66CB"/>
    <w:rsid w:val="002E6C44"/>
    <w:rsid w:val="002F2D51"/>
    <w:rsid w:val="002F3E07"/>
    <w:rsid w:val="00301DD7"/>
    <w:rsid w:val="00303189"/>
    <w:rsid w:val="00305406"/>
    <w:rsid w:val="00305DA4"/>
    <w:rsid w:val="003106B4"/>
    <w:rsid w:val="00324046"/>
    <w:rsid w:val="00325AC6"/>
    <w:rsid w:val="00330B0D"/>
    <w:rsid w:val="00335F55"/>
    <w:rsid w:val="00340B2B"/>
    <w:rsid w:val="00341219"/>
    <w:rsid w:val="003420E5"/>
    <w:rsid w:val="00343B48"/>
    <w:rsid w:val="00351FA0"/>
    <w:rsid w:val="003526FB"/>
    <w:rsid w:val="003542B0"/>
    <w:rsid w:val="00356A4D"/>
    <w:rsid w:val="0036329E"/>
    <w:rsid w:val="00366F71"/>
    <w:rsid w:val="0037166E"/>
    <w:rsid w:val="00377A0B"/>
    <w:rsid w:val="00382537"/>
    <w:rsid w:val="00384215"/>
    <w:rsid w:val="00391960"/>
    <w:rsid w:val="0039633B"/>
    <w:rsid w:val="00396DD7"/>
    <w:rsid w:val="003A0174"/>
    <w:rsid w:val="003A5C92"/>
    <w:rsid w:val="003B1733"/>
    <w:rsid w:val="003C18D0"/>
    <w:rsid w:val="003C3F42"/>
    <w:rsid w:val="003C64EF"/>
    <w:rsid w:val="003C65D0"/>
    <w:rsid w:val="003C72DB"/>
    <w:rsid w:val="003D436C"/>
    <w:rsid w:val="003D726E"/>
    <w:rsid w:val="003E1C80"/>
    <w:rsid w:val="003E59EE"/>
    <w:rsid w:val="003E6A25"/>
    <w:rsid w:val="003F3853"/>
    <w:rsid w:val="00401451"/>
    <w:rsid w:val="004028BD"/>
    <w:rsid w:val="004127E6"/>
    <w:rsid w:val="00415F5F"/>
    <w:rsid w:val="0043202A"/>
    <w:rsid w:val="0043531D"/>
    <w:rsid w:val="0044038A"/>
    <w:rsid w:val="004466EB"/>
    <w:rsid w:val="00451820"/>
    <w:rsid w:val="004521E2"/>
    <w:rsid w:val="00453A21"/>
    <w:rsid w:val="004555E8"/>
    <w:rsid w:val="00460739"/>
    <w:rsid w:val="00461DCB"/>
    <w:rsid w:val="0046519D"/>
    <w:rsid w:val="00471BEE"/>
    <w:rsid w:val="004728AF"/>
    <w:rsid w:val="00486200"/>
    <w:rsid w:val="004863C0"/>
    <w:rsid w:val="00491A66"/>
    <w:rsid w:val="00492646"/>
    <w:rsid w:val="00492E55"/>
    <w:rsid w:val="00493E79"/>
    <w:rsid w:val="004A0094"/>
    <w:rsid w:val="004A12C8"/>
    <w:rsid w:val="004A2397"/>
    <w:rsid w:val="004A537A"/>
    <w:rsid w:val="004A6835"/>
    <w:rsid w:val="004B06D1"/>
    <w:rsid w:val="004C1547"/>
    <w:rsid w:val="004D06FD"/>
    <w:rsid w:val="004D12A5"/>
    <w:rsid w:val="004D3043"/>
    <w:rsid w:val="004D4DBD"/>
    <w:rsid w:val="004D544F"/>
    <w:rsid w:val="004D79B6"/>
    <w:rsid w:val="004D79CF"/>
    <w:rsid w:val="004E02CD"/>
    <w:rsid w:val="004E31EC"/>
    <w:rsid w:val="004F12DA"/>
    <w:rsid w:val="004F19EF"/>
    <w:rsid w:val="004F291B"/>
    <w:rsid w:val="0050155E"/>
    <w:rsid w:val="00502256"/>
    <w:rsid w:val="00511B74"/>
    <w:rsid w:val="00513100"/>
    <w:rsid w:val="00514CC6"/>
    <w:rsid w:val="0051541D"/>
    <w:rsid w:val="00521765"/>
    <w:rsid w:val="0052275D"/>
    <w:rsid w:val="00523AB6"/>
    <w:rsid w:val="005309A4"/>
    <w:rsid w:val="005317CE"/>
    <w:rsid w:val="00532A0C"/>
    <w:rsid w:val="00533EB0"/>
    <w:rsid w:val="00535A0E"/>
    <w:rsid w:val="00542C42"/>
    <w:rsid w:val="005431D4"/>
    <w:rsid w:val="00544F00"/>
    <w:rsid w:val="00546081"/>
    <w:rsid w:val="005475A8"/>
    <w:rsid w:val="00552469"/>
    <w:rsid w:val="00552D70"/>
    <w:rsid w:val="00556997"/>
    <w:rsid w:val="00556F06"/>
    <w:rsid w:val="00560AD2"/>
    <w:rsid w:val="00562873"/>
    <w:rsid w:val="0056338C"/>
    <w:rsid w:val="00567203"/>
    <w:rsid w:val="00567F32"/>
    <w:rsid w:val="00567FB9"/>
    <w:rsid w:val="0057353D"/>
    <w:rsid w:val="00577C3D"/>
    <w:rsid w:val="00580018"/>
    <w:rsid w:val="00581E53"/>
    <w:rsid w:val="00585B99"/>
    <w:rsid w:val="005A2EC8"/>
    <w:rsid w:val="005B1A1B"/>
    <w:rsid w:val="005C5D86"/>
    <w:rsid w:val="005D4280"/>
    <w:rsid w:val="005E2B80"/>
    <w:rsid w:val="005E62AE"/>
    <w:rsid w:val="005E7393"/>
    <w:rsid w:val="005F3B80"/>
    <w:rsid w:val="005F46EC"/>
    <w:rsid w:val="005F497A"/>
    <w:rsid w:val="00600194"/>
    <w:rsid w:val="006014D6"/>
    <w:rsid w:val="00602B0B"/>
    <w:rsid w:val="00604160"/>
    <w:rsid w:val="00604AE6"/>
    <w:rsid w:val="00606F49"/>
    <w:rsid w:val="00607A4D"/>
    <w:rsid w:val="00611753"/>
    <w:rsid w:val="00611ADC"/>
    <w:rsid w:val="00612F60"/>
    <w:rsid w:val="00632A9E"/>
    <w:rsid w:val="00634563"/>
    <w:rsid w:val="00634D97"/>
    <w:rsid w:val="0064090D"/>
    <w:rsid w:val="00650079"/>
    <w:rsid w:val="00654778"/>
    <w:rsid w:val="00654F9A"/>
    <w:rsid w:val="00656D85"/>
    <w:rsid w:val="00660F42"/>
    <w:rsid w:val="0066104C"/>
    <w:rsid w:val="006638AD"/>
    <w:rsid w:val="006647CD"/>
    <w:rsid w:val="00665170"/>
    <w:rsid w:val="00667D33"/>
    <w:rsid w:val="00670D4B"/>
    <w:rsid w:val="00671993"/>
    <w:rsid w:val="00671FCB"/>
    <w:rsid w:val="0067722C"/>
    <w:rsid w:val="00677232"/>
    <w:rsid w:val="00677E83"/>
    <w:rsid w:val="00682839"/>
    <w:rsid w:val="00685F02"/>
    <w:rsid w:val="00694E50"/>
    <w:rsid w:val="006A0A4C"/>
    <w:rsid w:val="006A769A"/>
    <w:rsid w:val="006B4F67"/>
    <w:rsid w:val="006B5104"/>
    <w:rsid w:val="006C27A0"/>
    <w:rsid w:val="006C5964"/>
    <w:rsid w:val="006C6F91"/>
    <w:rsid w:val="006C7581"/>
    <w:rsid w:val="006D703C"/>
    <w:rsid w:val="006E229F"/>
    <w:rsid w:val="006E2FD8"/>
    <w:rsid w:val="006E640D"/>
    <w:rsid w:val="006E64C1"/>
    <w:rsid w:val="006E6E62"/>
    <w:rsid w:val="006F0C6F"/>
    <w:rsid w:val="006F1A6A"/>
    <w:rsid w:val="006F4B92"/>
    <w:rsid w:val="00703047"/>
    <w:rsid w:val="0070316B"/>
    <w:rsid w:val="00703ECC"/>
    <w:rsid w:val="00707062"/>
    <w:rsid w:val="00712125"/>
    <w:rsid w:val="00714A4F"/>
    <w:rsid w:val="00721F87"/>
    <w:rsid w:val="00722DE8"/>
    <w:rsid w:val="00727519"/>
    <w:rsid w:val="007275A5"/>
    <w:rsid w:val="00727AF0"/>
    <w:rsid w:val="00733AC6"/>
    <w:rsid w:val="007344B3"/>
    <w:rsid w:val="00737131"/>
    <w:rsid w:val="007372CB"/>
    <w:rsid w:val="0074491F"/>
    <w:rsid w:val="007518A7"/>
    <w:rsid w:val="00757534"/>
    <w:rsid w:val="00766297"/>
    <w:rsid w:val="00772143"/>
    <w:rsid w:val="00790A7D"/>
    <w:rsid w:val="007916C0"/>
    <w:rsid w:val="00797ED2"/>
    <w:rsid w:val="007A0EF7"/>
    <w:rsid w:val="007A66D0"/>
    <w:rsid w:val="007A7A63"/>
    <w:rsid w:val="007C26A4"/>
    <w:rsid w:val="007C2732"/>
    <w:rsid w:val="007C6BF2"/>
    <w:rsid w:val="007C6E41"/>
    <w:rsid w:val="007D4148"/>
    <w:rsid w:val="007D6290"/>
    <w:rsid w:val="007E4C2B"/>
    <w:rsid w:val="007E58AB"/>
    <w:rsid w:val="007F32A8"/>
    <w:rsid w:val="007F3788"/>
    <w:rsid w:val="007F4250"/>
    <w:rsid w:val="008032C3"/>
    <w:rsid w:val="00805120"/>
    <w:rsid w:val="00805B70"/>
    <w:rsid w:val="00806C74"/>
    <w:rsid w:val="00806E13"/>
    <w:rsid w:val="00807A43"/>
    <w:rsid w:val="00811A70"/>
    <w:rsid w:val="00815FF3"/>
    <w:rsid w:val="00817E16"/>
    <w:rsid w:val="00825B9C"/>
    <w:rsid w:val="008322AC"/>
    <w:rsid w:val="00836EE5"/>
    <w:rsid w:val="00837BC9"/>
    <w:rsid w:val="00846A71"/>
    <w:rsid w:val="008503D1"/>
    <w:rsid w:val="00851E0A"/>
    <w:rsid w:val="00855F7F"/>
    <w:rsid w:val="008564EE"/>
    <w:rsid w:val="00857506"/>
    <w:rsid w:val="00860866"/>
    <w:rsid w:val="00862DB5"/>
    <w:rsid w:val="008658E6"/>
    <w:rsid w:val="008708A3"/>
    <w:rsid w:val="00873336"/>
    <w:rsid w:val="008735CD"/>
    <w:rsid w:val="00881F7A"/>
    <w:rsid w:val="008820D9"/>
    <w:rsid w:val="00882F58"/>
    <w:rsid w:val="00884CA6"/>
    <w:rsid w:val="008853A3"/>
    <w:rsid w:val="00891F8A"/>
    <w:rsid w:val="00895747"/>
    <w:rsid w:val="00895E46"/>
    <w:rsid w:val="008A18E6"/>
    <w:rsid w:val="008A1B63"/>
    <w:rsid w:val="008A580F"/>
    <w:rsid w:val="008A5953"/>
    <w:rsid w:val="008B1BF9"/>
    <w:rsid w:val="008B2728"/>
    <w:rsid w:val="008B5620"/>
    <w:rsid w:val="008C0BEB"/>
    <w:rsid w:val="008C5563"/>
    <w:rsid w:val="008C72AE"/>
    <w:rsid w:val="008D0654"/>
    <w:rsid w:val="008E1BDA"/>
    <w:rsid w:val="008E3290"/>
    <w:rsid w:val="008E6E4F"/>
    <w:rsid w:val="008F0EC3"/>
    <w:rsid w:val="008F11AE"/>
    <w:rsid w:val="008F2A0C"/>
    <w:rsid w:val="008F2A80"/>
    <w:rsid w:val="008F2F03"/>
    <w:rsid w:val="00903C9E"/>
    <w:rsid w:val="00903DB2"/>
    <w:rsid w:val="00907617"/>
    <w:rsid w:val="009110FC"/>
    <w:rsid w:val="00912B3B"/>
    <w:rsid w:val="0091589A"/>
    <w:rsid w:val="00915B44"/>
    <w:rsid w:val="00924861"/>
    <w:rsid w:val="00924AEC"/>
    <w:rsid w:val="00927F2B"/>
    <w:rsid w:val="009300D7"/>
    <w:rsid w:val="00930485"/>
    <w:rsid w:val="00933B60"/>
    <w:rsid w:val="009365CC"/>
    <w:rsid w:val="0093661D"/>
    <w:rsid w:val="00937F13"/>
    <w:rsid w:val="00944920"/>
    <w:rsid w:val="00945BC7"/>
    <w:rsid w:val="009531AA"/>
    <w:rsid w:val="0095344D"/>
    <w:rsid w:val="00954AF4"/>
    <w:rsid w:val="009638E6"/>
    <w:rsid w:val="009703E3"/>
    <w:rsid w:val="00970F57"/>
    <w:rsid w:val="00973380"/>
    <w:rsid w:val="00977724"/>
    <w:rsid w:val="009803DD"/>
    <w:rsid w:val="00981755"/>
    <w:rsid w:val="00987434"/>
    <w:rsid w:val="00987C82"/>
    <w:rsid w:val="0099391F"/>
    <w:rsid w:val="009A0949"/>
    <w:rsid w:val="009A7CA1"/>
    <w:rsid w:val="009B037A"/>
    <w:rsid w:val="009B102E"/>
    <w:rsid w:val="009B2FE5"/>
    <w:rsid w:val="009C06B8"/>
    <w:rsid w:val="009C0C06"/>
    <w:rsid w:val="009C11CA"/>
    <w:rsid w:val="009D0EA5"/>
    <w:rsid w:val="009D5559"/>
    <w:rsid w:val="009F0B7E"/>
    <w:rsid w:val="009F214D"/>
    <w:rsid w:val="009F37B5"/>
    <w:rsid w:val="00A0096D"/>
    <w:rsid w:val="00A009F4"/>
    <w:rsid w:val="00A0644F"/>
    <w:rsid w:val="00A07DAF"/>
    <w:rsid w:val="00A118C6"/>
    <w:rsid w:val="00A1327B"/>
    <w:rsid w:val="00A140F1"/>
    <w:rsid w:val="00A14C59"/>
    <w:rsid w:val="00A16086"/>
    <w:rsid w:val="00A1692B"/>
    <w:rsid w:val="00A16B02"/>
    <w:rsid w:val="00A16F61"/>
    <w:rsid w:val="00A220F1"/>
    <w:rsid w:val="00A252B3"/>
    <w:rsid w:val="00A2665C"/>
    <w:rsid w:val="00A26A02"/>
    <w:rsid w:val="00A33348"/>
    <w:rsid w:val="00A3338F"/>
    <w:rsid w:val="00A3603D"/>
    <w:rsid w:val="00A40005"/>
    <w:rsid w:val="00A40DCE"/>
    <w:rsid w:val="00A41BAB"/>
    <w:rsid w:val="00A44D83"/>
    <w:rsid w:val="00A458CC"/>
    <w:rsid w:val="00A527EF"/>
    <w:rsid w:val="00A52BD2"/>
    <w:rsid w:val="00A548AE"/>
    <w:rsid w:val="00A62288"/>
    <w:rsid w:val="00A62589"/>
    <w:rsid w:val="00A64168"/>
    <w:rsid w:val="00A64EEC"/>
    <w:rsid w:val="00A656B5"/>
    <w:rsid w:val="00A724BB"/>
    <w:rsid w:val="00A746C0"/>
    <w:rsid w:val="00A85D83"/>
    <w:rsid w:val="00A90FAC"/>
    <w:rsid w:val="00A91647"/>
    <w:rsid w:val="00A92B5F"/>
    <w:rsid w:val="00A950D1"/>
    <w:rsid w:val="00A96140"/>
    <w:rsid w:val="00AB2EBF"/>
    <w:rsid w:val="00AC4134"/>
    <w:rsid w:val="00AC5A2B"/>
    <w:rsid w:val="00AD1A39"/>
    <w:rsid w:val="00AD2249"/>
    <w:rsid w:val="00AD6CF8"/>
    <w:rsid w:val="00AD7443"/>
    <w:rsid w:val="00AE1F72"/>
    <w:rsid w:val="00AE2FDC"/>
    <w:rsid w:val="00AE50F5"/>
    <w:rsid w:val="00AE5B30"/>
    <w:rsid w:val="00B017C5"/>
    <w:rsid w:val="00B02151"/>
    <w:rsid w:val="00B04903"/>
    <w:rsid w:val="00B06F0A"/>
    <w:rsid w:val="00B07360"/>
    <w:rsid w:val="00B251BE"/>
    <w:rsid w:val="00B2683D"/>
    <w:rsid w:val="00B27183"/>
    <w:rsid w:val="00B27B8C"/>
    <w:rsid w:val="00B314FB"/>
    <w:rsid w:val="00B367D3"/>
    <w:rsid w:val="00B41C69"/>
    <w:rsid w:val="00B4680D"/>
    <w:rsid w:val="00B47870"/>
    <w:rsid w:val="00B50BB4"/>
    <w:rsid w:val="00B52141"/>
    <w:rsid w:val="00B52559"/>
    <w:rsid w:val="00B61CBC"/>
    <w:rsid w:val="00B622C7"/>
    <w:rsid w:val="00B63180"/>
    <w:rsid w:val="00B64DFE"/>
    <w:rsid w:val="00B7662B"/>
    <w:rsid w:val="00B80827"/>
    <w:rsid w:val="00B838C7"/>
    <w:rsid w:val="00B83BED"/>
    <w:rsid w:val="00B85700"/>
    <w:rsid w:val="00B87390"/>
    <w:rsid w:val="00B96030"/>
    <w:rsid w:val="00B96DC2"/>
    <w:rsid w:val="00BA50F1"/>
    <w:rsid w:val="00BB48E0"/>
    <w:rsid w:val="00BB7CC3"/>
    <w:rsid w:val="00BC2FCB"/>
    <w:rsid w:val="00BC30BC"/>
    <w:rsid w:val="00BC5D95"/>
    <w:rsid w:val="00BC690C"/>
    <w:rsid w:val="00BD5C90"/>
    <w:rsid w:val="00BD5F5D"/>
    <w:rsid w:val="00BD6850"/>
    <w:rsid w:val="00BE0370"/>
    <w:rsid w:val="00BE09D6"/>
    <w:rsid w:val="00BE26E4"/>
    <w:rsid w:val="00BE6CFC"/>
    <w:rsid w:val="00BF03B2"/>
    <w:rsid w:val="00BF41FE"/>
    <w:rsid w:val="00BF4568"/>
    <w:rsid w:val="00BF4A16"/>
    <w:rsid w:val="00BF72EE"/>
    <w:rsid w:val="00C00249"/>
    <w:rsid w:val="00C02D0C"/>
    <w:rsid w:val="00C06372"/>
    <w:rsid w:val="00C0702C"/>
    <w:rsid w:val="00C07648"/>
    <w:rsid w:val="00C11756"/>
    <w:rsid w:val="00C1543C"/>
    <w:rsid w:val="00C20989"/>
    <w:rsid w:val="00C22A36"/>
    <w:rsid w:val="00C24893"/>
    <w:rsid w:val="00C24FF1"/>
    <w:rsid w:val="00C35A43"/>
    <w:rsid w:val="00C413CD"/>
    <w:rsid w:val="00C426A3"/>
    <w:rsid w:val="00C46090"/>
    <w:rsid w:val="00C503C4"/>
    <w:rsid w:val="00C51517"/>
    <w:rsid w:val="00C603ED"/>
    <w:rsid w:val="00C63324"/>
    <w:rsid w:val="00C669FE"/>
    <w:rsid w:val="00C71D1B"/>
    <w:rsid w:val="00C73647"/>
    <w:rsid w:val="00C81188"/>
    <w:rsid w:val="00C91B82"/>
    <w:rsid w:val="00C91DF0"/>
    <w:rsid w:val="00C95612"/>
    <w:rsid w:val="00CA3C96"/>
    <w:rsid w:val="00CA5181"/>
    <w:rsid w:val="00CB0911"/>
    <w:rsid w:val="00CB4318"/>
    <w:rsid w:val="00CB599C"/>
    <w:rsid w:val="00CB6A49"/>
    <w:rsid w:val="00CC23A9"/>
    <w:rsid w:val="00CC7CB7"/>
    <w:rsid w:val="00CD2ABF"/>
    <w:rsid w:val="00CD3477"/>
    <w:rsid w:val="00CE0674"/>
    <w:rsid w:val="00CE7A1F"/>
    <w:rsid w:val="00CF2A52"/>
    <w:rsid w:val="00CF4B7D"/>
    <w:rsid w:val="00CF6A65"/>
    <w:rsid w:val="00D00C70"/>
    <w:rsid w:val="00D02133"/>
    <w:rsid w:val="00D060EF"/>
    <w:rsid w:val="00D10550"/>
    <w:rsid w:val="00D12E05"/>
    <w:rsid w:val="00D13747"/>
    <w:rsid w:val="00D15B1A"/>
    <w:rsid w:val="00D2188E"/>
    <w:rsid w:val="00D3101F"/>
    <w:rsid w:val="00D31905"/>
    <w:rsid w:val="00D31B69"/>
    <w:rsid w:val="00D333E4"/>
    <w:rsid w:val="00D339B1"/>
    <w:rsid w:val="00D35701"/>
    <w:rsid w:val="00D42FAA"/>
    <w:rsid w:val="00D461ED"/>
    <w:rsid w:val="00D54021"/>
    <w:rsid w:val="00D64215"/>
    <w:rsid w:val="00D66A94"/>
    <w:rsid w:val="00D678BF"/>
    <w:rsid w:val="00D71D57"/>
    <w:rsid w:val="00D7452B"/>
    <w:rsid w:val="00D74C96"/>
    <w:rsid w:val="00D81095"/>
    <w:rsid w:val="00D86421"/>
    <w:rsid w:val="00D947FA"/>
    <w:rsid w:val="00D954A3"/>
    <w:rsid w:val="00DA3917"/>
    <w:rsid w:val="00DB448D"/>
    <w:rsid w:val="00DC22F2"/>
    <w:rsid w:val="00DC239F"/>
    <w:rsid w:val="00DC5169"/>
    <w:rsid w:val="00DC5858"/>
    <w:rsid w:val="00DD0530"/>
    <w:rsid w:val="00DD5DEB"/>
    <w:rsid w:val="00DD601A"/>
    <w:rsid w:val="00DD6CE4"/>
    <w:rsid w:val="00DE204B"/>
    <w:rsid w:val="00DE2904"/>
    <w:rsid w:val="00DE499F"/>
    <w:rsid w:val="00DE6524"/>
    <w:rsid w:val="00DE7810"/>
    <w:rsid w:val="00DF5827"/>
    <w:rsid w:val="00E03CE5"/>
    <w:rsid w:val="00E10344"/>
    <w:rsid w:val="00E1095D"/>
    <w:rsid w:val="00E128BB"/>
    <w:rsid w:val="00E13003"/>
    <w:rsid w:val="00E16376"/>
    <w:rsid w:val="00E17981"/>
    <w:rsid w:val="00E226E6"/>
    <w:rsid w:val="00E2521D"/>
    <w:rsid w:val="00E26917"/>
    <w:rsid w:val="00E33DC8"/>
    <w:rsid w:val="00E3501D"/>
    <w:rsid w:val="00E37DD5"/>
    <w:rsid w:val="00E423B9"/>
    <w:rsid w:val="00E42FB0"/>
    <w:rsid w:val="00E50169"/>
    <w:rsid w:val="00E535B0"/>
    <w:rsid w:val="00E53B48"/>
    <w:rsid w:val="00E54F37"/>
    <w:rsid w:val="00E65D8C"/>
    <w:rsid w:val="00E77897"/>
    <w:rsid w:val="00E862BC"/>
    <w:rsid w:val="00E86FBC"/>
    <w:rsid w:val="00E958AE"/>
    <w:rsid w:val="00EA3E0A"/>
    <w:rsid w:val="00EA6CB2"/>
    <w:rsid w:val="00EA7660"/>
    <w:rsid w:val="00EB1C93"/>
    <w:rsid w:val="00EB456A"/>
    <w:rsid w:val="00EC0721"/>
    <w:rsid w:val="00EC5B72"/>
    <w:rsid w:val="00ED6007"/>
    <w:rsid w:val="00ED7151"/>
    <w:rsid w:val="00EE0245"/>
    <w:rsid w:val="00EE25C7"/>
    <w:rsid w:val="00EF2D66"/>
    <w:rsid w:val="00EF4A5B"/>
    <w:rsid w:val="00EF7B17"/>
    <w:rsid w:val="00F028AD"/>
    <w:rsid w:val="00F03E6E"/>
    <w:rsid w:val="00F04B9B"/>
    <w:rsid w:val="00F062B1"/>
    <w:rsid w:val="00F1442E"/>
    <w:rsid w:val="00F149CC"/>
    <w:rsid w:val="00F16B31"/>
    <w:rsid w:val="00F2075D"/>
    <w:rsid w:val="00F225A4"/>
    <w:rsid w:val="00F2603F"/>
    <w:rsid w:val="00F27701"/>
    <w:rsid w:val="00F279FB"/>
    <w:rsid w:val="00F3253D"/>
    <w:rsid w:val="00F33834"/>
    <w:rsid w:val="00F36631"/>
    <w:rsid w:val="00F40C3F"/>
    <w:rsid w:val="00F42C40"/>
    <w:rsid w:val="00F462DB"/>
    <w:rsid w:val="00F46364"/>
    <w:rsid w:val="00F644BC"/>
    <w:rsid w:val="00F67E9C"/>
    <w:rsid w:val="00F70494"/>
    <w:rsid w:val="00F756C8"/>
    <w:rsid w:val="00F8284B"/>
    <w:rsid w:val="00F84DC3"/>
    <w:rsid w:val="00F90502"/>
    <w:rsid w:val="00F91809"/>
    <w:rsid w:val="00F91E6D"/>
    <w:rsid w:val="00F93AB2"/>
    <w:rsid w:val="00F93DD7"/>
    <w:rsid w:val="00F94929"/>
    <w:rsid w:val="00F96744"/>
    <w:rsid w:val="00FA145B"/>
    <w:rsid w:val="00FA1872"/>
    <w:rsid w:val="00FA1F25"/>
    <w:rsid w:val="00FA2693"/>
    <w:rsid w:val="00FA2A87"/>
    <w:rsid w:val="00FA3313"/>
    <w:rsid w:val="00FA5ABA"/>
    <w:rsid w:val="00FB0F74"/>
    <w:rsid w:val="00FB5369"/>
    <w:rsid w:val="00FC60D3"/>
    <w:rsid w:val="00FD40EB"/>
    <w:rsid w:val="00FE236F"/>
    <w:rsid w:val="00FE4120"/>
    <w:rsid w:val="00FE5B57"/>
    <w:rsid w:val="00FE5F17"/>
    <w:rsid w:val="00FF23C9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DEAE0F-73B9-4FD4-82DF-39A0F63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0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030071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rsid w:val="00030071"/>
    <w:pPr>
      <w:jc w:val="center"/>
    </w:pPr>
    <w:rPr>
      <w:caps/>
      <w:szCs w:val="16"/>
    </w:rPr>
  </w:style>
  <w:style w:type="paragraph" w:customStyle="1" w:styleId="AgreementText">
    <w:name w:val="Agreement Text"/>
    <w:basedOn w:val="Normal"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paragraph" w:styleId="Header">
    <w:name w:val="header"/>
    <w:basedOn w:val="Normal"/>
    <w:rsid w:val="005A2E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2E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C0721"/>
    <w:rPr>
      <w:sz w:val="16"/>
      <w:szCs w:val="16"/>
    </w:rPr>
  </w:style>
  <w:style w:type="paragraph" w:styleId="CommentText">
    <w:name w:val="annotation text"/>
    <w:basedOn w:val="Normal"/>
    <w:semiHidden/>
    <w:rsid w:val="00EC072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0721"/>
    <w:rPr>
      <w:b/>
      <w:bCs/>
    </w:rPr>
  </w:style>
  <w:style w:type="character" w:styleId="FollowedHyperlink">
    <w:name w:val="FollowedHyperlink"/>
    <w:basedOn w:val="DefaultParagraphFont"/>
    <w:rsid w:val="0010436D"/>
    <w:rPr>
      <w:color w:val="800080"/>
      <w:u w:val="single"/>
    </w:rPr>
  </w:style>
  <w:style w:type="paragraph" w:customStyle="1" w:styleId="Default">
    <w:name w:val="Default"/>
    <w:rsid w:val="00FE41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FE4120"/>
    <w:rPr>
      <w:rFonts w:ascii="Calibri" w:hAnsi="Calibri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120"/>
    <w:rPr>
      <w:rFonts w:ascii="Calibri" w:hAnsi="Calibri"/>
      <w:spacing w:val="1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E4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ewlan\LOCALS~1\Temp\TCD191.tmp\Business%20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LongProperties xmlns="http://schemas.microsoft.com/office/2006/metadata/longProperties"/>
</file>

<file path=customXml/item7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0C7A-80AE-431D-A5E2-BA096B423DF6}">
  <ds:schemaRefs>
    <ds:schemaRef ds:uri="http://schemas.microsoft.com/sharepoint/v3/contenttype/forms"/>
  </ds:schemaRefs>
</ds:datastoreItem>
</file>

<file path=customXml/itemProps10.xml><?xml version="1.0" encoding="utf-8"?>
<ds:datastoreItem xmlns:ds="http://schemas.openxmlformats.org/officeDocument/2006/customXml" ds:itemID="{5180A622-E630-4457-B943-447FBF6BBC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28EB6D-F5C8-4F44-8429-6D1CEEE61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FA800F7-2793-408D-9BE2-71EA0938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81C581-A41E-40D1-85EB-5AEE72C770BB}">
  <ds:schemaRefs>
    <ds:schemaRef ds:uri="http://schemas.microsoft.com/office/2006/metadata/properties"/>
    <ds:schemaRef ds:uri="5063ca18-b39f-43d9-8b93-109b69efb275"/>
  </ds:schemaRefs>
</ds:datastoreItem>
</file>

<file path=customXml/itemProps5.xml><?xml version="1.0" encoding="utf-8"?>
<ds:datastoreItem xmlns:ds="http://schemas.openxmlformats.org/officeDocument/2006/customXml" ds:itemID="{613B5B88-4A32-401D-AB05-86E1C9F2C031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9D471538-6115-4F3A-8DE8-076166F9015A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D4CCE340-0BFA-4C7D-BF76-EAD08742A7BE}">
  <ds:schemaRefs>
    <ds:schemaRef ds:uri="http://schemas.microsoft.com/office/2006/metadata/properties"/>
    <ds:schemaRef ds:uri="5063ca18-b39f-43d9-8b93-109b69efb275"/>
  </ds:schemaRefs>
</ds:datastoreItem>
</file>

<file path=customXml/itemProps8.xml><?xml version="1.0" encoding="utf-8"?>
<ds:datastoreItem xmlns:ds="http://schemas.openxmlformats.org/officeDocument/2006/customXml" ds:itemID="{924914A7-5699-42C6-B43B-C3551EEBD9D2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5F7514BC-AFE0-4A80-BA51-169205D1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</Template>
  <TotalTime>28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Chain Equipment Inventory Data Collection - Facility data</vt:lpstr>
    </vt:vector>
  </TitlesOfParts>
  <Company>Microsoft Corporation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Chain Equipment Inventory Data Collection - Facility data</dc:title>
  <dc:creator>snewlan</dc:creator>
  <cp:lastModifiedBy>Shahab Hashim</cp:lastModifiedBy>
  <cp:revision>7</cp:revision>
  <cp:lastPrinted>2013-06-07T05:19:00Z</cp:lastPrinted>
  <dcterms:created xsi:type="dcterms:W3CDTF">2013-11-20T12:01:00Z</dcterms:created>
  <dcterms:modified xsi:type="dcterms:W3CDTF">2014-10-03T10:26:00Z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  <property fmtid="{D5CDD505-2E9C-101B-9397-08002B2CF9AE}" pid="3" name="ContentType">
    <vt:lpwstr>Document</vt:lpwstr>
  </property>
</Properties>
</file>