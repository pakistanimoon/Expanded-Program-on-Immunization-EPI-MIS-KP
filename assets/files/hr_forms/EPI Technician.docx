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="-121" w:tblpY="361"/>
        <w:tblW w:w="5101" w:type="pct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3533"/>
        <w:gridCol w:w="1665"/>
        <w:gridCol w:w="1893"/>
        <w:gridCol w:w="3543"/>
      </w:tblGrid>
      <w:tr w:rsidR="001E7159" w:rsidRPr="00E54EA9" w:rsidTr="0085433F">
        <w:trPr>
          <w:trHeight w:val="576"/>
        </w:trPr>
        <w:tc>
          <w:tcPr>
            <w:tcW w:w="5000" w:type="pct"/>
            <w:gridSpan w:val="4"/>
            <w:tcBorders>
              <w:top w:val="single" w:sz="18" w:space="0" w:color="333333"/>
              <w:left w:val="single" w:sz="18" w:space="0" w:color="333333"/>
              <w:bottom w:val="nil"/>
              <w:right w:val="single" w:sz="18" w:space="0" w:color="333333"/>
            </w:tcBorders>
            <w:shd w:val="clear" w:color="auto" w:fill="C6D9F1"/>
          </w:tcPr>
          <w:p w:rsidR="001E7159" w:rsidRDefault="007777C5" w:rsidP="0085433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D5485">
              <w:rPr>
                <w:rFonts w:ascii="Arial" w:hAnsi="Arial" w:cs="Arial"/>
                <w:b/>
                <w:sz w:val="28"/>
                <w:szCs w:val="28"/>
              </w:rPr>
              <w:t>EPI Technician</w:t>
            </w:r>
            <w:r w:rsidR="007737F8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ED5485">
              <w:rPr>
                <w:rFonts w:ascii="Arial" w:hAnsi="Arial" w:cs="Arial"/>
                <w:b/>
                <w:sz w:val="28"/>
                <w:szCs w:val="28"/>
              </w:rPr>
              <w:t>Form</w:t>
            </w:r>
          </w:p>
          <w:p w:rsidR="00EA1C85" w:rsidRPr="007C1869" w:rsidRDefault="00EA1C85" w:rsidP="00EA1C85">
            <w:pPr>
              <w:rPr>
                <w:rFonts w:ascii="Arial" w:hAnsi="Arial" w:cs="Arial"/>
                <w:b/>
                <w:i/>
                <w:spacing w:val="0"/>
                <w:sz w:val="20"/>
                <w:lang w:val="en-GB"/>
              </w:rPr>
            </w:pPr>
            <w:r w:rsidRPr="007C1869">
              <w:rPr>
                <w:rFonts w:ascii="Arial" w:hAnsi="Arial" w:cs="Arial"/>
                <w:b/>
                <w:i/>
                <w:sz w:val="20"/>
              </w:rPr>
              <w:t xml:space="preserve">Note: </w:t>
            </w:r>
            <w:r w:rsidRPr="007C1869">
              <w:rPr>
                <w:rFonts w:asciiTheme="minorHAnsi" w:hAnsiTheme="minorHAnsi" w:cstheme="minorHAnsi"/>
                <w:i/>
                <w:sz w:val="20"/>
              </w:rPr>
              <w:t>Fields marked with asterisk(*) are mandatory</w:t>
            </w:r>
          </w:p>
        </w:tc>
      </w:tr>
      <w:tr w:rsidR="001E7159" w:rsidRPr="00E54EA9" w:rsidTr="00311908">
        <w:trPr>
          <w:trHeight w:val="52"/>
        </w:trPr>
        <w:tc>
          <w:tcPr>
            <w:tcW w:w="5000" w:type="pct"/>
            <w:gridSpan w:val="4"/>
            <w:tcBorders>
              <w:top w:val="single" w:sz="18" w:space="0" w:color="333333"/>
              <w:left w:val="single" w:sz="18" w:space="0" w:color="333333"/>
              <w:bottom w:val="single" w:sz="4" w:space="0" w:color="auto"/>
              <w:right w:val="single" w:sz="18" w:space="0" w:color="333333"/>
            </w:tcBorders>
            <w:shd w:val="clear" w:color="auto" w:fill="auto"/>
          </w:tcPr>
          <w:p w:rsidR="001E7159" w:rsidRPr="00E54EA9" w:rsidRDefault="001E7159" w:rsidP="00C24893">
            <w:pPr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</w:p>
        </w:tc>
      </w:tr>
      <w:tr w:rsidR="00E7400A" w:rsidRPr="00E54EA9" w:rsidTr="00E7400A">
        <w:trPr>
          <w:trHeight w:val="439"/>
        </w:trPr>
        <w:tc>
          <w:tcPr>
            <w:tcW w:w="2444" w:type="pct"/>
            <w:gridSpan w:val="2"/>
            <w:tcBorders>
              <w:top w:val="single" w:sz="4" w:space="0" w:color="auto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</w:tcPr>
          <w:p w:rsidR="00E7400A" w:rsidRPr="00E54EA9" w:rsidRDefault="00E7400A" w:rsidP="00A6199B">
            <w:pPr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  <w:r w:rsidRPr="00E54EA9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1.</w:t>
            </w:r>
            <w:r w:rsidRPr="00E54EA9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Pr="00E54EA9">
              <w:rPr>
                <w:rFonts w:ascii="Arial" w:hAnsi="Arial" w:cs="Arial"/>
                <w:b/>
                <w:spacing w:val="0"/>
                <w:sz w:val="20"/>
                <w:lang w:val="en-GB"/>
              </w:rPr>
              <w:t>Province</w:t>
            </w:r>
            <w:r w:rsidR="00EA1C85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</w:t>
            </w:r>
            <w:r w:rsidR="00EA1C85" w:rsidRPr="00EA1C85">
              <w:rPr>
                <w:rFonts w:asciiTheme="minorHAnsi" w:hAnsiTheme="minorHAnsi" w:cstheme="minorHAnsi"/>
                <w:i/>
                <w:sz w:val="24"/>
                <w:szCs w:val="24"/>
              </w:rPr>
              <w:t>*</w:t>
            </w:r>
            <w:r w:rsidRPr="00E54EA9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: </w:t>
            </w:r>
          </w:p>
        </w:tc>
        <w:tc>
          <w:tcPr>
            <w:tcW w:w="2556" w:type="pct"/>
            <w:gridSpan w:val="2"/>
            <w:tcBorders>
              <w:top w:val="single" w:sz="4" w:space="0" w:color="auto"/>
              <w:left w:val="single" w:sz="6" w:space="0" w:color="333333"/>
              <w:bottom w:val="nil"/>
              <w:right w:val="single" w:sz="18" w:space="0" w:color="333333"/>
            </w:tcBorders>
            <w:shd w:val="clear" w:color="auto" w:fill="auto"/>
          </w:tcPr>
          <w:p w:rsidR="00E7400A" w:rsidRPr="00E54EA9" w:rsidRDefault="00D53D6E" w:rsidP="0085433F">
            <w:pPr>
              <w:rPr>
                <w:rFonts w:ascii="Arial" w:hAnsi="Arial" w:cs="Arial"/>
                <w:b/>
                <w:sz w:val="20"/>
                <w:lang w:val="en-GB"/>
              </w:rPr>
            </w:pPr>
            <w:r w:rsidRPr="00E54EA9">
              <w:rPr>
                <w:rFonts w:ascii="Arial" w:hAnsi="Arial" w:cs="Arial"/>
                <w:b/>
                <w:spacing w:val="0"/>
                <w:sz w:val="20"/>
                <w:lang w:val="en-GB"/>
              </w:rPr>
              <w:t>6</w:t>
            </w:r>
            <w:r w:rsidR="00E7400A" w:rsidRPr="00E54EA9">
              <w:rPr>
                <w:rFonts w:ascii="Arial" w:hAnsi="Arial" w:cs="Arial"/>
                <w:b/>
                <w:spacing w:val="0"/>
                <w:sz w:val="20"/>
                <w:lang w:val="en-GB"/>
              </w:rPr>
              <w:t>.</w:t>
            </w:r>
            <w:r w:rsidRPr="00E54EA9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</w:t>
            </w:r>
            <w:r w:rsidR="00E7400A" w:rsidRPr="00E54EA9">
              <w:rPr>
                <w:rFonts w:ascii="Arial" w:hAnsi="Arial" w:cs="Arial"/>
                <w:b/>
                <w:sz w:val="20"/>
              </w:rPr>
              <w:t>Technician Name</w:t>
            </w:r>
            <w:r w:rsidR="00ED5485">
              <w:rPr>
                <w:rFonts w:ascii="Arial" w:hAnsi="Arial" w:cs="Arial"/>
                <w:b/>
                <w:sz w:val="20"/>
              </w:rPr>
              <w:t xml:space="preserve"> </w:t>
            </w:r>
            <w:r w:rsidR="00EA1C85" w:rsidRPr="00EA1C85">
              <w:rPr>
                <w:rFonts w:asciiTheme="minorHAnsi" w:hAnsiTheme="minorHAnsi" w:cstheme="minorHAnsi"/>
                <w:i/>
                <w:sz w:val="24"/>
                <w:szCs w:val="24"/>
              </w:rPr>
              <w:t>*</w:t>
            </w:r>
            <w:r w:rsidR="00ED5485">
              <w:rPr>
                <w:rFonts w:ascii="Arial" w:hAnsi="Arial" w:cs="Arial"/>
                <w:b/>
                <w:sz w:val="20"/>
              </w:rPr>
              <w:t>:</w:t>
            </w:r>
          </w:p>
        </w:tc>
      </w:tr>
      <w:tr w:rsidR="00E7400A" w:rsidRPr="00E54EA9" w:rsidTr="00E7400A">
        <w:trPr>
          <w:trHeight w:val="442"/>
        </w:trPr>
        <w:tc>
          <w:tcPr>
            <w:tcW w:w="2444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</w:tcPr>
          <w:p w:rsidR="00E7400A" w:rsidRPr="00E54EA9" w:rsidRDefault="00E7400A" w:rsidP="00A6199B">
            <w:pPr>
              <w:tabs>
                <w:tab w:val="right" w:pos="5105"/>
              </w:tabs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E54EA9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2.</w:t>
            </w:r>
            <w:r w:rsidRPr="00E54EA9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Pr="00E54EA9">
              <w:rPr>
                <w:rFonts w:ascii="Arial" w:hAnsi="Arial" w:cs="Arial"/>
                <w:b/>
                <w:spacing w:val="0"/>
                <w:sz w:val="20"/>
                <w:lang w:val="en-GB"/>
              </w:rPr>
              <w:t>District</w:t>
            </w:r>
            <w:r w:rsidR="00EA1C85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</w:t>
            </w:r>
            <w:r w:rsidR="00EA1C85" w:rsidRPr="00EA1C85">
              <w:rPr>
                <w:rFonts w:asciiTheme="minorHAnsi" w:hAnsiTheme="minorHAnsi" w:cstheme="minorHAnsi"/>
                <w:i/>
                <w:sz w:val="24"/>
                <w:szCs w:val="24"/>
              </w:rPr>
              <w:t>*</w:t>
            </w:r>
            <w:r w:rsidRPr="00E54EA9">
              <w:rPr>
                <w:rFonts w:ascii="Arial" w:hAnsi="Arial" w:cs="Arial"/>
                <w:b/>
                <w:spacing w:val="0"/>
                <w:sz w:val="20"/>
                <w:lang w:val="en-GB"/>
              </w:rPr>
              <w:t>:</w:t>
            </w:r>
            <w:r w:rsidRPr="00E54EA9">
              <w:rPr>
                <w:rFonts w:ascii="Arial" w:hAnsi="Arial" w:cs="Arial"/>
                <w:color w:val="808080"/>
                <w:spacing w:val="0"/>
                <w:sz w:val="20"/>
                <w:lang w:val="en-GB"/>
              </w:rPr>
              <w:tab/>
            </w:r>
          </w:p>
        </w:tc>
        <w:tc>
          <w:tcPr>
            <w:tcW w:w="2556" w:type="pct"/>
            <w:gridSpan w:val="2"/>
            <w:tcBorders>
              <w:top w:val="single" w:sz="4" w:space="0" w:color="auto"/>
              <w:left w:val="single" w:sz="6" w:space="0" w:color="333333"/>
              <w:bottom w:val="nil"/>
              <w:right w:val="single" w:sz="18" w:space="0" w:color="333333"/>
            </w:tcBorders>
            <w:shd w:val="clear" w:color="auto" w:fill="auto"/>
          </w:tcPr>
          <w:p w:rsidR="00E7400A" w:rsidRPr="00E54EA9" w:rsidRDefault="00D53D6E" w:rsidP="00E7400A">
            <w:pPr>
              <w:spacing w:before="40"/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  <w:r w:rsidRPr="00E54EA9">
              <w:rPr>
                <w:rFonts w:ascii="Arial" w:hAnsi="Arial" w:cs="Arial"/>
                <w:b/>
                <w:spacing w:val="0"/>
                <w:sz w:val="20"/>
                <w:lang w:val="en-GB"/>
              </w:rPr>
              <w:t>7</w:t>
            </w:r>
            <w:r w:rsidR="00E7400A" w:rsidRPr="00E54EA9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. </w:t>
            </w:r>
            <w:r w:rsidRPr="00E54EA9">
              <w:rPr>
                <w:rFonts w:ascii="Arial" w:hAnsi="Arial" w:cs="Arial"/>
                <w:b/>
                <w:sz w:val="20"/>
              </w:rPr>
              <w:t>Father Name</w:t>
            </w:r>
            <w:r w:rsidR="00ED5485">
              <w:rPr>
                <w:rFonts w:ascii="Arial" w:hAnsi="Arial" w:cs="Arial"/>
                <w:b/>
                <w:sz w:val="20"/>
              </w:rPr>
              <w:t xml:space="preserve"> </w:t>
            </w:r>
            <w:r w:rsidR="004B611A" w:rsidRPr="00EA1C85">
              <w:rPr>
                <w:rFonts w:asciiTheme="minorHAnsi" w:hAnsiTheme="minorHAnsi" w:cstheme="minorHAnsi"/>
                <w:i/>
                <w:sz w:val="24"/>
                <w:szCs w:val="24"/>
              </w:rPr>
              <w:t>*</w:t>
            </w:r>
            <w:r w:rsidR="00ED5485">
              <w:rPr>
                <w:rFonts w:ascii="Arial" w:hAnsi="Arial" w:cs="Arial"/>
                <w:b/>
                <w:sz w:val="20"/>
              </w:rPr>
              <w:t>:</w:t>
            </w:r>
          </w:p>
        </w:tc>
      </w:tr>
      <w:tr w:rsidR="00E7400A" w:rsidRPr="00E54EA9" w:rsidTr="00777890">
        <w:trPr>
          <w:trHeight w:val="460"/>
        </w:trPr>
        <w:tc>
          <w:tcPr>
            <w:tcW w:w="2444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</w:tcPr>
          <w:p w:rsidR="00E7400A" w:rsidRPr="00E54EA9" w:rsidRDefault="00E7400A" w:rsidP="00A6199B">
            <w:pPr>
              <w:rPr>
                <w:rFonts w:ascii="Arial" w:hAnsi="Arial" w:cs="Arial"/>
                <w:b/>
                <w:color w:val="808080"/>
                <w:spacing w:val="0"/>
                <w:sz w:val="20"/>
                <w:lang w:val="en-GB"/>
              </w:rPr>
            </w:pPr>
            <w:r w:rsidRPr="00E54EA9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3.</w:t>
            </w:r>
            <w:r w:rsidRPr="00E54EA9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Tehsil</w:t>
            </w:r>
            <w:r w:rsidR="00EA1C85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</w:t>
            </w:r>
            <w:r w:rsidR="00EA1C85" w:rsidRPr="00EA1C85">
              <w:rPr>
                <w:rFonts w:asciiTheme="minorHAnsi" w:hAnsiTheme="minorHAnsi" w:cstheme="minorHAnsi"/>
                <w:i/>
                <w:sz w:val="24"/>
                <w:szCs w:val="24"/>
              </w:rPr>
              <w:t>*</w:t>
            </w:r>
            <w:r w:rsidRPr="00E54EA9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: </w:t>
            </w:r>
          </w:p>
        </w:tc>
        <w:tc>
          <w:tcPr>
            <w:tcW w:w="2556" w:type="pct"/>
            <w:gridSpan w:val="2"/>
            <w:vMerge w:val="restart"/>
            <w:tcBorders>
              <w:top w:val="single" w:sz="4" w:space="0" w:color="auto"/>
              <w:left w:val="single" w:sz="6" w:space="0" w:color="333333"/>
              <w:right w:val="single" w:sz="18" w:space="0" w:color="333333"/>
            </w:tcBorders>
            <w:shd w:val="clear" w:color="auto" w:fill="auto"/>
          </w:tcPr>
          <w:p w:rsidR="00E7400A" w:rsidRPr="00E54EA9" w:rsidRDefault="00E7400A" w:rsidP="00E7400A">
            <w:pPr>
              <w:spacing w:before="40"/>
              <w:rPr>
                <w:rFonts w:ascii="Arial" w:hAnsi="Arial" w:cs="Arial"/>
                <w:b/>
                <w:color w:val="808080"/>
                <w:spacing w:val="0"/>
                <w:sz w:val="20"/>
                <w:lang w:val="en-GB"/>
              </w:rPr>
            </w:pPr>
            <w:bookmarkStart w:id="0" w:name="_GoBack"/>
            <w:bookmarkEnd w:id="0"/>
          </w:p>
        </w:tc>
      </w:tr>
      <w:tr w:rsidR="00E7400A" w:rsidRPr="00E54EA9" w:rsidTr="00EA1C85">
        <w:trPr>
          <w:trHeight w:val="588"/>
        </w:trPr>
        <w:tc>
          <w:tcPr>
            <w:tcW w:w="2444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</w:tcPr>
          <w:p w:rsidR="00E7400A" w:rsidRPr="00E54EA9" w:rsidRDefault="00E7400A" w:rsidP="00A6199B">
            <w:pPr>
              <w:rPr>
                <w:rFonts w:ascii="Arial" w:hAnsi="Arial" w:cs="Arial"/>
                <w:i/>
                <w:spacing w:val="0"/>
                <w:sz w:val="20"/>
                <w:lang w:val="en-GB"/>
              </w:rPr>
            </w:pPr>
            <w:r w:rsidRPr="00E54EA9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4</w:t>
            </w:r>
            <w:r w:rsidRPr="00E54EA9">
              <w:rPr>
                <w:rFonts w:ascii="Arial" w:hAnsi="Arial" w:cs="Arial"/>
                <w:b/>
                <w:bCs/>
                <w:i/>
                <w:spacing w:val="0"/>
                <w:sz w:val="20"/>
                <w:lang w:val="en-GB"/>
              </w:rPr>
              <w:t>.</w:t>
            </w:r>
            <w:r w:rsidRPr="00E54EA9">
              <w:rPr>
                <w:rFonts w:ascii="Arial" w:hAnsi="Arial" w:cs="Arial"/>
                <w:i/>
                <w:spacing w:val="0"/>
                <w:sz w:val="20"/>
                <w:lang w:val="en-GB"/>
              </w:rPr>
              <w:t xml:space="preserve"> </w:t>
            </w:r>
            <w:r w:rsidRPr="00E54EA9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Union Council: </w:t>
            </w:r>
          </w:p>
        </w:tc>
        <w:tc>
          <w:tcPr>
            <w:tcW w:w="2556" w:type="pct"/>
            <w:gridSpan w:val="2"/>
            <w:vMerge/>
            <w:tcBorders>
              <w:left w:val="single" w:sz="6" w:space="0" w:color="333333"/>
              <w:right w:val="single" w:sz="18" w:space="0" w:color="333333"/>
            </w:tcBorders>
            <w:shd w:val="clear" w:color="auto" w:fill="auto"/>
          </w:tcPr>
          <w:p w:rsidR="00E7400A" w:rsidRPr="00E54EA9" w:rsidRDefault="00E7400A" w:rsidP="00C24893">
            <w:pPr>
              <w:spacing w:before="40"/>
              <w:ind w:firstLine="36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</w:tr>
      <w:tr w:rsidR="00E7400A" w:rsidRPr="00E54EA9" w:rsidTr="00EA1C85">
        <w:trPr>
          <w:trHeight w:val="480"/>
        </w:trPr>
        <w:tc>
          <w:tcPr>
            <w:tcW w:w="2444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</w:tcPr>
          <w:p w:rsidR="00E7400A" w:rsidRPr="00E54EA9" w:rsidRDefault="00E7400A" w:rsidP="00C24893">
            <w:pPr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  <w:r w:rsidRPr="00E54EA9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5</w:t>
            </w:r>
            <w:r w:rsidRPr="00E54EA9">
              <w:rPr>
                <w:rFonts w:ascii="Arial" w:hAnsi="Arial" w:cs="Arial"/>
                <w:b/>
                <w:bCs/>
                <w:i/>
                <w:spacing w:val="0"/>
                <w:sz w:val="20"/>
                <w:lang w:val="en-GB"/>
              </w:rPr>
              <w:t>.</w:t>
            </w:r>
            <w:r w:rsidRPr="00E54EA9">
              <w:rPr>
                <w:rFonts w:ascii="Arial" w:hAnsi="Arial" w:cs="Arial"/>
                <w:b/>
                <w:i/>
                <w:spacing w:val="0"/>
                <w:sz w:val="20"/>
                <w:lang w:val="en-GB"/>
              </w:rPr>
              <w:t xml:space="preserve"> </w:t>
            </w:r>
            <w:r w:rsidRPr="00E54EA9">
              <w:rPr>
                <w:rFonts w:ascii="Arial" w:hAnsi="Arial" w:cs="Arial"/>
                <w:b/>
                <w:spacing w:val="0"/>
                <w:sz w:val="20"/>
                <w:lang w:val="en-GB"/>
              </w:rPr>
              <w:t>Name of (health/EPI) facility</w:t>
            </w:r>
            <w:r w:rsidR="00EA1C85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</w:t>
            </w:r>
            <w:r w:rsidR="00EA1C85" w:rsidRPr="00EA1C85">
              <w:rPr>
                <w:rFonts w:asciiTheme="minorHAnsi" w:hAnsiTheme="minorHAnsi" w:cstheme="minorHAnsi"/>
                <w:i/>
                <w:sz w:val="24"/>
                <w:szCs w:val="24"/>
              </w:rPr>
              <w:t>*</w:t>
            </w:r>
            <w:r w:rsidRPr="00E54EA9">
              <w:rPr>
                <w:rFonts w:ascii="Arial" w:hAnsi="Arial" w:cs="Arial"/>
                <w:b/>
                <w:spacing w:val="0"/>
                <w:sz w:val="20"/>
                <w:lang w:val="en-GB"/>
              </w:rPr>
              <w:t>:</w:t>
            </w:r>
          </w:p>
        </w:tc>
        <w:tc>
          <w:tcPr>
            <w:tcW w:w="2556" w:type="pct"/>
            <w:gridSpan w:val="2"/>
            <w:vMerge/>
            <w:tcBorders>
              <w:left w:val="single" w:sz="6" w:space="0" w:color="333333"/>
              <w:right w:val="single" w:sz="18" w:space="0" w:color="333333"/>
            </w:tcBorders>
            <w:shd w:val="clear" w:color="auto" w:fill="auto"/>
          </w:tcPr>
          <w:p w:rsidR="00E7400A" w:rsidRPr="00E54EA9" w:rsidRDefault="00E7400A" w:rsidP="00C24893">
            <w:pPr>
              <w:spacing w:before="40"/>
              <w:ind w:firstLine="36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</w:tr>
      <w:tr w:rsidR="0085433F" w:rsidRPr="00E54EA9" w:rsidDel="00EA3E0A" w:rsidTr="006C1345">
        <w:trPr>
          <w:trHeight w:val="313"/>
        </w:trPr>
        <w:tc>
          <w:tcPr>
            <w:tcW w:w="5000" w:type="pct"/>
            <w:gridSpan w:val="4"/>
            <w:tcBorders>
              <w:top w:val="single" w:sz="18" w:space="0" w:color="333333"/>
              <w:left w:val="single" w:sz="18" w:space="0" w:color="333333"/>
              <w:bottom w:val="single" w:sz="4" w:space="0" w:color="auto"/>
              <w:right w:val="single" w:sz="18" w:space="0" w:color="333333"/>
            </w:tcBorders>
            <w:shd w:val="clear" w:color="auto" w:fill="C6D9F1"/>
          </w:tcPr>
          <w:p w:rsidR="0085433F" w:rsidRPr="00E54EA9" w:rsidDel="00EA3E0A" w:rsidRDefault="00CC63BC" w:rsidP="00CC63BC">
            <w:pPr>
              <w:rPr>
                <w:rFonts w:ascii="Arial" w:hAnsi="Arial" w:cs="Arial"/>
                <w:i/>
                <w:spacing w:val="0"/>
                <w:sz w:val="20"/>
                <w:lang w:val="en-GB"/>
              </w:rPr>
            </w:pPr>
            <w:r w:rsidRPr="00E54EA9">
              <w:rPr>
                <w:rFonts w:ascii="Arial" w:hAnsi="Arial" w:cs="Arial"/>
                <w:sz w:val="20"/>
              </w:rPr>
              <w:t>Basic Information</w:t>
            </w:r>
          </w:p>
        </w:tc>
      </w:tr>
      <w:tr w:rsidR="0085433F" w:rsidRPr="00E54EA9" w:rsidTr="007220E5">
        <w:trPr>
          <w:trHeight w:val="672"/>
        </w:trPr>
        <w:tc>
          <w:tcPr>
            <w:tcW w:w="2444" w:type="pct"/>
            <w:gridSpan w:val="2"/>
            <w:tcBorders>
              <w:top w:val="nil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</w:tcPr>
          <w:p w:rsidR="0085433F" w:rsidRPr="00E54EA9" w:rsidRDefault="00E54EA9" w:rsidP="00C24893">
            <w:pPr>
              <w:spacing w:before="40"/>
              <w:ind w:left="270" w:hanging="270"/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  <w:r w:rsidRPr="00E54EA9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8</w:t>
            </w:r>
            <w:r w:rsidR="0085433F" w:rsidRPr="00E54EA9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.</w:t>
            </w:r>
            <w:r w:rsidR="0085433F" w:rsidRPr="00E54EA9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</w:t>
            </w:r>
            <w:r w:rsidR="00CC63BC" w:rsidRPr="00E54EA9">
              <w:rPr>
                <w:rFonts w:ascii="Arial" w:hAnsi="Arial" w:cs="Arial"/>
                <w:b/>
                <w:sz w:val="20"/>
              </w:rPr>
              <w:t>Marital Status</w:t>
            </w:r>
            <w:r w:rsidR="0085433F" w:rsidRPr="00E54EA9">
              <w:rPr>
                <w:rFonts w:ascii="Arial" w:hAnsi="Arial" w:cs="Arial"/>
                <w:b/>
                <w:spacing w:val="0"/>
                <w:sz w:val="20"/>
                <w:lang w:val="en-GB"/>
              </w:rPr>
              <w:t>:</w:t>
            </w:r>
          </w:p>
          <w:p w:rsidR="00283C58" w:rsidRPr="00E54EA9" w:rsidRDefault="00283C58" w:rsidP="00C24893">
            <w:pPr>
              <w:spacing w:before="40"/>
              <w:ind w:left="270" w:hanging="270"/>
              <w:rPr>
                <w:rFonts w:ascii="Arial" w:hAnsi="Arial" w:cs="Arial"/>
                <w:b/>
                <w:color w:val="808080"/>
                <w:spacing w:val="0"/>
                <w:sz w:val="20"/>
                <w:lang w:val="en-GB"/>
              </w:rPr>
            </w:pPr>
            <w:r w:rsidRPr="00E54EA9">
              <w:rPr>
                <w:rFonts w:ascii="Arial" w:hAnsi="Arial" w:cs="Arial"/>
                <w:b/>
                <w:i/>
                <w:color w:val="808080"/>
                <w:spacing w:val="0"/>
                <w:sz w:val="20"/>
                <w:lang w:val="en-GB"/>
              </w:rPr>
              <w:t xml:space="preserve">    Mark only ONE box</w:t>
            </w:r>
          </w:p>
          <w:p w:rsidR="00283C58" w:rsidRPr="00E54EA9" w:rsidRDefault="00283C58" w:rsidP="00283C58">
            <w:pPr>
              <w:pStyle w:val="Default"/>
              <w:spacing w:before="40" w:after="40"/>
              <w:rPr>
                <w:b/>
                <w:sz w:val="20"/>
                <w:szCs w:val="20"/>
                <w:lang w:val="en-GB"/>
              </w:rPr>
            </w:pPr>
            <w:r w:rsidRPr="00E54EA9">
              <w:rPr>
                <w:b/>
                <w:sz w:val="20"/>
                <w:szCs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EA9">
              <w:rPr>
                <w:b/>
                <w:sz w:val="20"/>
                <w:szCs w:val="20"/>
                <w:lang w:val="en-GB"/>
              </w:rPr>
              <w:instrText xml:space="preserve"> FORMCHECKBOX </w:instrText>
            </w:r>
            <w:r w:rsidR="00D91FCC">
              <w:rPr>
                <w:b/>
                <w:sz w:val="20"/>
                <w:szCs w:val="20"/>
                <w:lang w:val="en-GB"/>
              </w:rPr>
            </w:r>
            <w:r w:rsidR="00D91FCC">
              <w:rPr>
                <w:b/>
                <w:sz w:val="20"/>
                <w:szCs w:val="20"/>
                <w:lang w:val="en-GB"/>
              </w:rPr>
              <w:fldChar w:fldCharType="separate"/>
            </w:r>
            <w:r w:rsidRPr="00E54EA9">
              <w:rPr>
                <w:b/>
                <w:sz w:val="20"/>
                <w:szCs w:val="20"/>
                <w:lang w:val="en-GB"/>
              </w:rPr>
              <w:fldChar w:fldCharType="end"/>
            </w:r>
            <w:r w:rsidRPr="00E54EA9">
              <w:rPr>
                <w:b/>
                <w:sz w:val="20"/>
                <w:szCs w:val="20"/>
                <w:lang w:val="en-GB"/>
              </w:rPr>
              <w:t xml:space="preserve"> Married</w:t>
            </w:r>
          </w:p>
          <w:p w:rsidR="0085433F" w:rsidRPr="00E54EA9" w:rsidRDefault="00283C58" w:rsidP="00283C58">
            <w:pPr>
              <w:pStyle w:val="Default"/>
              <w:tabs>
                <w:tab w:val="right" w:pos="4356"/>
              </w:tabs>
              <w:spacing w:before="40" w:after="40"/>
              <w:rPr>
                <w:b/>
                <w:sz w:val="20"/>
                <w:szCs w:val="20"/>
                <w:lang w:val="en-GB"/>
              </w:rPr>
            </w:pPr>
            <w:r w:rsidRPr="00E54EA9">
              <w:rPr>
                <w:b/>
                <w:sz w:val="20"/>
                <w:szCs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EA9">
              <w:rPr>
                <w:b/>
                <w:sz w:val="20"/>
                <w:szCs w:val="20"/>
                <w:lang w:val="en-GB"/>
              </w:rPr>
              <w:instrText xml:space="preserve"> FORMCHECKBOX </w:instrText>
            </w:r>
            <w:r w:rsidR="00D91FCC">
              <w:rPr>
                <w:b/>
                <w:sz w:val="20"/>
                <w:szCs w:val="20"/>
                <w:lang w:val="en-GB"/>
              </w:rPr>
            </w:r>
            <w:r w:rsidR="00D91FCC">
              <w:rPr>
                <w:b/>
                <w:sz w:val="20"/>
                <w:szCs w:val="20"/>
                <w:lang w:val="en-GB"/>
              </w:rPr>
              <w:fldChar w:fldCharType="separate"/>
            </w:r>
            <w:r w:rsidRPr="00E54EA9">
              <w:rPr>
                <w:b/>
                <w:sz w:val="20"/>
                <w:szCs w:val="20"/>
                <w:lang w:val="en-GB"/>
              </w:rPr>
              <w:fldChar w:fldCharType="end"/>
            </w:r>
            <w:r w:rsidRPr="00E54EA9">
              <w:rPr>
                <w:b/>
                <w:sz w:val="20"/>
                <w:szCs w:val="20"/>
                <w:lang w:val="en-GB"/>
              </w:rPr>
              <w:t>Single</w:t>
            </w:r>
            <w:r w:rsidRPr="00E54EA9">
              <w:rPr>
                <w:b/>
                <w:sz w:val="20"/>
                <w:szCs w:val="20"/>
                <w:lang w:val="en-GB"/>
              </w:rPr>
              <w:tab/>
            </w:r>
          </w:p>
        </w:tc>
        <w:tc>
          <w:tcPr>
            <w:tcW w:w="2556" w:type="pct"/>
            <w:gridSpan w:val="2"/>
            <w:tcBorders>
              <w:bottom w:val="single" w:sz="6" w:space="0" w:color="333333"/>
              <w:right w:val="single" w:sz="18" w:space="0" w:color="333333"/>
            </w:tcBorders>
          </w:tcPr>
          <w:p w:rsidR="007220E5" w:rsidRPr="00E54EA9" w:rsidRDefault="00244F52" w:rsidP="00E54EA9">
            <w:pPr>
              <w:spacing w:before="40"/>
              <w:ind w:left="180" w:hanging="180"/>
              <w:rPr>
                <w:rFonts w:ascii="Arial" w:hAnsi="Arial" w:cs="Arial"/>
                <w:b/>
                <w:color w:val="808080"/>
                <w:spacing w:val="0"/>
                <w:sz w:val="20"/>
                <w:lang w:val="en-GB"/>
              </w:rPr>
            </w:pPr>
            <w:r w:rsidRPr="00E54EA9">
              <w:rPr>
                <w:rFonts w:ascii="Arial" w:hAnsi="Arial" w:cs="Arial"/>
                <w:b/>
                <w:sz w:val="20"/>
              </w:rPr>
              <w:t xml:space="preserve">12. Phone Number </w:t>
            </w:r>
            <w:r w:rsidR="003123B9" w:rsidRPr="00EA1C85">
              <w:rPr>
                <w:rFonts w:asciiTheme="minorHAnsi" w:hAnsiTheme="minorHAnsi" w:cstheme="minorHAnsi"/>
                <w:i/>
                <w:sz w:val="24"/>
                <w:szCs w:val="24"/>
              </w:rPr>
              <w:t>*</w:t>
            </w:r>
            <w:r w:rsidRPr="00E54EA9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: </w:t>
            </w:r>
          </w:p>
        </w:tc>
      </w:tr>
      <w:tr w:rsidR="0085433F" w:rsidRPr="00E54EA9" w:rsidTr="006F4B7E">
        <w:trPr>
          <w:trHeight w:val="442"/>
        </w:trPr>
        <w:tc>
          <w:tcPr>
            <w:tcW w:w="2444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</w:tcPr>
          <w:p w:rsidR="0085433F" w:rsidRPr="00E54EA9" w:rsidRDefault="00E54EA9" w:rsidP="00E54EA9">
            <w:pPr>
              <w:ind w:left="270" w:hanging="270"/>
              <w:rPr>
                <w:rFonts w:ascii="Arial" w:hAnsi="Arial" w:cs="Arial"/>
                <w:b/>
                <w:color w:val="808080"/>
                <w:spacing w:val="0"/>
                <w:sz w:val="20"/>
                <w:lang w:val="en-GB"/>
              </w:rPr>
            </w:pPr>
            <w:r w:rsidRPr="00E54EA9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9</w:t>
            </w:r>
            <w:r w:rsidR="00244F52" w:rsidRPr="00E54EA9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.</w:t>
            </w:r>
            <w:r w:rsidR="00244F52" w:rsidRPr="00E54EA9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</w:t>
            </w:r>
            <w:r w:rsidR="00244F52" w:rsidRPr="00E54EA9">
              <w:rPr>
                <w:rFonts w:ascii="Arial" w:hAnsi="Arial" w:cs="Arial"/>
                <w:b/>
                <w:sz w:val="20"/>
              </w:rPr>
              <w:t xml:space="preserve">CNIC # </w:t>
            </w:r>
            <w:r w:rsidR="00EA1C85" w:rsidRPr="00EA1C85">
              <w:rPr>
                <w:rFonts w:asciiTheme="minorHAnsi" w:hAnsiTheme="minorHAnsi" w:cstheme="minorHAnsi"/>
                <w:i/>
                <w:sz w:val="24"/>
                <w:szCs w:val="24"/>
              </w:rPr>
              <w:t>*</w:t>
            </w:r>
            <w:r w:rsidR="00244F52" w:rsidRPr="00E54EA9">
              <w:rPr>
                <w:rFonts w:ascii="Arial" w:hAnsi="Arial" w:cs="Arial"/>
                <w:b/>
                <w:spacing w:val="0"/>
                <w:sz w:val="20"/>
                <w:lang w:val="en-GB"/>
              </w:rPr>
              <w:t>:</w:t>
            </w:r>
          </w:p>
        </w:tc>
        <w:tc>
          <w:tcPr>
            <w:tcW w:w="2556" w:type="pct"/>
            <w:gridSpan w:val="2"/>
            <w:tcBorders>
              <w:top w:val="single" w:sz="6" w:space="0" w:color="333333"/>
              <w:bottom w:val="single" w:sz="6" w:space="0" w:color="333333"/>
              <w:right w:val="single" w:sz="18" w:space="0" w:color="333333"/>
            </w:tcBorders>
          </w:tcPr>
          <w:p w:rsidR="0085433F" w:rsidRPr="00E54EA9" w:rsidRDefault="00244F52" w:rsidP="00C24893">
            <w:pPr>
              <w:ind w:left="360" w:hanging="360"/>
              <w:rPr>
                <w:rFonts w:ascii="Arial" w:hAnsi="Arial" w:cs="Arial"/>
                <w:b/>
                <w:color w:val="808080"/>
                <w:spacing w:val="0"/>
                <w:sz w:val="20"/>
                <w:lang w:val="en-GB"/>
              </w:rPr>
            </w:pPr>
            <w:r w:rsidRPr="00E54EA9">
              <w:rPr>
                <w:rFonts w:ascii="Arial" w:hAnsi="Arial" w:cs="Arial"/>
                <w:b/>
                <w:sz w:val="20"/>
              </w:rPr>
              <w:t>13. Date of Birth</w:t>
            </w:r>
            <w:r w:rsidR="00ED5485">
              <w:rPr>
                <w:rFonts w:ascii="Arial" w:hAnsi="Arial" w:cs="Arial"/>
                <w:b/>
                <w:sz w:val="20"/>
              </w:rPr>
              <w:t xml:space="preserve"> </w:t>
            </w:r>
            <w:r w:rsidR="00EA1C85" w:rsidRPr="00EA1C85">
              <w:rPr>
                <w:rFonts w:asciiTheme="minorHAnsi" w:hAnsiTheme="minorHAnsi" w:cstheme="minorHAnsi"/>
                <w:i/>
                <w:sz w:val="24"/>
                <w:szCs w:val="24"/>
              </w:rPr>
              <w:t>*</w:t>
            </w:r>
            <w:r w:rsidR="00ED5485">
              <w:rPr>
                <w:rFonts w:ascii="Arial" w:hAnsi="Arial" w:cs="Arial"/>
                <w:b/>
                <w:sz w:val="20"/>
              </w:rPr>
              <w:t>:</w:t>
            </w:r>
          </w:p>
        </w:tc>
      </w:tr>
      <w:tr w:rsidR="00A832F7" w:rsidRPr="00E54EA9" w:rsidTr="00244F52">
        <w:trPr>
          <w:trHeight w:val="311"/>
        </w:trPr>
        <w:tc>
          <w:tcPr>
            <w:tcW w:w="2444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</w:tcPr>
          <w:p w:rsidR="00A832F7" w:rsidRPr="00E54EA9" w:rsidRDefault="00E54EA9" w:rsidP="00A832F7">
            <w:pPr>
              <w:rPr>
                <w:rFonts w:ascii="Arial" w:hAnsi="Arial" w:cs="Arial"/>
                <w:b/>
                <w:spacing w:val="0"/>
                <w:sz w:val="20"/>
              </w:rPr>
            </w:pPr>
            <w:r w:rsidRPr="00E54EA9">
              <w:rPr>
                <w:rFonts w:ascii="Arial" w:hAnsi="Arial" w:cs="Arial"/>
                <w:b/>
                <w:spacing w:val="0"/>
                <w:sz w:val="20"/>
              </w:rPr>
              <w:t xml:space="preserve">10. </w:t>
            </w:r>
            <w:r w:rsidR="00A832F7" w:rsidRPr="00E54EA9">
              <w:rPr>
                <w:rFonts w:ascii="Arial" w:hAnsi="Arial" w:cs="Arial"/>
                <w:b/>
                <w:spacing w:val="0"/>
                <w:sz w:val="20"/>
              </w:rPr>
              <w:t xml:space="preserve">Supervisor Name </w:t>
            </w:r>
            <w:r w:rsidR="00E50287" w:rsidRPr="00EA1C85">
              <w:rPr>
                <w:rFonts w:asciiTheme="minorHAnsi" w:hAnsiTheme="minorHAnsi" w:cstheme="minorHAnsi"/>
                <w:i/>
                <w:sz w:val="24"/>
                <w:szCs w:val="24"/>
              </w:rPr>
              <w:t>*</w:t>
            </w:r>
            <w:r w:rsidR="00ED5485">
              <w:rPr>
                <w:rFonts w:ascii="Arial" w:hAnsi="Arial" w:cs="Arial"/>
                <w:b/>
                <w:spacing w:val="0"/>
                <w:sz w:val="20"/>
              </w:rPr>
              <w:t>:</w:t>
            </w:r>
          </w:p>
          <w:p w:rsidR="00A832F7" w:rsidRPr="00E54EA9" w:rsidRDefault="00A832F7" w:rsidP="00E54EA9">
            <w:pPr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</w:pPr>
          </w:p>
        </w:tc>
        <w:tc>
          <w:tcPr>
            <w:tcW w:w="2556" w:type="pct"/>
            <w:gridSpan w:val="2"/>
            <w:tcBorders>
              <w:top w:val="single" w:sz="6" w:space="0" w:color="333333"/>
              <w:bottom w:val="single" w:sz="6" w:space="0" w:color="333333"/>
              <w:right w:val="single" w:sz="18" w:space="0" w:color="333333"/>
            </w:tcBorders>
          </w:tcPr>
          <w:p w:rsidR="00A832F7" w:rsidRPr="00E54EA9" w:rsidRDefault="00E54EA9" w:rsidP="00A832F7">
            <w:pPr>
              <w:rPr>
                <w:rFonts w:ascii="Arial" w:hAnsi="Arial" w:cs="Arial"/>
                <w:b/>
                <w:spacing w:val="0"/>
                <w:sz w:val="20"/>
              </w:rPr>
            </w:pPr>
            <w:r w:rsidRPr="00E54EA9">
              <w:rPr>
                <w:rFonts w:ascii="Arial" w:hAnsi="Arial" w:cs="Arial"/>
                <w:b/>
                <w:spacing w:val="0"/>
                <w:sz w:val="20"/>
              </w:rPr>
              <w:t xml:space="preserve">14. </w:t>
            </w:r>
            <w:r w:rsidR="00A832F7" w:rsidRPr="00E54EA9">
              <w:rPr>
                <w:rFonts w:ascii="Arial" w:hAnsi="Arial" w:cs="Arial"/>
                <w:b/>
                <w:spacing w:val="0"/>
                <w:sz w:val="20"/>
              </w:rPr>
              <w:t xml:space="preserve">Employee Type </w:t>
            </w:r>
            <w:r w:rsidR="00ED5485">
              <w:rPr>
                <w:rFonts w:ascii="Arial" w:hAnsi="Arial" w:cs="Arial"/>
                <w:b/>
                <w:spacing w:val="0"/>
                <w:sz w:val="20"/>
              </w:rPr>
              <w:t>:</w:t>
            </w:r>
          </w:p>
          <w:p w:rsidR="00DE20A8" w:rsidRPr="001457AC" w:rsidRDefault="00DE20A8" w:rsidP="00DE20A8">
            <w:pPr>
              <w:spacing w:before="40"/>
              <w:ind w:left="270" w:hanging="270"/>
              <w:rPr>
                <w:rFonts w:ascii="Arial" w:hAnsi="Arial" w:cs="Arial"/>
                <w:b/>
                <w:color w:val="808080"/>
                <w:spacing w:val="0"/>
                <w:sz w:val="20"/>
                <w:lang w:val="en-GB"/>
              </w:rPr>
            </w:pPr>
            <w:r w:rsidRPr="001457AC">
              <w:rPr>
                <w:rFonts w:ascii="Arial" w:hAnsi="Arial" w:cs="Arial"/>
                <w:i/>
                <w:color w:val="808080"/>
                <w:spacing w:val="0"/>
                <w:sz w:val="20"/>
                <w:lang w:val="en-GB"/>
              </w:rPr>
              <w:t>Mark only ONE box</w:t>
            </w:r>
          </w:p>
          <w:p w:rsidR="00DE20A8" w:rsidRPr="001457AC" w:rsidRDefault="00DE20A8" w:rsidP="00DE20A8">
            <w:pPr>
              <w:pStyle w:val="Default"/>
              <w:spacing w:before="40" w:after="40"/>
              <w:rPr>
                <w:sz w:val="20"/>
                <w:szCs w:val="20"/>
                <w:lang w:val="en-GB"/>
              </w:rPr>
            </w:pPr>
            <w:r w:rsidRPr="001457AC">
              <w:rPr>
                <w:sz w:val="20"/>
                <w:szCs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57A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D91FCC">
              <w:rPr>
                <w:sz w:val="20"/>
                <w:szCs w:val="20"/>
                <w:lang w:val="en-GB"/>
              </w:rPr>
            </w:r>
            <w:r w:rsidR="00D91FCC">
              <w:rPr>
                <w:sz w:val="20"/>
                <w:szCs w:val="20"/>
                <w:lang w:val="en-GB"/>
              </w:rPr>
              <w:fldChar w:fldCharType="separate"/>
            </w:r>
            <w:r w:rsidRPr="001457AC">
              <w:rPr>
                <w:sz w:val="20"/>
                <w:szCs w:val="20"/>
                <w:lang w:val="en-GB"/>
              </w:rPr>
              <w:fldChar w:fldCharType="end"/>
            </w:r>
            <w:r w:rsidRPr="001457AC">
              <w:rPr>
                <w:sz w:val="20"/>
                <w:szCs w:val="20"/>
                <w:lang w:val="en-GB"/>
              </w:rPr>
              <w:t xml:space="preserve"> Contract</w:t>
            </w:r>
          </w:p>
          <w:p w:rsidR="00DE20A8" w:rsidRPr="001457AC" w:rsidRDefault="00DE20A8" w:rsidP="00DE20A8">
            <w:pPr>
              <w:ind w:left="270" w:hanging="270"/>
              <w:rPr>
                <w:rFonts w:ascii="Arial" w:hAnsi="Arial" w:cs="Arial"/>
                <w:sz w:val="20"/>
                <w:lang w:val="en-GB"/>
              </w:rPr>
            </w:pPr>
            <w:r w:rsidRPr="001457AC">
              <w:rPr>
                <w:rFonts w:ascii="Arial" w:hAnsi="Arial" w:cs="Arial"/>
                <w:sz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57AC">
              <w:rPr>
                <w:rFonts w:ascii="Arial" w:hAnsi="Arial" w:cs="Arial"/>
                <w:sz w:val="20"/>
                <w:lang w:val="en-GB"/>
              </w:rPr>
              <w:instrText xml:space="preserve"> FORMCHECKBOX </w:instrText>
            </w:r>
            <w:r w:rsidR="00D91FCC">
              <w:rPr>
                <w:rFonts w:ascii="Arial" w:hAnsi="Arial" w:cs="Arial"/>
                <w:sz w:val="20"/>
                <w:lang w:val="en-GB"/>
              </w:rPr>
            </w:r>
            <w:r w:rsidR="00D91FCC">
              <w:rPr>
                <w:rFonts w:ascii="Arial" w:hAnsi="Arial" w:cs="Arial"/>
                <w:sz w:val="20"/>
                <w:lang w:val="en-GB"/>
              </w:rPr>
              <w:fldChar w:fldCharType="separate"/>
            </w:r>
            <w:r w:rsidRPr="001457AC">
              <w:rPr>
                <w:rFonts w:ascii="Arial" w:hAnsi="Arial" w:cs="Arial"/>
                <w:sz w:val="20"/>
                <w:lang w:val="en-GB"/>
              </w:rPr>
              <w:fldChar w:fldCharType="end"/>
            </w:r>
            <w:r w:rsidRPr="001457AC">
              <w:rPr>
                <w:rFonts w:ascii="Arial" w:hAnsi="Arial" w:cs="Arial"/>
                <w:sz w:val="20"/>
              </w:rPr>
              <w:t xml:space="preserve"> </w:t>
            </w:r>
            <w:r w:rsidRPr="001457AC">
              <w:rPr>
                <w:rFonts w:ascii="Arial" w:hAnsi="Arial" w:cs="Arial"/>
                <w:sz w:val="20"/>
                <w:lang w:val="en-GB"/>
              </w:rPr>
              <w:t>Regular</w:t>
            </w:r>
          </w:p>
          <w:p w:rsidR="00DE20A8" w:rsidRPr="00DE20A8" w:rsidRDefault="00DE20A8" w:rsidP="00DE20A8">
            <w:pPr>
              <w:ind w:left="270" w:hanging="270"/>
              <w:rPr>
                <w:rFonts w:ascii="Arial" w:hAnsi="Arial" w:cs="Arial"/>
                <w:sz w:val="20"/>
                <w:lang w:val="en-GB"/>
              </w:rPr>
            </w:pPr>
            <w:r w:rsidRPr="001457AC">
              <w:rPr>
                <w:rFonts w:ascii="Arial" w:hAnsi="Arial" w:cs="Arial"/>
                <w:sz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57AC">
              <w:rPr>
                <w:rFonts w:ascii="Arial" w:hAnsi="Arial" w:cs="Arial"/>
                <w:sz w:val="20"/>
                <w:lang w:val="en-GB"/>
              </w:rPr>
              <w:instrText xml:space="preserve"> FORMCHECKBOX </w:instrText>
            </w:r>
            <w:r w:rsidR="00D91FCC">
              <w:rPr>
                <w:rFonts w:ascii="Arial" w:hAnsi="Arial" w:cs="Arial"/>
                <w:sz w:val="20"/>
                <w:lang w:val="en-GB"/>
              </w:rPr>
            </w:r>
            <w:r w:rsidR="00D91FCC">
              <w:rPr>
                <w:rFonts w:ascii="Arial" w:hAnsi="Arial" w:cs="Arial"/>
                <w:sz w:val="20"/>
                <w:lang w:val="en-GB"/>
              </w:rPr>
              <w:fldChar w:fldCharType="separate"/>
            </w:r>
            <w:r w:rsidRPr="001457AC">
              <w:rPr>
                <w:rFonts w:ascii="Arial" w:hAnsi="Arial" w:cs="Arial"/>
                <w:sz w:val="20"/>
                <w:lang w:val="en-GB"/>
              </w:rPr>
              <w:fldChar w:fldCharType="end"/>
            </w:r>
            <w:r w:rsidRPr="001457AC">
              <w:rPr>
                <w:rFonts w:ascii="Arial" w:hAnsi="Arial" w:cs="Arial"/>
                <w:sz w:val="20"/>
              </w:rPr>
              <w:t xml:space="preserve"> </w:t>
            </w:r>
            <w:r w:rsidRPr="001457AC">
              <w:rPr>
                <w:rFonts w:ascii="Arial" w:hAnsi="Arial" w:cs="Arial"/>
                <w:sz w:val="20"/>
                <w:lang w:val="en-GB"/>
              </w:rPr>
              <w:t>Contingent</w:t>
            </w:r>
          </w:p>
          <w:p w:rsidR="00DE20A8" w:rsidRPr="00E54EA9" w:rsidRDefault="00DE20A8" w:rsidP="00C24893">
            <w:pPr>
              <w:ind w:left="360" w:hanging="360"/>
              <w:rPr>
                <w:rFonts w:ascii="Arial" w:hAnsi="Arial" w:cs="Arial"/>
                <w:b/>
                <w:sz w:val="20"/>
              </w:rPr>
            </w:pPr>
          </w:p>
        </w:tc>
      </w:tr>
      <w:tr w:rsidR="002B1803" w:rsidRPr="00E54EA9" w:rsidTr="002B1803">
        <w:trPr>
          <w:trHeight w:val="352"/>
        </w:trPr>
        <w:tc>
          <w:tcPr>
            <w:tcW w:w="5000" w:type="pct"/>
            <w:gridSpan w:val="4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auto"/>
          </w:tcPr>
          <w:p w:rsidR="002B1803" w:rsidRPr="00E54EA9" w:rsidRDefault="002B1803" w:rsidP="00C24893">
            <w:pPr>
              <w:ind w:left="360" w:hanging="360"/>
              <w:rPr>
                <w:rFonts w:ascii="Arial" w:hAnsi="Arial" w:cs="Arial"/>
                <w:b/>
                <w:sz w:val="20"/>
              </w:rPr>
            </w:pPr>
            <w:r w:rsidRPr="00E54EA9">
              <w:rPr>
                <w:rFonts w:ascii="Arial" w:hAnsi="Arial" w:cs="Arial"/>
                <w:b/>
                <w:sz w:val="20"/>
              </w:rPr>
              <w:t>11. Catchment Area Population</w:t>
            </w:r>
            <w:r w:rsidR="00ED5485">
              <w:rPr>
                <w:rFonts w:ascii="Arial" w:hAnsi="Arial" w:cs="Arial"/>
                <w:b/>
                <w:sz w:val="20"/>
              </w:rPr>
              <w:t xml:space="preserve"> </w:t>
            </w:r>
            <w:r w:rsidR="004B611A" w:rsidRPr="00EA1C85">
              <w:rPr>
                <w:rFonts w:asciiTheme="minorHAnsi" w:hAnsiTheme="minorHAnsi" w:cstheme="minorHAnsi"/>
                <w:i/>
                <w:sz w:val="24"/>
                <w:szCs w:val="24"/>
              </w:rPr>
              <w:t>*</w:t>
            </w:r>
            <w:r w:rsidR="00ED5485">
              <w:rPr>
                <w:rFonts w:ascii="Arial" w:hAnsi="Arial" w:cs="Arial"/>
                <w:b/>
                <w:sz w:val="20"/>
              </w:rPr>
              <w:t>:</w:t>
            </w:r>
          </w:p>
        </w:tc>
      </w:tr>
      <w:tr w:rsidR="00244F52" w:rsidRPr="00E54EA9" w:rsidTr="004E5ACD">
        <w:trPr>
          <w:trHeight w:val="266"/>
        </w:trPr>
        <w:tc>
          <w:tcPr>
            <w:tcW w:w="5000" w:type="pct"/>
            <w:gridSpan w:val="4"/>
            <w:tcBorders>
              <w:top w:val="single" w:sz="6" w:space="0" w:color="333333"/>
              <w:left w:val="single" w:sz="18" w:space="0" w:color="333333"/>
              <w:bottom w:val="single" w:sz="4" w:space="0" w:color="auto"/>
              <w:right w:val="single" w:sz="18" w:space="0" w:color="333333"/>
            </w:tcBorders>
            <w:shd w:val="clear" w:color="auto" w:fill="C6D9F1" w:themeFill="text2" w:themeFillTint="33"/>
          </w:tcPr>
          <w:p w:rsidR="00244F52" w:rsidRPr="00E54EA9" w:rsidRDefault="00244F52" w:rsidP="00C24893">
            <w:pPr>
              <w:ind w:left="360" w:hanging="360"/>
              <w:rPr>
                <w:rFonts w:ascii="Arial" w:hAnsi="Arial" w:cs="Arial"/>
                <w:color w:val="8DB3E2" w:themeColor="text2" w:themeTint="66"/>
                <w:sz w:val="20"/>
              </w:rPr>
            </w:pPr>
            <w:r w:rsidRPr="00E54EA9">
              <w:rPr>
                <w:rFonts w:ascii="Arial" w:hAnsi="Arial" w:cs="Arial"/>
                <w:sz w:val="20"/>
              </w:rPr>
              <w:t>Address and Qualification</w:t>
            </w:r>
          </w:p>
        </w:tc>
      </w:tr>
      <w:tr w:rsidR="00244F52" w:rsidRPr="00E54EA9" w:rsidTr="00777890">
        <w:trPr>
          <w:trHeight w:val="510"/>
        </w:trPr>
        <w:tc>
          <w:tcPr>
            <w:tcW w:w="2444" w:type="pct"/>
            <w:gridSpan w:val="2"/>
            <w:tcBorders>
              <w:top w:val="single" w:sz="4" w:space="0" w:color="auto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 w:themeFill="background1"/>
          </w:tcPr>
          <w:p w:rsidR="00244F52" w:rsidRPr="00E54EA9" w:rsidRDefault="00E54EA9" w:rsidP="00244F52">
            <w:pPr>
              <w:ind w:left="270" w:hanging="270"/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</w:rPr>
              <w:t>15</w:t>
            </w:r>
            <w:r w:rsidR="00283C58" w:rsidRPr="00E54EA9">
              <w:rPr>
                <w:rFonts w:ascii="Arial" w:hAnsi="Arial" w:cs="Arial"/>
                <w:b/>
                <w:sz w:val="20"/>
              </w:rPr>
              <w:t>. Permanent Address</w:t>
            </w:r>
            <w:r w:rsidR="00ED5485">
              <w:rPr>
                <w:rFonts w:ascii="Arial" w:hAnsi="Arial" w:cs="Arial"/>
                <w:b/>
                <w:sz w:val="20"/>
              </w:rPr>
              <w:t xml:space="preserve"> </w:t>
            </w:r>
            <w:r w:rsidR="00EA1C85" w:rsidRPr="00EA1C85">
              <w:rPr>
                <w:rFonts w:asciiTheme="minorHAnsi" w:hAnsiTheme="minorHAnsi" w:cstheme="minorHAnsi"/>
                <w:i/>
                <w:sz w:val="24"/>
                <w:szCs w:val="24"/>
              </w:rPr>
              <w:t>*</w:t>
            </w:r>
            <w:r w:rsidR="00ED5485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2556" w:type="pct"/>
            <w:gridSpan w:val="2"/>
            <w:tcBorders>
              <w:top w:val="single" w:sz="4" w:space="0" w:color="auto"/>
              <w:bottom w:val="single" w:sz="6" w:space="0" w:color="333333"/>
              <w:right w:val="single" w:sz="18" w:space="0" w:color="333333"/>
            </w:tcBorders>
          </w:tcPr>
          <w:p w:rsidR="00244F52" w:rsidRPr="00E54EA9" w:rsidRDefault="00E54EA9" w:rsidP="00C24893">
            <w:pPr>
              <w:ind w:left="360" w:hanging="3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18</w:t>
            </w:r>
            <w:r w:rsidR="00283C58" w:rsidRPr="00E54EA9">
              <w:rPr>
                <w:rFonts w:ascii="Arial" w:hAnsi="Arial" w:cs="Arial"/>
                <w:b/>
                <w:sz w:val="20"/>
              </w:rPr>
              <w:t>. Present Address</w:t>
            </w:r>
            <w:r w:rsidR="00ED5485">
              <w:rPr>
                <w:rFonts w:ascii="Arial" w:hAnsi="Arial" w:cs="Arial"/>
                <w:b/>
                <w:sz w:val="20"/>
              </w:rPr>
              <w:t xml:space="preserve"> </w:t>
            </w:r>
            <w:r w:rsidR="00EA1C85" w:rsidRPr="00EA1C85">
              <w:rPr>
                <w:rFonts w:asciiTheme="minorHAnsi" w:hAnsiTheme="minorHAnsi" w:cstheme="minorHAnsi"/>
                <w:i/>
                <w:sz w:val="24"/>
                <w:szCs w:val="24"/>
              </w:rPr>
              <w:t>*</w:t>
            </w:r>
            <w:r w:rsidR="00ED5485">
              <w:rPr>
                <w:rFonts w:ascii="Arial" w:hAnsi="Arial" w:cs="Arial"/>
                <w:b/>
                <w:sz w:val="20"/>
              </w:rPr>
              <w:t>:</w:t>
            </w:r>
          </w:p>
        </w:tc>
      </w:tr>
      <w:tr w:rsidR="00244F52" w:rsidRPr="00E54EA9" w:rsidTr="006F4B7E">
        <w:trPr>
          <w:trHeight w:val="487"/>
        </w:trPr>
        <w:tc>
          <w:tcPr>
            <w:tcW w:w="2444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 w:themeFill="background1"/>
          </w:tcPr>
          <w:p w:rsidR="00244F52" w:rsidRPr="00E54EA9" w:rsidRDefault="00E54EA9" w:rsidP="00244F52">
            <w:pPr>
              <w:ind w:left="270" w:hanging="270"/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</w:rPr>
              <w:t>16</w:t>
            </w:r>
            <w:r w:rsidR="00283C58" w:rsidRPr="00E54EA9">
              <w:rPr>
                <w:rFonts w:ascii="Arial" w:hAnsi="Arial" w:cs="Arial"/>
                <w:b/>
                <w:sz w:val="20"/>
              </w:rPr>
              <w:t>. Last Qualification</w:t>
            </w:r>
            <w:r w:rsidR="00ED5485">
              <w:rPr>
                <w:rFonts w:ascii="Arial" w:hAnsi="Arial" w:cs="Arial"/>
                <w:b/>
                <w:sz w:val="20"/>
              </w:rPr>
              <w:t xml:space="preserve"> :</w:t>
            </w:r>
          </w:p>
        </w:tc>
        <w:tc>
          <w:tcPr>
            <w:tcW w:w="2556" w:type="pct"/>
            <w:gridSpan w:val="2"/>
            <w:tcBorders>
              <w:top w:val="single" w:sz="6" w:space="0" w:color="333333"/>
              <w:bottom w:val="single" w:sz="6" w:space="0" w:color="333333"/>
              <w:right w:val="single" w:sz="18" w:space="0" w:color="333333"/>
            </w:tcBorders>
          </w:tcPr>
          <w:p w:rsidR="00244F52" w:rsidRPr="00E54EA9" w:rsidRDefault="00283C58" w:rsidP="00E54EA9">
            <w:pPr>
              <w:ind w:left="360" w:hanging="360"/>
              <w:rPr>
                <w:rFonts w:ascii="Arial" w:hAnsi="Arial" w:cs="Arial"/>
                <w:b/>
                <w:sz w:val="20"/>
              </w:rPr>
            </w:pPr>
            <w:r w:rsidRPr="00E54EA9">
              <w:rPr>
                <w:rFonts w:ascii="Arial" w:hAnsi="Arial" w:cs="Arial"/>
                <w:b/>
                <w:sz w:val="20"/>
              </w:rPr>
              <w:t>1</w:t>
            </w:r>
            <w:r w:rsidR="00E54EA9">
              <w:rPr>
                <w:rFonts w:ascii="Arial" w:hAnsi="Arial" w:cs="Arial"/>
                <w:b/>
                <w:sz w:val="20"/>
              </w:rPr>
              <w:t>9</w:t>
            </w:r>
            <w:r w:rsidRPr="00E54EA9">
              <w:rPr>
                <w:rFonts w:ascii="Arial" w:hAnsi="Arial" w:cs="Arial"/>
                <w:b/>
                <w:sz w:val="20"/>
              </w:rPr>
              <w:t>. Passing Out Year</w:t>
            </w:r>
            <w:r w:rsidR="00ED5485">
              <w:rPr>
                <w:rFonts w:ascii="Arial" w:hAnsi="Arial" w:cs="Arial"/>
                <w:b/>
                <w:sz w:val="20"/>
              </w:rPr>
              <w:t xml:space="preserve"> :</w:t>
            </w:r>
          </w:p>
        </w:tc>
      </w:tr>
      <w:tr w:rsidR="0085433F" w:rsidRPr="00E54EA9" w:rsidTr="006F4B7E">
        <w:trPr>
          <w:trHeight w:val="379"/>
        </w:trPr>
        <w:tc>
          <w:tcPr>
            <w:tcW w:w="2444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 w:themeFill="background1"/>
          </w:tcPr>
          <w:p w:rsidR="0085433F" w:rsidRPr="00E54EA9" w:rsidRDefault="00E54EA9" w:rsidP="00C24893">
            <w:pPr>
              <w:ind w:left="270" w:hanging="270"/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  <w:r w:rsidRPr="00E54EA9">
              <w:rPr>
                <w:rFonts w:ascii="Arial" w:hAnsi="Arial" w:cs="Arial"/>
                <w:b/>
                <w:sz w:val="20"/>
              </w:rPr>
              <w:t>17</w:t>
            </w:r>
            <w:r w:rsidR="00283C58" w:rsidRPr="00E54EA9">
              <w:rPr>
                <w:rFonts w:ascii="Arial" w:hAnsi="Arial" w:cs="Arial"/>
                <w:b/>
                <w:sz w:val="20"/>
              </w:rPr>
              <w:t xml:space="preserve">. Institute Name </w:t>
            </w:r>
            <w:r w:rsidR="00ED5485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2556" w:type="pct"/>
            <w:gridSpan w:val="2"/>
            <w:tcBorders>
              <w:top w:val="single" w:sz="6" w:space="0" w:color="333333"/>
              <w:bottom w:val="single" w:sz="6" w:space="0" w:color="333333"/>
              <w:right w:val="single" w:sz="18" w:space="0" w:color="333333"/>
            </w:tcBorders>
          </w:tcPr>
          <w:p w:rsidR="0085433F" w:rsidRPr="00E54EA9" w:rsidRDefault="00E54EA9" w:rsidP="00283C58">
            <w:pPr>
              <w:rPr>
                <w:rFonts w:ascii="Arial" w:hAnsi="Arial" w:cs="Arial"/>
                <w:b/>
                <w:color w:val="808080"/>
                <w:spacing w:val="0"/>
                <w:sz w:val="20"/>
                <w:lang w:val="en-GB"/>
              </w:rPr>
            </w:pPr>
            <w:r w:rsidRPr="00E54EA9">
              <w:rPr>
                <w:rFonts w:ascii="Arial" w:hAnsi="Arial" w:cs="Arial"/>
                <w:b/>
                <w:sz w:val="20"/>
              </w:rPr>
              <w:t xml:space="preserve">20. </w:t>
            </w:r>
            <w:r w:rsidR="0027606F" w:rsidRPr="00E54EA9">
              <w:rPr>
                <w:rFonts w:ascii="Arial" w:hAnsi="Arial" w:cs="Arial"/>
                <w:b/>
                <w:sz w:val="20"/>
              </w:rPr>
              <w:t>Catchment Area Name</w:t>
            </w:r>
            <w:r w:rsidR="00ED5485">
              <w:rPr>
                <w:rFonts w:ascii="Arial" w:hAnsi="Arial" w:cs="Arial"/>
                <w:b/>
                <w:sz w:val="20"/>
              </w:rPr>
              <w:t xml:space="preserve"> :</w:t>
            </w:r>
          </w:p>
        </w:tc>
      </w:tr>
      <w:tr w:rsidR="007220E5" w:rsidRPr="00E54EA9" w:rsidTr="004E5ACD">
        <w:trPr>
          <w:trHeight w:val="329"/>
        </w:trPr>
        <w:tc>
          <w:tcPr>
            <w:tcW w:w="5000" w:type="pct"/>
            <w:gridSpan w:val="4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C6D9F1" w:themeFill="text2" w:themeFillTint="33"/>
          </w:tcPr>
          <w:p w:rsidR="007220E5" w:rsidRPr="00E54EA9" w:rsidRDefault="007220E5" w:rsidP="00283C58">
            <w:pPr>
              <w:rPr>
                <w:rFonts w:ascii="Arial" w:hAnsi="Arial" w:cs="Arial"/>
                <w:color w:val="808080"/>
                <w:spacing w:val="0"/>
                <w:sz w:val="20"/>
                <w:lang w:val="en-GB"/>
              </w:rPr>
            </w:pPr>
            <w:r w:rsidRPr="00E54EA9">
              <w:rPr>
                <w:rFonts w:ascii="Arial" w:hAnsi="Arial" w:cs="Arial"/>
                <w:sz w:val="20"/>
              </w:rPr>
              <w:t>Joining Details</w:t>
            </w:r>
          </w:p>
        </w:tc>
      </w:tr>
      <w:tr w:rsidR="00283C58" w:rsidRPr="00E54EA9" w:rsidTr="0027606F">
        <w:trPr>
          <w:trHeight w:val="388"/>
        </w:trPr>
        <w:tc>
          <w:tcPr>
            <w:tcW w:w="2444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 w:themeFill="background1"/>
          </w:tcPr>
          <w:p w:rsidR="004E5ACD" w:rsidRPr="00E54EA9" w:rsidRDefault="00072A0E" w:rsidP="004E5ACD">
            <w:pPr>
              <w:ind w:left="270" w:hanging="27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21</w:t>
            </w:r>
            <w:r w:rsidR="00156881" w:rsidRPr="00E54EA9">
              <w:rPr>
                <w:rFonts w:ascii="Arial" w:hAnsi="Arial" w:cs="Arial"/>
                <w:b/>
                <w:sz w:val="20"/>
              </w:rPr>
              <w:t xml:space="preserve">. </w:t>
            </w:r>
            <w:r w:rsidR="007220E5" w:rsidRPr="00E54EA9">
              <w:rPr>
                <w:rFonts w:ascii="Arial" w:hAnsi="Arial" w:cs="Arial"/>
                <w:b/>
                <w:sz w:val="20"/>
              </w:rPr>
              <w:t>Date of Joinin</w:t>
            </w:r>
            <w:r w:rsidR="004E5ACD" w:rsidRPr="00E54EA9">
              <w:rPr>
                <w:rFonts w:ascii="Arial" w:hAnsi="Arial" w:cs="Arial"/>
                <w:b/>
                <w:sz w:val="20"/>
              </w:rPr>
              <w:t>g</w:t>
            </w:r>
            <w:r w:rsidR="00ED5485">
              <w:rPr>
                <w:rFonts w:ascii="Arial" w:hAnsi="Arial" w:cs="Arial"/>
                <w:b/>
                <w:sz w:val="20"/>
              </w:rPr>
              <w:t xml:space="preserve"> :</w:t>
            </w:r>
          </w:p>
        </w:tc>
        <w:tc>
          <w:tcPr>
            <w:tcW w:w="2556" w:type="pct"/>
            <w:gridSpan w:val="2"/>
            <w:tcBorders>
              <w:top w:val="single" w:sz="6" w:space="0" w:color="333333"/>
              <w:bottom w:val="single" w:sz="6" w:space="0" w:color="333333"/>
              <w:right w:val="single" w:sz="18" w:space="0" w:color="333333"/>
            </w:tcBorders>
          </w:tcPr>
          <w:p w:rsidR="00283C58" w:rsidRPr="00E54EA9" w:rsidRDefault="00072A0E" w:rsidP="00283C58">
            <w:pPr>
              <w:rPr>
                <w:rFonts w:ascii="Arial" w:hAnsi="Arial" w:cs="Arial"/>
                <w:b/>
                <w:color w:val="808080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</w:rPr>
              <w:t>24</w:t>
            </w:r>
            <w:r w:rsidR="00156881" w:rsidRPr="00E54EA9">
              <w:rPr>
                <w:rFonts w:ascii="Arial" w:hAnsi="Arial" w:cs="Arial"/>
                <w:b/>
                <w:sz w:val="20"/>
              </w:rPr>
              <w:t xml:space="preserve">. </w:t>
            </w:r>
            <w:r w:rsidR="007220E5" w:rsidRPr="00E54EA9">
              <w:rPr>
                <w:rFonts w:ascii="Arial" w:hAnsi="Arial" w:cs="Arial"/>
                <w:b/>
                <w:sz w:val="20"/>
              </w:rPr>
              <w:t>Place of Joining</w:t>
            </w:r>
            <w:r w:rsidR="00060D8D">
              <w:rPr>
                <w:rFonts w:ascii="Arial" w:hAnsi="Arial" w:cs="Arial"/>
                <w:b/>
                <w:sz w:val="20"/>
              </w:rPr>
              <w:t xml:space="preserve"> :</w:t>
            </w:r>
          </w:p>
        </w:tc>
      </w:tr>
      <w:tr w:rsidR="00283C58" w:rsidRPr="00E54EA9" w:rsidTr="00283C58">
        <w:trPr>
          <w:trHeight w:val="576"/>
        </w:trPr>
        <w:tc>
          <w:tcPr>
            <w:tcW w:w="2444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 w:themeFill="background1"/>
          </w:tcPr>
          <w:p w:rsidR="0027606F" w:rsidRPr="00072A0E" w:rsidRDefault="0027606F" w:rsidP="0027606F">
            <w:pPr>
              <w:rPr>
                <w:rFonts w:ascii="Arial" w:hAnsi="Arial" w:cs="Arial"/>
                <w:b/>
                <w:sz w:val="20"/>
              </w:rPr>
            </w:pPr>
            <w:r w:rsidRPr="00072A0E">
              <w:rPr>
                <w:rFonts w:ascii="Arial" w:hAnsi="Arial" w:cs="Arial"/>
                <w:b/>
                <w:sz w:val="20"/>
              </w:rPr>
              <w:t>22. Status</w:t>
            </w:r>
            <w:r w:rsidR="00EA1C85" w:rsidRPr="00EA1C85">
              <w:rPr>
                <w:rFonts w:asciiTheme="minorHAnsi" w:hAnsiTheme="minorHAnsi" w:cstheme="minorHAnsi"/>
                <w:i/>
                <w:sz w:val="24"/>
                <w:szCs w:val="24"/>
              </w:rPr>
              <w:t>*</w:t>
            </w:r>
          </w:p>
          <w:p w:rsidR="0027606F" w:rsidRPr="00072A0E" w:rsidRDefault="0027606F" w:rsidP="0027606F">
            <w:pPr>
              <w:spacing w:before="40"/>
              <w:ind w:left="270" w:hanging="270"/>
              <w:rPr>
                <w:rFonts w:ascii="Arial" w:hAnsi="Arial" w:cs="Arial"/>
                <w:b/>
                <w:color w:val="808080"/>
                <w:spacing w:val="0"/>
                <w:sz w:val="20"/>
                <w:lang w:val="en-GB"/>
              </w:rPr>
            </w:pPr>
            <w:r w:rsidRPr="00072A0E">
              <w:rPr>
                <w:rFonts w:ascii="Arial" w:hAnsi="Arial" w:cs="Arial"/>
                <w:b/>
                <w:i/>
                <w:color w:val="808080"/>
                <w:spacing w:val="0"/>
                <w:sz w:val="20"/>
                <w:lang w:val="en-GB"/>
              </w:rPr>
              <w:t>Mark only ONE box</w:t>
            </w:r>
          </w:p>
          <w:p w:rsidR="0027606F" w:rsidRPr="00072A0E" w:rsidRDefault="0027606F" w:rsidP="0027606F">
            <w:pPr>
              <w:pStyle w:val="Default"/>
              <w:spacing w:before="40" w:after="40"/>
              <w:rPr>
                <w:b/>
                <w:sz w:val="20"/>
                <w:szCs w:val="20"/>
                <w:lang w:val="en-GB"/>
              </w:rPr>
            </w:pPr>
            <w:r w:rsidRPr="00072A0E">
              <w:rPr>
                <w:b/>
                <w:sz w:val="20"/>
                <w:szCs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2A0E">
              <w:rPr>
                <w:b/>
                <w:sz w:val="20"/>
                <w:szCs w:val="20"/>
                <w:lang w:val="en-GB"/>
              </w:rPr>
              <w:instrText xml:space="preserve"> FORMCHECKBOX </w:instrText>
            </w:r>
            <w:r w:rsidR="00D91FCC">
              <w:rPr>
                <w:b/>
                <w:sz w:val="20"/>
                <w:szCs w:val="20"/>
                <w:lang w:val="en-GB"/>
              </w:rPr>
            </w:r>
            <w:r w:rsidR="00D91FCC">
              <w:rPr>
                <w:b/>
                <w:sz w:val="20"/>
                <w:szCs w:val="20"/>
                <w:lang w:val="en-GB"/>
              </w:rPr>
              <w:fldChar w:fldCharType="separate"/>
            </w:r>
            <w:r w:rsidRPr="00072A0E">
              <w:rPr>
                <w:b/>
                <w:sz w:val="20"/>
                <w:szCs w:val="20"/>
                <w:lang w:val="en-GB"/>
              </w:rPr>
              <w:fldChar w:fldCharType="end"/>
            </w:r>
            <w:r w:rsidRPr="00072A0E">
              <w:rPr>
                <w:b/>
                <w:sz w:val="20"/>
                <w:szCs w:val="20"/>
                <w:lang w:val="en-GB"/>
              </w:rPr>
              <w:t xml:space="preserve"> Active</w:t>
            </w:r>
          </w:p>
          <w:p w:rsidR="0027606F" w:rsidRPr="00072A0E" w:rsidRDefault="0027606F" w:rsidP="0027606F">
            <w:pPr>
              <w:ind w:left="270" w:hanging="270"/>
              <w:rPr>
                <w:rFonts w:ascii="Arial" w:hAnsi="Arial" w:cs="Arial"/>
                <w:b/>
                <w:sz w:val="20"/>
                <w:lang w:val="en-GB"/>
              </w:rPr>
            </w:pPr>
            <w:r w:rsidRPr="00072A0E">
              <w:rPr>
                <w:rFonts w:ascii="Arial" w:hAnsi="Arial" w:cs="Arial"/>
                <w:b/>
                <w:sz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2A0E">
              <w:rPr>
                <w:rFonts w:ascii="Arial" w:hAnsi="Arial" w:cs="Arial"/>
                <w:b/>
                <w:sz w:val="20"/>
                <w:lang w:val="en-GB"/>
              </w:rPr>
              <w:instrText xml:space="preserve"> FORMCHECKBOX </w:instrText>
            </w:r>
            <w:r w:rsidR="00D91FCC">
              <w:rPr>
                <w:rFonts w:ascii="Arial" w:hAnsi="Arial" w:cs="Arial"/>
                <w:b/>
                <w:sz w:val="20"/>
                <w:lang w:val="en-GB"/>
              </w:rPr>
            </w:r>
            <w:r w:rsidR="00D91FCC">
              <w:rPr>
                <w:rFonts w:ascii="Arial" w:hAnsi="Arial" w:cs="Arial"/>
                <w:b/>
                <w:sz w:val="20"/>
                <w:lang w:val="en-GB"/>
              </w:rPr>
              <w:fldChar w:fldCharType="separate"/>
            </w:r>
            <w:r w:rsidRPr="00072A0E">
              <w:rPr>
                <w:rFonts w:ascii="Arial" w:hAnsi="Arial" w:cs="Arial"/>
                <w:b/>
                <w:sz w:val="20"/>
                <w:lang w:val="en-GB"/>
              </w:rPr>
              <w:fldChar w:fldCharType="end"/>
            </w:r>
            <w:r w:rsidRPr="00072A0E">
              <w:rPr>
                <w:rFonts w:ascii="Arial" w:hAnsi="Arial" w:cs="Arial"/>
                <w:b/>
                <w:sz w:val="20"/>
              </w:rPr>
              <w:t xml:space="preserve"> </w:t>
            </w:r>
            <w:r w:rsidRPr="00072A0E">
              <w:rPr>
                <w:rFonts w:ascii="Arial" w:hAnsi="Arial" w:cs="Arial"/>
                <w:b/>
                <w:sz w:val="20"/>
                <w:lang w:val="en-GB"/>
              </w:rPr>
              <w:t>Terminated</w:t>
            </w:r>
          </w:p>
          <w:p w:rsidR="0027606F" w:rsidRPr="00072A0E" w:rsidRDefault="0027606F" w:rsidP="0027606F">
            <w:pPr>
              <w:ind w:left="270" w:hanging="270"/>
              <w:rPr>
                <w:rFonts w:ascii="Arial" w:hAnsi="Arial" w:cs="Arial"/>
                <w:b/>
                <w:sz w:val="20"/>
                <w:lang w:val="en-GB"/>
              </w:rPr>
            </w:pPr>
            <w:r w:rsidRPr="00072A0E">
              <w:rPr>
                <w:rFonts w:ascii="Arial" w:hAnsi="Arial" w:cs="Arial"/>
                <w:b/>
                <w:sz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2A0E">
              <w:rPr>
                <w:rFonts w:ascii="Arial" w:hAnsi="Arial" w:cs="Arial"/>
                <w:b/>
                <w:sz w:val="20"/>
                <w:lang w:val="en-GB"/>
              </w:rPr>
              <w:instrText xml:space="preserve"> FORMCHECKBOX </w:instrText>
            </w:r>
            <w:r w:rsidR="00D91FCC">
              <w:rPr>
                <w:rFonts w:ascii="Arial" w:hAnsi="Arial" w:cs="Arial"/>
                <w:b/>
                <w:sz w:val="20"/>
                <w:lang w:val="en-GB"/>
              </w:rPr>
            </w:r>
            <w:r w:rsidR="00D91FCC">
              <w:rPr>
                <w:rFonts w:ascii="Arial" w:hAnsi="Arial" w:cs="Arial"/>
                <w:b/>
                <w:sz w:val="20"/>
                <w:lang w:val="en-GB"/>
              </w:rPr>
              <w:fldChar w:fldCharType="separate"/>
            </w:r>
            <w:r w:rsidRPr="00072A0E">
              <w:rPr>
                <w:rFonts w:ascii="Arial" w:hAnsi="Arial" w:cs="Arial"/>
                <w:b/>
                <w:sz w:val="20"/>
                <w:lang w:val="en-GB"/>
              </w:rPr>
              <w:fldChar w:fldCharType="end"/>
            </w:r>
            <w:r w:rsidRPr="00072A0E">
              <w:rPr>
                <w:rFonts w:ascii="Arial" w:hAnsi="Arial" w:cs="Arial"/>
                <w:b/>
                <w:sz w:val="20"/>
              </w:rPr>
              <w:t xml:space="preserve"> </w:t>
            </w:r>
            <w:r w:rsidRPr="00072A0E">
              <w:rPr>
                <w:rFonts w:ascii="Arial" w:hAnsi="Arial" w:cs="Arial"/>
                <w:b/>
                <w:sz w:val="20"/>
                <w:lang w:val="en-GB"/>
              </w:rPr>
              <w:t>Transferred</w:t>
            </w:r>
          </w:p>
          <w:p w:rsidR="0027606F" w:rsidRPr="00072A0E" w:rsidRDefault="0027606F" w:rsidP="0027606F">
            <w:pPr>
              <w:pStyle w:val="Default"/>
              <w:spacing w:before="40" w:after="40"/>
              <w:rPr>
                <w:b/>
                <w:sz w:val="20"/>
                <w:szCs w:val="20"/>
                <w:lang w:val="en-GB"/>
              </w:rPr>
            </w:pPr>
            <w:r w:rsidRPr="00072A0E">
              <w:rPr>
                <w:b/>
                <w:sz w:val="20"/>
                <w:szCs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2A0E">
              <w:rPr>
                <w:b/>
                <w:sz w:val="20"/>
                <w:szCs w:val="20"/>
                <w:lang w:val="en-GB"/>
              </w:rPr>
              <w:instrText xml:space="preserve"> FORMCHECKBOX </w:instrText>
            </w:r>
            <w:r w:rsidR="00D91FCC">
              <w:rPr>
                <w:b/>
                <w:sz w:val="20"/>
                <w:szCs w:val="20"/>
                <w:lang w:val="en-GB"/>
              </w:rPr>
            </w:r>
            <w:r w:rsidR="00D91FCC">
              <w:rPr>
                <w:b/>
                <w:sz w:val="20"/>
                <w:szCs w:val="20"/>
                <w:lang w:val="en-GB"/>
              </w:rPr>
              <w:fldChar w:fldCharType="separate"/>
            </w:r>
            <w:r w:rsidRPr="00072A0E">
              <w:rPr>
                <w:b/>
                <w:sz w:val="20"/>
                <w:szCs w:val="20"/>
                <w:lang w:val="en-GB"/>
              </w:rPr>
              <w:fldChar w:fldCharType="end"/>
            </w:r>
            <w:r w:rsidRPr="00072A0E">
              <w:rPr>
                <w:b/>
                <w:sz w:val="20"/>
                <w:szCs w:val="20"/>
                <w:lang w:val="en-GB"/>
              </w:rPr>
              <w:t xml:space="preserve"> Died</w:t>
            </w:r>
          </w:p>
          <w:p w:rsidR="007220E5" w:rsidRPr="00072A0E" w:rsidRDefault="0027606F" w:rsidP="0027606F">
            <w:pPr>
              <w:ind w:left="270" w:hanging="270"/>
              <w:rPr>
                <w:rFonts w:ascii="Arial" w:hAnsi="Arial" w:cs="Arial"/>
                <w:b/>
                <w:sz w:val="20"/>
                <w:lang w:val="en-GB"/>
              </w:rPr>
            </w:pPr>
            <w:r w:rsidRPr="00072A0E">
              <w:rPr>
                <w:rFonts w:ascii="Arial" w:hAnsi="Arial" w:cs="Arial"/>
                <w:b/>
                <w:sz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2A0E">
              <w:rPr>
                <w:rFonts w:ascii="Arial" w:hAnsi="Arial" w:cs="Arial"/>
                <w:b/>
                <w:sz w:val="20"/>
                <w:lang w:val="en-GB"/>
              </w:rPr>
              <w:instrText xml:space="preserve"> FORMCHECKBOX </w:instrText>
            </w:r>
            <w:r w:rsidR="00D91FCC">
              <w:rPr>
                <w:rFonts w:ascii="Arial" w:hAnsi="Arial" w:cs="Arial"/>
                <w:b/>
                <w:sz w:val="20"/>
                <w:lang w:val="en-GB"/>
              </w:rPr>
            </w:r>
            <w:r w:rsidR="00D91FCC">
              <w:rPr>
                <w:rFonts w:ascii="Arial" w:hAnsi="Arial" w:cs="Arial"/>
                <w:b/>
                <w:sz w:val="20"/>
                <w:lang w:val="en-GB"/>
              </w:rPr>
              <w:fldChar w:fldCharType="separate"/>
            </w:r>
            <w:r w:rsidRPr="00072A0E">
              <w:rPr>
                <w:rFonts w:ascii="Arial" w:hAnsi="Arial" w:cs="Arial"/>
                <w:b/>
                <w:sz w:val="20"/>
                <w:lang w:val="en-GB"/>
              </w:rPr>
              <w:fldChar w:fldCharType="end"/>
            </w:r>
            <w:r w:rsidRPr="00072A0E">
              <w:rPr>
                <w:rFonts w:ascii="Arial" w:hAnsi="Arial" w:cs="Arial"/>
                <w:b/>
                <w:sz w:val="20"/>
                <w:lang w:val="en-GB"/>
              </w:rPr>
              <w:t xml:space="preserve"> Retired</w:t>
            </w:r>
          </w:p>
        </w:tc>
        <w:tc>
          <w:tcPr>
            <w:tcW w:w="2556" w:type="pct"/>
            <w:gridSpan w:val="2"/>
            <w:tcBorders>
              <w:top w:val="single" w:sz="6" w:space="0" w:color="333333"/>
              <w:bottom w:val="single" w:sz="6" w:space="0" w:color="333333"/>
              <w:right w:val="single" w:sz="18" w:space="0" w:color="333333"/>
            </w:tcBorders>
          </w:tcPr>
          <w:p w:rsidR="007220E5" w:rsidRPr="00072A0E" w:rsidRDefault="00072A0E" w:rsidP="00156881">
            <w:pPr>
              <w:pStyle w:val="Default"/>
              <w:spacing w:before="40" w:after="40"/>
              <w:rPr>
                <w:b/>
                <w:sz w:val="20"/>
                <w:szCs w:val="20"/>
              </w:rPr>
            </w:pPr>
            <w:r w:rsidRPr="00072A0E">
              <w:rPr>
                <w:b/>
                <w:sz w:val="20"/>
                <w:szCs w:val="20"/>
              </w:rPr>
              <w:t xml:space="preserve">25. </w:t>
            </w:r>
            <w:r w:rsidR="0027606F" w:rsidRPr="00072A0E">
              <w:rPr>
                <w:b/>
                <w:sz w:val="20"/>
                <w:szCs w:val="20"/>
              </w:rPr>
              <w:t>Area Type</w:t>
            </w:r>
          </w:p>
          <w:p w:rsidR="0027606F" w:rsidRPr="00072A0E" w:rsidRDefault="0027606F" w:rsidP="0027606F">
            <w:pPr>
              <w:spacing w:before="40"/>
              <w:ind w:left="270" w:hanging="270"/>
              <w:rPr>
                <w:rFonts w:ascii="Arial" w:hAnsi="Arial" w:cs="Arial"/>
                <w:b/>
                <w:color w:val="808080"/>
                <w:spacing w:val="0"/>
                <w:sz w:val="20"/>
                <w:lang w:val="en-GB"/>
              </w:rPr>
            </w:pPr>
            <w:r w:rsidRPr="00072A0E">
              <w:rPr>
                <w:rFonts w:ascii="Arial" w:hAnsi="Arial" w:cs="Arial"/>
                <w:b/>
                <w:i/>
                <w:color w:val="808080"/>
                <w:spacing w:val="0"/>
                <w:sz w:val="20"/>
                <w:lang w:val="en-GB"/>
              </w:rPr>
              <w:t>Mark only ONE box</w:t>
            </w:r>
          </w:p>
          <w:p w:rsidR="0027606F" w:rsidRPr="00072A0E" w:rsidRDefault="0027606F" w:rsidP="0027606F">
            <w:pPr>
              <w:pStyle w:val="Default"/>
              <w:spacing w:before="40" w:after="40"/>
              <w:rPr>
                <w:b/>
                <w:sz w:val="20"/>
                <w:szCs w:val="20"/>
                <w:lang w:val="en-GB"/>
              </w:rPr>
            </w:pPr>
            <w:r w:rsidRPr="00072A0E">
              <w:rPr>
                <w:b/>
                <w:sz w:val="20"/>
                <w:szCs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2A0E">
              <w:rPr>
                <w:b/>
                <w:sz w:val="20"/>
                <w:szCs w:val="20"/>
                <w:lang w:val="en-GB"/>
              </w:rPr>
              <w:instrText xml:space="preserve"> FORMCHECKBOX </w:instrText>
            </w:r>
            <w:r w:rsidR="00D91FCC">
              <w:rPr>
                <w:b/>
                <w:sz w:val="20"/>
                <w:szCs w:val="20"/>
                <w:lang w:val="en-GB"/>
              </w:rPr>
            </w:r>
            <w:r w:rsidR="00D91FCC">
              <w:rPr>
                <w:b/>
                <w:sz w:val="20"/>
                <w:szCs w:val="20"/>
                <w:lang w:val="en-GB"/>
              </w:rPr>
              <w:fldChar w:fldCharType="separate"/>
            </w:r>
            <w:r w:rsidRPr="00072A0E">
              <w:rPr>
                <w:b/>
                <w:sz w:val="20"/>
                <w:szCs w:val="20"/>
                <w:lang w:val="en-GB"/>
              </w:rPr>
              <w:fldChar w:fldCharType="end"/>
            </w:r>
            <w:r w:rsidRPr="00072A0E">
              <w:rPr>
                <w:b/>
                <w:sz w:val="20"/>
                <w:szCs w:val="20"/>
                <w:lang w:val="en-GB"/>
              </w:rPr>
              <w:t xml:space="preserve"> Rural</w:t>
            </w:r>
          </w:p>
          <w:p w:rsidR="0027606F" w:rsidRPr="00072A0E" w:rsidRDefault="0027606F" w:rsidP="0027606F">
            <w:pPr>
              <w:ind w:left="270" w:hanging="270"/>
              <w:rPr>
                <w:rFonts w:ascii="Arial" w:hAnsi="Arial" w:cs="Arial"/>
                <w:b/>
                <w:sz w:val="20"/>
                <w:lang w:val="en-GB"/>
              </w:rPr>
            </w:pPr>
            <w:r w:rsidRPr="00072A0E">
              <w:rPr>
                <w:rFonts w:ascii="Arial" w:hAnsi="Arial" w:cs="Arial"/>
                <w:b/>
                <w:sz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2A0E">
              <w:rPr>
                <w:rFonts w:ascii="Arial" w:hAnsi="Arial" w:cs="Arial"/>
                <w:b/>
                <w:sz w:val="20"/>
                <w:lang w:val="en-GB"/>
              </w:rPr>
              <w:instrText xml:space="preserve"> FORMCHECKBOX </w:instrText>
            </w:r>
            <w:r w:rsidR="00D91FCC">
              <w:rPr>
                <w:rFonts w:ascii="Arial" w:hAnsi="Arial" w:cs="Arial"/>
                <w:b/>
                <w:sz w:val="20"/>
                <w:lang w:val="en-GB"/>
              </w:rPr>
            </w:r>
            <w:r w:rsidR="00D91FCC">
              <w:rPr>
                <w:rFonts w:ascii="Arial" w:hAnsi="Arial" w:cs="Arial"/>
                <w:b/>
                <w:sz w:val="20"/>
                <w:lang w:val="en-GB"/>
              </w:rPr>
              <w:fldChar w:fldCharType="separate"/>
            </w:r>
            <w:r w:rsidRPr="00072A0E">
              <w:rPr>
                <w:rFonts w:ascii="Arial" w:hAnsi="Arial" w:cs="Arial"/>
                <w:b/>
                <w:sz w:val="20"/>
                <w:lang w:val="en-GB"/>
              </w:rPr>
              <w:fldChar w:fldCharType="end"/>
            </w:r>
            <w:r w:rsidRPr="00072A0E">
              <w:rPr>
                <w:rFonts w:ascii="Arial" w:hAnsi="Arial" w:cs="Arial"/>
                <w:b/>
                <w:sz w:val="20"/>
              </w:rPr>
              <w:t xml:space="preserve"> </w:t>
            </w:r>
            <w:r w:rsidRPr="00072A0E">
              <w:rPr>
                <w:rFonts w:ascii="Arial" w:hAnsi="Arial" w:cs="Arial"/>
                <w:b/>
                <w:sz w:val="20"/>
                <w:lang w:val="en-GB"/>
              </w:rPr>
              <w:t>Urban</w:t>
            </w:r>
          </w:p>
          <w:p w:rsidR="0027606F" w:rsidRPr="00072A0E" w:rsidRDefault="0027606F" w:rsidP="0027606F">
            <w:pPr>
              <w:ind w:left="270" w:hanging="270"/>
              <w:rPr>
                <w:rFonts w:ascii="Arial" w:hAnsi="Arial" w:cs="Arial"/>
                <w:b/>
                <w:sz w:val="20"/>
                <w:lang w:val="en-GB"/>
              </w:rPr>
            </w:pPr>
            <w:r w:rsidRPr="00072A0E">
              <w:rPr>
                <w:rFonts w:ascii="Arial" w:hAnsi="Arial" w:cs="Arial"/>
                <w:b/>
                <w:sz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2A0E">
              <w:rPr>
                <w:rFonts w:ascii="Arial" w:hAnsi="Arial" w:cs="Arial"/>
                <w:b/>
                <w:sz w:val="20"/>
                <w:lang w:val="en-GB"/>
              </w:rPr>
              <w:instrText xml:space="preserve"> FORMCHECKBOX </w:instrText>
            </w:r>
            <w:r w:rsidR="00D91FCC">
              <w:rPr>
                <w:rFonts w:ascii="Arial" w:hAnsi="Arial" w:cs="Arial"/>
                <w:b/>
                <w:sz w:val="20"/>
                <w:lang w:val="en-GB"/>
              </w:rPr>
            </w:r>
            <w:r w:rsidR="00D91FCC">
              <w:rPr>
                <w:rFonts w:ascii="Arial" w:hAnsi="Arial" w:cs="Arial"/>
                <w:b/>
                <w:sz w:val="20"/>
                <w:lang w:val="en-GB"/>
              </w:rPr>
              <w:fldChar w:fldCharType="separate"/>
            </w:r>
            <w:r w:rsidRPr="00072A0E">
              <w:rPr>
                <w:rFonts w:ascii="Arial" w:hAnsi="Arial" w:cs="Arial"/>
                <w:b/>
                <w:sz w:val="20"/>
                <w:lang w:val="en-GB"/>
              </w:rPr>
              <w:fldChar w:fldCharType="end"/>
            </w:r>
            <w:r w:rsidRPr="00072A0E">
              <w:rPr>
                <w:rFonts w:ascii="Arial" w:hAnsi="Arial" w:cs="Arial"/>
                <w:b/>
                <w:sz w:val="20"/>
              </w:rPr>
              <w:t xml:space="preserve"> </w:t>
            </w:r>
            <w:r w:rsidRPr="00072A0E">
              <w:rPr>
                <w:rFonts w:ascii="Arial" w:hAnsi="Arial" w:cs="Arial"/>
                <w:b/>
                <w:sz w:val="20"/>
                <w:lang w:val="en-GB"/>
              </w:rPr>
              <w:t>Slum</w:t>
            </w:r>
          </w:p>
          <w:p w:rsidR="0027606F" w:rsidRPr="00072A0E" w:rsidRDefault="0027606F" w:rsidP="0027606F">
            <w:pPr>
              <w:pStyle w:val="Default"/>
              <w:spacing w:before="40" w:after="40"/>
              <w:rPr>
                <w:b/>
                <w:sz w:val="20"/>
                <w:szCs w:val="20"/>
                <w:lang w:val="en-GB"/>
              </w:rPr>
            </w:pPr>
            <w:r w:rsidRPr="00072A0E">
              <w:rPr>
                <w:b/>
                <w:sz w:val="20"/>
                <w:szCs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2A0E">
              <w:rPr>
                <w:b/>
                <w:sz w:val="20"/>
                <w:szCs w:val="20"/>
                <w:lang w:val="en-GB"/>
              </w:rPr>
              <w:instrText xml:space="preserve"> FORMCHECKBOX </w:instrText>
            </w:r>
            <w:r w:rsidR="00D91FCC">
              <w:rPr>
                <w:b/>
                <w:sz w:val="20"/>
                <w:szCs w:val="20"/>
                <w:lang w:val="en-GB"/>
              </w:rPr>
            </w:r>
            <w:r w:rsidR="00D91FCC">
              <w:rPr>
                <w:b/>
                <w:sz w:val="20"/>
                <w:szCs w:val="20"/>
                <w:lang w:val="en-GB"/>
              </w:rPr>
              <w:fldChar w:fldCharType="separate"/>
            </w:r>
            <w:r w:rsidRPr="00072A0E">
              <w:rPr>
                <w:b/>
                <w:sz w:val="20"/>
                <w:szCs w:val="20"/>
                <w:lang w:val="en-GB"/>
              </w:rPr>
              <w:fldChar w:fldCharType="end"/>
            </w:r>
            <w:r w:rsidRPr="00072A0E">
              <w:rPr>
                <w:b/>
                <w:sz w:val="20"/>
                <w:szCs w:val="20"/>
                <w:lang w:val="en-GB"/>
              </w:rPr>
              <w:t xml:space="preserve"> Semi Urban</w:t>
            </w:r>
          </w:p>
          <w:p w:rsidR="0027606F" w:rsidRPr="00E54EA9" w:rsidRDefault="0027606F" w:rsidP="00156881">
            <w:pPr>
              <w:pStyle w:val="Default"/>
              <w:spacing w:before="40" w:after="40"/>
              <w:rPr>
                <w:sz w:val="20"/>
                <w:szCs w:val="20"/>
                <w:lang w:val="en-GB"/>
              </w:rPr>
            </w:pPr>
          </w:p>
        </w:tc>
      </w:tr>
      <w:tr w:rsidR="0027606F" w:rsidRPr="00E54EA9" w:rsidTr="002B1803">
        <w:trPr>
          <w:trHeight w:val="262"/>
        </w:trPr>
        <w:tc>
          <w:tcPr>
            <w:tcW w:w="5000" w:type="pct"/>
            <w:gridSpan w:val="4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FFFFFF" w:themeFill="background1"/>
          </w:tcPr>
          <w:p w:rsidR="0027606F" w:rsidRPr="00072A0E" w:rsidRDefault="00A76534" w:rsidP="00A76534">
            <w:pPr>
              <w:pStyle w:val="Default"/>
              <w:tabs>
                <w:tab w:val="left" w:pos="1454"/>
              </w:tabs>
              <w:spacing w:before="40" w:after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 (a)</w:t>
            </w:r>
            <w:r w:rsidRPr="00072A0E">
              <w:rPr>
                <w:b/>
                <w:sz w:val="20"/>
                <w:szCs w:val="20"/>
              </w:rPr>
              <w:t xml:space="preserve">. </w:t>
            </w:r>
            <w:r w:rsidRPr="00873A8A">
              <w:rPr>
                <w:i/>
                <w:sz w:val="20"/>
                <w:szCs w:val="20"/>
              </w:rPr>
              <w:t>If Terminated/Transferred/Died/Retired</w:t>
            </w:r>
            <w:r w:rsidRPr="00873A8A">
              <w:rPr>
                <w:sz w:val="20"/>
                <w:szCs w:val="20"/>
              </w:rPr>
              <w:t>,</w:t>
            </w:r>
            <w:r>
              <w:rPr>
                <w:b/>
                <w:sz w:val="20"/>
                <w:szCs w:val="20"/>
              </w:rPr>
              <w:t xml:space="preserve"> Mention Date:</w:t>
            </w:r>
          </w:p>
        </w:tc>
      </w:tr>
      <w:tr w:rsidR="00A76534" w:rsidRPr="00E54EA9" w:rsidTr="002B1803">
        <w:trPr>
          <w:trHeight w:val="262"/>
        </w:trPr>
        <w:tc>
          <w:tcPr>
            <w:tcW w:w="5000" w:type="pct"/>
            <w:gridSpan w:val="4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FFFFFF" w:themeFill="background1"/>
          </w:tcPr>
          <w:p w:rsidR="00A76534" w:rsidRDefault="00A76534" w:rsidP="001D6ADF">
            <w:pPr>
              <w:pStyle w:val="Default"/>
              <w:spacing w:before="40" w:after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  <w:r w:rsidRPr="00072A0E">
              <w:rPr>
                <w:b/>
                <w:sz w:val="20"/>
                <w:szCs w:val="20"/>
              </w:rPr>
              <w:t xml:space="preserve">. </w:t>
            </w:r>
            <w:r w:rsidR="001D6ADF" w:rsidRPr="00873A8A">
              <w:rPr>
                <w:i/>
                <w:sz w:val="20"/>
                <w:szCs w:val="20"/>
              </w:rPr>
              <w:t>If Transferred</w:t>
            </w:r>
            <w:r w:rsidR="001D6ADF">
              <w:rPr>
                <w:i/>
                <w:sz w:val="20"/>
                <w:szCs w:val="20"/>
              </w:rPr>
              <w:t>/T</w:t>
            </w:r>
            <w:r w:rsidR="001D6ADF" w:rsidRPr="00873A8A">
              <w:rPr>
                <w:i/>
                <w:sz w:val="20"/>
                <w:szCs w:val="20"/>
              </w:rPr>
              <w:t>erminated</w:t>
            </w:r>
            <w:r w:rsidR="001D6ADF">
              <w:rPr>
                <w:i/>
                <w:sz w:val="20"/>
                <w:szCs w:val="20"/>
              </w:rPr>
              <w:t xml:space="preserve">, </w:t>
            </w:r>
            <w:r w:rsidRPr="00072A0E">
              <w:rPr>
                <w:b/>
                <w:sz w:val="20"/>
                <w:szCs w:val="20"/>
              </w:rPr>
              <w:t>Reason</w:t>
            </w:r>
            <w:r w:rsidR="001D6ADF">
              <w:rPr>
                <w:b/>
                <w:sz w:val="20"/>
                <w:szCs w:val="20"/>
              </w:rPr>
              <w:t>:</w:t>
            </w:r>
          </w:p>
        </w:tc>
      </w:tr>
      <w:tr w:rsidR="00156881" w:rsidRPr="00E54EA9" w:rsidTr="001A338E">
        <w:trPr>
          <w:trHeight w:val="289"/>
        </w:trPr>
        <w:tc>
          <w:tcPr>
            <w:tcW w:w="5000" w:type="pct"/>
            <w:gridSpan w:val="4"/>
            <w:tcBorders>
              <w:top w:val="single" w:sz="6" w:space="0" w:color="333333"/>
              <w:left w:val="single" w:sz="18" w:space="0" w:color="333333"/>
              <w:bottom w:val="single" w:sz="6" w:space="0" w:color="333333"/>
            </w:tcBorders>
            <w:shd w:val="clear" w:color="auto" w:fill="C6D9F1" w:themeFill="text2" w:themeFillTint="33"/>
          </w:tcPr>
          <w:p w:rsidR="00156881" w:rsidRPr="00E54EA9" w:rsidRDefault="00156881" w:rsidP="00283C58">
            <w:pPr>
              <w:rPr>
                <w:rFonts w:ascii="Arial" w:hAnsi="Arial" w:cs="Arial"/>
                <w:sz w:val="20"/>
              </w:rPr>
            </w:pPr>
            <w:r w:rsidRPr="00E54EA9">
              <w:rPr>
                <w:rFonts w:ascii="Arial" w:hAnsi="Arial" w:cs="Arial"/>
                <w:sz w:val="20"/>
              </w:rPr>
              <w:t>Training Information</w:t>
            </w:r>
          </w:p>
        </w:tc>
      </w:tr>
      <w:tr w:rsidR="00111355" w:rsidRPr="00E54EA9" w:rsidTr="001A338E">
        <w:trPr>
          <w:trHeight w:val="379"/>
        </w:trPr>
        <w:tc>
          <w:tcPr>
            <w:tcW w:w="1661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</w:tcBorders>
            <w:shd w:val="clear" w:color="auto" w:fill="FFFFFF" w:themeFill="background1"/>
          </w:tcPr>
          <w:p w:rsidR="00111355" w:rsidRPr="00E54EA9" w:rsidRDefault="00755A6D" w:rsidP="00283C58">
            <w:pPr>
              <w:rPr>
                <w:rFonts w:ascii="Arial" w:hAnsi="Arial" w:cs="Arial"/>
                <w:b/>
                <w:sz w:val="20"/>
              </w:rPr>
            </w:pPr>
            <w:r w:rsidRPr="00E54EA9">
              <w:rPr>
                <w:rFonts w:ascii="Arial" w:hAnsi="Arial" w:cs="Arial"/>
                <w:b/>
                <w:sz w:val="20"/>
              </w:rPr>
              <w:t>Training</w:t>
            </w:r>
          </w:p>
        </w:tc>
        <w:tc>
          <w:tcPr>
            <w:tcW w:w="1673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</w:tcBorders>
            <w:shd w:val="clear" w:color="auto" w:fill="FFFFFF" w:themeFill="background1"/>
          </w:tcPr>
          <w:p w:rsidR="00111355" w:rsidRPr="00E54EA9" w:rsidRDefault="00755A6D" w:rsidP="00283C58">
            <w:pPr>
              <w:rPr>
                <w:rFonts w:ascii="Arial" w:hAnsi="Arial" w:cs="Arial"/>
                <w:b/>
                <w:sz w:val="20"/>
              </w:rPr>
            </w:pPr>
            <w:r w:rsidRPr="00E54EA9">
              <w:rPr>
                <w:rFonts w:ascii="Arial" w:hAnsi="Arial" w:cs="Arial"/>
                <w:b/>
                <w:sz w:val="20"/>
              </w:rPr>
              <w:t>Start Date</w:t>
            </w:r>
          </w:p>
        </w:tc>
        <w:tc>
          <w:tcPr>
            <w:tcW w:w="1666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</w:tcBorders>
            <w:shd w:val="clear" w:color="auto" w:fill="FFFFFF" w:themeFill="background1"/>
          </w:tcPr>
          <w:p w:rsidR="00111355" w:rsidRPr="00E54EA9" w:rsidRDefault="00755A6D" w:rsidP="00283C58">
            <w:pPr>
              <w:rPr>
                <w:rFonts w:ascii="Arial" w:hAnsi="Arial" w:cs="Arial"/>
                <w:b/>
                <w:sz w:val="20"/>
              </w:rPr>
            </w:pPr>
            <w:r w:rsidRPr="00E54EA9">
              <w:rPr>
                <w:rFonts w:ascii="Arial" w:hAnsi="Arial" w:cs="Arial"/>
                <w:b/>
                <w:sz w:val="20"/>
              </w:rPr>
              <w:t>End Date</w:t>
            </w:r>
          </w:p>
        </w:tc>
      </w:tr>
      <w:tr w:rsidR="00755A6D" w:rsidRPr="00E54EA9" w:rsidTr="001A338E">
        <w:trPr>
          <w:trHeight w:val="311"/>
        </w:trPr>
        <w:tc>
          <w:tcPr>
            <w:tcW w:w="1661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</w:tcBorders>
            <w:shd w:val="clear" w:color="auto" w:fill="FFFFFF" w:themeFill="background1"/>
          </w:tcPr>
          <w:p w:rsidR="00755A6D" w:rsidRPr="00E54EA9" w:rsidRDefault="006F4B7E" w:rsidP="00283C5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26</w:t>
            </w:r>
            <w:r w:rsidR="00A039D9" w:rsidRPr="00E54EA9">
              <w:rPr>
                <w:rFonts w:ascii="Arial" w:hAnsi="Arial" w:cs="Arial"/>
                <w:b/>
                <w:sz w:val="20"/>
              </w:rPr>
              <w:t xml:space="preserve">. </w:t>
            </w:r>
            <w:r w:rsidR="00755A6D" w:rsidRPr="00E54EA9">
              <w:rPr>
                <w:rFonts w:ascii="Arial" w:hAnsi="Arial" w:cs="Arial"/>
                <w:b/>
                <w:sz w:val="20"/>
              </w:rPr>
              <w:t>Basic Training</w:t>
            </w:r>
            <w:r w:rsidR="00060D8D">
              <w:rPr>
                <w:rFonts w:ascii="Arial" w:hAnsi="Arial" w:cs="Arial"/>
                <w:b/>
                <w:sz w:val="20"/>
              </w:rPr>
              <w:t xml:space="preserve"> :</w:t>
            </w:r>
          </w:p>
        </w:tc>
        <w:tc>
          <w:tcPr>
            <w:tcW w:w="1673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</w:tcBorders>
            <w:shd w:val="clear" w:color="auto" w:fill="FFFFFF" w:themeFill="background1"/>
          </w:tcPr>
          <w:p w:rsidR="00755A6D" w:rsidRPr="00E54EA9" w:rsidRDefault="00755A6D" w:rsidP="00283C5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666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</w:tcBorders>
            <w:shd w:val="clear" w:color="auto" w:fill="FFFFFF" w:themeFill="background1"/>
          </w:tcPr>
          <w:p w:rsidR="00755A6D" w:rsidRPr="00E54EA9" w:rsidRDefault="00755A6D" w:rsidP="00283C58">
            <w:pPr>
              <w:rPr>
                <w:rFonts w:ascii="Arial" w:hAnsi="Arial" w:cs="Arial"/>
                <w:sz w:val="20"/>
              </w:rPr>
            </w:pPr>
          </w:p>
        </w:tc>
      </w:tr>
      <w:tr w:rsidR="00755A6D" w:rsidRPr="00E54EA9" w:rsidTr="001A338E">
        <w:trPr>
          <w:trHeight w:val="361"/>
        </w:trPr>
        <w:tc>
          <w:tcPr>
            <w:tcW w:w="1661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FFFFFF" w:themeFill="background1"/>
          </w:tcPr>
          <w:p w:rsidR="00755A6D" w:rsidRPr="00E54EA9" w:rsidRDefault="00B84914" w:rsidP="006F4B7E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  <w:r w:rsidR="006F4B7E">
              <w:rPr>
                <w:rFonts w:ascii="Arial" w:hAnsi="Arial" w:cs="Arial"/>
                <w:b/>
                <w:sz w:val="20"/>
              </w:rPr>
              <w:t>7</w:t>
            </w:r>
            <w:r w:rsidR="00A039D9" w:rsidRPr="00E54EA9">
              <w:rPr>
                <w:rFonts w:ascii="Arial" w:hAnsi="Arial" w:cs="Arial"/>
                <w:b/>
                <w:sz w:val="20"/>
              </w:rPr>
              <w:t xml:space="preserve">. </w:t>
            </w:r>
            <w:r w:rsidR="00755A6D" w:rsidRPr="00E54EA9">
              <w:rPr>
                <w:rFonts w:ascii="Arial" w:hAnsi="Arial" w:cs="Arial"/>
                <w:b/>
                <w:sz w:val="20"/>
              </w:rPr>
              <w:t>Routine EPI</w:t>
            </w:r>
            <w:r w:rsidR="00060D8D">
              <w:rPr>
                <w:rFonts w:ascii="Arial" w:hAnsi="Arial" w:cs="Arial"/>
                <w:b/>
                <w:sz w:val="20"/>
              </w:rPr>
              <w:t xml:space="preserve"> :</w:t>
            </w:r>
          </w:p>
        </w:tc>
        <w:tc>
          <w:tcPr>
            <w:tcW w:w="1673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FFFFFF" w:themeFill="background1"/>
          </w:tcPr>
          <w:p w:rsidR="00755A6D" w:rsidRPr="00E54EA9" w:rsidRDefault="00755A6D" w:rsidP="00283C5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666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FFFFFF" w:themeFill="background1"/>
          </w:tcPr>
          <w:p w:rsidR="00755A6D" w:rsidRPr="00E54EA9" w:rsidRDefault="00755A6D" w:rsidP="00283C58">
            <w:pPr>
              <w:rPr>
                <w:rFonts w:ascii="Arial" w:hAnsi="Arial" w:cs="Arial"/>
                <w:sz w:val="20"/>
              </w:rPr>
            </w:pPr>
          </w:p>
        </w:tc>
      </w:tr>
      <w:tr w:rsidR="00755A6D" w:rsidRPr="00E54EA9" w:rsidTr="001A338E">
        <w:trPr>
          <w:trHeight w:val="370"/>
        </w:trPr>
        <w:tc>
          <w:tcPr>
            <w:tcW w:w="1661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FFFFFF" w:themeFill="background1"/>
          </w:tcPr>
          <w:p w:rsidR="00755A6D" w:rsidRPr="00E54EA9" w:rsidRDefault="006F4B7E" w:rsidP="00283C5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28</w:t>
            </w:r>
            <w:r w:rsidR="00A039D9" w:rsidRPr="00E54EA9">
              <w:rPr>
                <w:rFonts w:ascii="Arial" w:hAnsi="Arial" w:cs="Arial"/>
                <w:b/>
                <w:sz w:val="20"/>
              </w:rPr>
              <w:t xml:space="preserve">. </w:t>
            </w:r>
            <w:r w:rsidR="00755A6D" w:rsidRPr="00E54EA9">
              <w:rPr>
                <w:rFonts w:ascii="Arial" w:hAnsi="Arial" w:cs="Arial"/>
                <w:b/>
                <w:sz w:val="20"/>
              </w:rPr>
              <w:t>Surveillance</w:t>
            </w:r>
            <w:r w:rsidR="00060D8D">
              <w:rPr>
                <w:rFonts w:ascii="Arial" w:hAnsi="Arial" w:cs="Arial"/>
                <w:b/>
                <w:sz w:val="20"/>
              </w:rPr>
              <w:t xml:space="preserve"> :</w:t>
            </w:r>
          </w:p>
        </w:tc>
        <w:tc>
          <w:tcPr>
            <w:tcW w:w="1673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FFFFFF" w:themeFill="background1"/>
          </w:tcPr>
          <w:p w:rsidR="00755A6D" w:rsidRPr="00E54EA9" w:rsidRDefault="00755A6D" w:rsidP="00283C5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666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FFFFFF" w:themeFill="background1"/>
          </w:tcPr>
          <w:p w:rsidR="00755A6D" w:rsidRPr="00E54EA9" w:rsidRDefault="00755A6D" w:rsidP="00283C58">
            <w:pPr>
              <w:rPr>
                <w:rFonts w:ascii="Arial" w:hAnsi="Arial" w:cs="Arial"/>
                <w:sz w:val="20"/>
              </w:rPr>
            </w:pPr>
          </w:p>
        </w:tc>
      </w:tr>
      <w:tr w:rsidR="00755A6D" w:rsidRPr="00E54EA9" w:rsidTr="00755A6D">
        <w:trPr>
          <w:trHeight w:val="374"/>
        </w:trPr>
        <w:tc>
          <w:tcPr>
            <w:tcW w:w="1661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FFFFFF" w:themeFill="background1"/>
          </w:tcPr>
          <w:p w:rsidR="00755A6D" w:rsidRPr="00E54EA9" w:rsidRDefault="006F4B7E" w:rsidP="00283C5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lastRenderedPageBreak/>
              <w:t>29</w:t>
            </w:r>
            <w:r w:rsidR="00A039D9" w:rsidRPr="00E54EA9">
              <w:rPr>
                <w:rFonts w:ascii="Arial" w:hAnsi="Arial" w:cs="Arial"/>
                <w:b/>
                <w:sz w:val="20"/>
              </w:rPr>
              <w:t xml:space="preserve">. </w:t>
            </w:r>
            <w:r w:rsidR="00755A6D" w:rsidRPr="00E54EA9">
              <w:rPr>
                <w:rFonts w:ascii="Arial" w:hAnsi="Arial" w:cs="Arial"/>
                <w:b/>
                <w:sz w:val="20"/>
              </w:rPr>
              <w:t>Cold Chain</w:t>
            </w:r>
            <w:r w:rsidR="00060D8D">
              <w:rPr>
                <w:rFonts w:ascii="Arial" w:hAnsi="Arial" w:cs="Arial"/>
                <w:b/>
                <w:sz w:val="20"/>
              </w:rPr>
              <w:t xml:space="preserve"> :</w:t>
            </w:r>
          </w:p>
        </w:tc>
        <w:tc>
          <w:tcPr>
            <w:tcW w:w="1673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FFFFFF" w:themeFill="background1"/>
          </w:tcPr>
          <w:p w:rsidR="00755A6D" w:rsidRPr="00E54EA9" w:rsidRDefault="00755A6D" w:rsidP="00283C5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666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FFFFFF" w:themeFill="background1"/>
          </w:tcPr>
          <w:p w:rsidR="00755A6D" w:rsidRPr="00E54EA9" w:rsidRDefault="00755A6D" w:rsidP="00283C58">
            <w:pPr>
              <w:rPr>
                <w:rFonts w:ascii="Arial" w:hAnsi="Arial" w:cs="Arial"/>
                <w:sz w:val="20"/>
              </w:rPr>
            </w:pPr>
          </w:p>
        </w:tc>
      </w:tr>
      <w:tr w:rsidR="00755A6D" w:rsidRPr="00E54EA9" w:rsidTr="00755A6D">
        <w:trPr>
          <w:trHeight w:val="374"/>
        </w:trPr>
        <w:tc>
          <w:tcPr>
            <w:tcW w:w="1661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FFFFFF" w:themeFill="background1"/>
          </w:tcPr>
          <w:p w:rsidR="00755A6D" w:rsidRPr="00E54EA9" w:rsidRDefault="006F4B7E" w:rsidP="00283C5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30</w:t>
            </w:r>
            <w:r w:rsidR="00A039D9" w:rsidRPr="00E54EA9">
              <w:rPr>
                <w:rFonts w:ascii="Arial" w:hAnsi="Arial" w:cs="Arial"/>
                <w:b/>
                <w:sz w:val="20"/>
              </w:rPr>
              <w:t xml:space="preserve">. </w:t>
            </w:r>
            <w:r w:rsidR="00755A6D" w:rsidRPr="00E54EA9">
              <w:rPr>
                <w:rFonts w:ascii="Arial" w:hAnsi="Arial" w:cs="Arial"/>
                <w:b/>
                <w:sz w:val="20"/>
              </w:rPr>
              <w:t>vLMIS/EPI-MIS</w:t>
            </w:r>
            <w:r w:rsidR="00060D8D">
              <w:rPr>
                <w:rFonts w:ascii="Arial" w:hAnsi="Arial" w:cs="Arial"/>
                <w:b/>
                <w:sz w:val="20"/>
              </w:rPr>
              <w:t xml:space="preserve"> :</w:t>
            </w:r>
          </w:p>
        </w:tc>
        <w:tc>
          <w:tcPr>
            <w:tcW w:w="1673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FFFFFF" w:themeFill="background1"/>
          </w:tcPr>
          <w:p w:rsidR="00755A6D" w:rsidRPr="00E54EA9" w:rsidRDefault="00755A6D" w:rsidP="00283C5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666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FFFFFF" w:themeFill="background1"/>
          </w:tcPr>
          <w:p w:rsidR="00755A6D" w:rsidRPr="00E54EA9" w:rsidRDefault="00755A6D" w:rsidP="00283C58">
            <w:pPr>
              <w:rPr>
                <w:rFonts w:ascii="Arial" w:hAnsi="Arial" w:cs="Arial"/>
                <w:sz w:val="20"/>
              </w:rPr>
            </w:pPr>
          </w:p>
        </w:tc>
      </w:tr>
    </w:tbl>
    <w:p w:rsidR="00A039D9" w:rsidRPr="00E54EA9" w:rsidRDefault="00A039D9" w:rsidP="00EC5B72">
      <w:pPr>
        <w:jc w:val="right"/>
        <w:rPr>
          <w:rFonts w:ascii="Arial" w:hAnsi="Arial" w:cs="Arial"/>
          <w:sz w:val="20"/>
        </w:rPr>
      </w:pPr>
    </w:p>
    <w:p w:rsidR="00A039D9" w:rsidRPr="00E54EA9" w:rsidRDefault="00A039D9">
      <w:pPr>
        <w:rPr>
          <w:rFonts w:ascii="Arial" w:hAnsi="Arial" w:cs="Arial"/>
          <w:sz w:val="20"/>
        </w:rPr>
      </w:pPr>
      <w:r w:rsidRPr="00E54EA9">
        <w:rPr>
          <w:rFonts w:ascii="Arial" w:hAnsi="Arial" w:cs="Arial"/>
          <w:sz w:val="20"/>
        </w:rPr>
        <w:br w:type="page"/>
      </w:r>
    </w:p>
    <w:tbl>
      <w:tblPr>
        <w:tblpPr w:leftFromText="180" w:rightFromText="180" w:vertAnchor="page" w:horzAnchor="margin" w:tblpX="-121" w:tblpY="1699"/>
        <w:tblW w:w="5101" w:type="pct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5198"/>
        <w:gridCol w:w="5436"/>
      </w:tblGrid>
      <w:tr w:rsidR="00A039D9" w:rsidRPr="00E54EA9" w:rsidTr="0048721D">
        <w:trPr>
          <w:trHeight w:val="266"/>
        </w:trPr>
        <w:tc>
          <w:tcPr>
            <w:tcW w:w="5000" w:type="pct"/>
            <w:gridSpan w:val="2"/>
            <w:tcBorders>
              <w:top w:val="single" w:sz="6" w:space="0" w:color="333333"/>
              <w:left w:val="single" w:sz="18" w:space="0" w:color="333333"/>
              <w:bottom w:val="single" w:sz="4" w:space="0" w:color="auto"/>
              <w:right w:val="single" w:sz="18" w:space="0" w:color="333333"/>
            </w:tcBorders>
            <w:shd w:val="clear" w:color="auto" w:fill="C6D9F1" w:themeFill="text2" w:themeFillTint="33"/>
          </w:tcPr>
          <w:p w:rsidR="00A039D9" w:rsidRPr="00E54EA9" w:rsidRDefault="00A039D9" w:rsidP="0048721D">
            <w:pPr>
              <w:ind w:left="360" w:hanging="360"/>
              <w:rPr>
                <w:rFonts w:ascii="Arial" w:hAnsi="Arial" w:cs="Arial"/>
                <w:color w:val="8DB3E2" w:themeColor="text2" w:themeTint="66"/>
                <w:sz w:val="20"/>
              </w:rPr>
            </w:pPr>
            <w:r w:rsidRPr="00E54EA9">
              <w:rPr>
                <w:rFonts w:ascii="Arial" w:hAnsi="Arial" w:cs="Arial"/>
                <w:sz w:val="20"/>
              </w:rPr>
              <w:lastRenderedPageBreak/>
              <w:t>Banking Details</w:t>
            </w:r>
          </w:p>
        </w:tc>
      </w:tr>
      <w:tr w:rsidR="00A039D9" w:rsidRPr="00E54EA9" w:rsidTr="00EA1C85">
        <w:trPr>
          <w:trHeight w:val="522"/>
        </w:trPr>
        <w:tc>
          <w:tcPr>
            <w:tcW w:w="2444" w:type="pct"/>
            <w:tcBorders>
              <w:top w:val="single" w:sz="4" w:space="0" w:color="auto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 w:themeFill="background1"/>
          </w:tcPr>
          <w:p w:rsidR="00A039D9" w:rsidRPr="00E54EA9" w:rsidRDefault="00F144A9" w:rsidP="0048721D">
            <w:pPr>
              <w:ind w:left="270" w:hanging="270"/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  <w:r w:rsidR="006F4B7E">
              <w:rPr>
                <w:rFonts w:ascii="Arial" w:hAnsi="Arial" w:cs="Arial"/>
                <w:b/>
                <w:sz w:val="20"/>
              </w:rPr>
              <w:t>1</w:t>
            </w:r>
            <w:r w:rsidR="00A039D9" w:rsidRPr="00E54EA9">
              <w:rPr>
                <w:rFonts w:ascii="Arial" w:hAnsi="Arial" w:cs="Arial"/>
                <w:b/>
                <w:sz w:val="20"/>
              </w:rPr>
              <w:t>. Bank Information</w:t>
            </w:r>
            <w:r w:rsidR="00060D8D">
              <w:rPr>
                <w:rFonts w:ascii="Arial" w:hAnsi="Arial" w:cs="Arial"/>
                <w:b/>
                <w:sz w:val="20"/>
              </w:rPr>
              <w:t xml:space="preserve"> </w:t>
            </w:r>
            <w:r w:rsidR="00EA1C85" w:rsidRPr="00EA1C85">
              <w:rPr>
                <w:rFonts w:asciiTheme="minorHAnsi" w:hAnsiTheme="minorHAnsi" w:cstheme="minorHAnsi"/>
                <w:i/>
                <w:sz w:val="24"/>
                <w:szCs w:val="24"/>
              </w:rPr>
              <w:t>*</w:t>
            </w:r>
            <w:r w:rsidR="00060D8D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2556" w:type="pct"/>
            <w:tcBorders>
              <w:top w:val="single" w:sz="4" w:space="0" w:color="auto"/>
              <w:bottom w:val="single" w:sz="6" w:space="0" w:color="333333"/>
              <w:right w:val="single" w:sz="18" w:space="0" w:color="333333"/>
            </w:tcBorders>
          </w:tcPr>
          <w:p w:rsidR="00A039D9" w:rsidRPr="00E54EA9" w:rsidRDefault="00F144A9" w:rsidP="0048721D">
            <w:pPr>
              <w:ind w:left="360" w:hanging="3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  <w:r w:rsidR="006F4B7E">
              <w:rPr>
                <w:rFonts w:ascii="Arial" w:hAnsi="Arial" w:cs="Arial"/>
                <w:b/>
                <w:sz w:val="20"/>
              </w:rPr>
              <w:t>4</w:t>
            </w:r>
            <w:r w:rsidR="00A039D9" w:rsidRPr="00E54EA9">
              <w:rPr>
                <w:rFonts w:ascii="Arial" w:hAnsi="Arial" w:cs="Arial"/>
                <w:b/>
                <w:sz w:val="20"/>
              </w:rPr>
              <w:t>. Branch Code</w:t>
            </w:r>
            <w:r w:rsidR="00060D8D">
              <w:rPr>
                <w:rFonts w:ascii="Arial" w:hAnsi="Arial" w:cs="Arial"/>
                <w:b/>
                <w:sz w:val="20"/>
              </w:rPr>
              <w:t xml:space="preserve"> :</w:t>
            </w:r>
          </w:p>
        </w:tc>
      </w:tr>
      <w:tr w:rsidR="00A039D9" w:rsidRPr="00E54EA9" w:rsidTr="0048721D">
        <w:trPr>
          <w:trHeight w:val="576"/>
        </w:trPr>
        <w:tc>
          <w:tcPr>
            <w:tcW w:w="2444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 w:themeFill="background1"/>
          </w:tcPr>
          <w:p w:rsidR="00A039D9" w:rsidRPr="00E54EA9" w:rsidRDefault="006F4B7E" w:rsidP="0048721D">
            <w:pPr>
              <w:ind w:left="270" w:hanging="270"/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</w:rPr>
              <w:t>32</w:t>
            </w:r>
            <w:r w:rsidR="00A039D9" w:rsidRPr="00E54EA9">
              <w:rPr>
                <w:rFonts w:ascii="Arial" w:hAnsi="Arial" w:cs="Arial"/>
                <w:b/>
                <w:sz w:val="20"/>
              </w:rPr>
              <w:t>. Branch Name</w:t>
            </w:r>
            <w:r w:rsidR="00060D8D">
              <w:rPr>
                <w:rFonts w:ascii="Arial" w:hAnsi="Arial" w:cs="Arial"/>
                <w:b/>
                <w:sz w:val="20"/>
              </w:rPr>
              <w:t xml:space="preserve"> :</w:t>
            </w:r>
          </w:p>
        </w:tc>
        <w:tc>
          <w:tcPr>
            <w:tcW w:w="2556" w:type="pct"/>
            <w:tcBorders>
              <w:top w:val="single" w:sz="6" w:space="0" w:color="333333"/>
              <w:bottom w:val="single" w:sz="6" w:space="0" w:color="333333"/>
              <w:right w:val="single" w:sz="18" w:space="0" w:color="333333"/>
            </w:tcBorders>
          </w:tcPr>
          <w:p w:rsidR="00A039D9" w:rsidRPr="00E54EA9" w:rsidRDefault="00A039D9" w:rsidP="0048721D">
            <w:pPr>
              <w:ind w:left="360" w:hanging="360"/>
              <w:rPr>
                <w:rFonts w:ascii="Arial" w:hAnsi="Arial" w:cs="Arial"/>
                <w:b/>
                <w:sz w:val="20"/>
              </w:rPr>
            </w:pPr>
            <w:r w:rsidRPr="00E54EA9">
              <w:rPr>
                <w:rFonts w:ascii="Arial" w:hAnsi="Arial" w:cs="Arial"/>
                <w:b/>
                <w:sz w:val="20"/>
              </w:rPr>
              <w:t>3</w:t>
            </w:r>
            <w:r w:rsidR="006F4B7E">
              <w:rPr>
                <w:rFonts w:ascii="Arial" w:hAnsi="Arial" w:cs="Arial"/>
                <w:b/>
                <w:sz w:val="20"/>
              </w:rPr>
              <w:t>5</w:t>
            </w:r>
            <w:r w:rsidRPr="00E54EA9">
              <w:rPr>
                <w:rFonts w:ascii="Arial" w:hAnsi="Arial" w:cs="Arial"/>
                <w:b/>
                <w:sz w:val="20"/>
              </w:rPr>
              <w:t>. Bank Account Number</w:t>
            </w:r>
            <w:r w:rsidR="00060D8D">
              <w:rPr>
                <w:rFonts w:ascii="Arial" w:hAnsi="Arial" w:cs="Arial"/>
                <w:b/>
                <w:sz w:val="20"/>
              </w:rPr>
              <w:t xml:space="preserve"> </w:t>
            </w:r>
            <w:r w:rsidR="00EA1C85" w:rsidRPr="00EA1C85">
              <w:rPr>
                <w:rFonts w:asciiTheme="minorHAnsi" w:hAnsiTheme="minorHAnsi" w:cstheme="minorHAnsi"/>
                <w:i/>
                <w:sz w:val="24"/>
                <w:szCs w:val="24"/>
              </w:rPr>
              <w:t>*</w:t>
            </w:r>
            <w:r w:rsidR="00060D8D">
              <w:rPr>
                <w:rFonts w:ascii="Arial" w:hAnsi="Arial" w:cs="Arial"/>
                <w:b/>
                <w:sz w:val="20"/>
              </w:rPr>
              <w:t>:</w:t>
            </w:r>
          </w:p>
        </w:tc>
      </w:tr>
      <w:tr w:rsidR="00A039D9" w:rsidRPr="00E54EA9" w:rsidTr="0048721D">
        <w:trPr>
          <w:trHeight w:val="576"/>
        </w:trPr>
        <w:tc>
          <w:tcPr>
            <w:tcW w:w="2444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 w:themeFill="background1"/>
          </w:tcPr>
          <w:p w:rsidR="00A039D9" w:rsidRPr="00E54EA9" w:rsidRDefault="006F4B7E" w:rsidP="0048721D">
            <w:pPr>
              <w:ind w:left="270" w:hanging="270"/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</w:rPr>
              <w:t>33</w:t>
            </w:r>
            <w:r w:rsidR="00A039D9" w:rsidRPr="00E54EA9">
              <w:rPr>
                <w:rFonts w:ascii="Arial" w:hAnsi="Arial" w:cs="Arial"/>
                <w:b/>
                <w:sz w:val="20"/>
              </w:rPr>
              <w:t>. Basic Pay Scale</w:t>
            </w:r>
            <w:r w:rsidR="00060D8D">
              <w:rPr>
                <w:rFonts w:ascii="Arial" w:hAnsi="Arial" w:cs="Arial"/>
                <w:b/>
                <w:sz w:val="20"/>
              </w:rPr>
              <w:t xml:space="preserve"> </w:t>
            </w:r>
            <w:r w:rsidR="00E05D06" w:rsidRPr="00EA1C85">
              <w:rPr>
                <w:rFonts w:asciiTheme="minorHAnsi" w:hAnsiTheme="minorHAnsi" w:cstheme="minorHAnsi"/>
                <w:i/>
                <w:sz w:val="24"/>
                <w:szCs w:val="24"/>
              </w:rPr>
              <w:t>*</w:t>
            </w:r>
            <w:r w:rsidR="00060D8D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2556" w:type="pct"/>
            <w:tcBorders>
              <w:top w:val="single" w:sz="6" w:space="0" w:color="333333"/>
              <w:bottom w:val="single" w:sz="6" w:space="0" w:color="333333"/>
              <w:right w:val="single" w:sz="18" w:space="0" w:color="333333"/>
            </w:tcBorders>
          </w:tcPr>
          <w:p w:rsidR="00A039D9" w:rsidRPr="00E54EA9" w:rsidRDefault="00F144A9" w:rsidP="0048721D">
            <w:pPr>
              <w:rPr>
                <w:rFonts w:ascii="Arial" w:hAnsi="Arial" w:cs="Arial"/>
                <w:b/>
                <w:color w:val="808080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  <w:r w:rsidR="006F4B7E">
              <w:rPr>
                <w:rFonts w:ascii="Arial" w:hAnsi="Arial" w:cs="Arial"/>
                <w:b/>
                <w:sz w:val="20"/>
              </w:rPr>
              <w:t>6</w:t>
            </w:r>
            <w:r w:rsidR="00A039D9" w:rsidRPr="00E54EA9">
              <w:rPr>
                <w:rFonts w:ascii="Arial" w:hAnsi="Arial" w:cs="Arial"/>
                <w:b/>
                <w:sz w:val="20"/>
              </w:rPr>
              <w:t>. Basic Pay</w:t>
            </w:r>
            <w:r w:rsidR="00060D8D">
              <w:rPr>
                <w:rFonts w:ascii="Arial" w:hAnsi="Arial" w:cs="Arial"/>
                <w:b/>
                <w:sz w:val="20"/>
              </w:rPr>
              <w:t xml:space="preserve"> :</w:t>
            </w:r>
          </w:p>
        </w:tc>
      </w:tr>
    </w:tbl>
    <w:p w:rsidR="00EC0721" w:rsidRPr="00E54EA9" w:rsidRDefault="00EC0721" w:rsidP="007A39F2">
      <w:pPr>
        <w:rPr>
          <w:rFonts w:ascii="Arial" w:hAnsi="Arial" w:cs="Arial"/>
          <w:sz w:val="20"/>
        </w:rPr>
      </w:pPr>
    </w:p>
    <w:sectPr w:rsidR="00EC0721" w:rsidRPr="00E54EA9" w:rsidSect="001E7159">
      <w:pgSz w:w="11909" w:h="16834" w:code="9"/>
      <w:pgMar w:top="720" w:right="720" w:bottom="288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FCC" w:rsidRDefault="00D91FCC">
      <w:r>
        <w:separator/>
      </w:r>
    </w:p>
  </w:endnote>
  <w:endnote w:type="continuationSeparator" w:id="0">
    <w:p w:rsidR="00D91FCC" w:rsidRDefault="00D91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FCC" w:rsidRDefault="00D91FCC">
      <w:r>
        <w:separator/>
      </w:r>
    </w:p>
  </w:footnote>
  <w:footnote w:type="continuationSeparator" w:id="0">
    <w:p w:rsidR="00D91FCC" w:rsidRDefault="00D91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61D82"/>
    <w:multiLevelType w:val="hybridMultilevel"/>
    <w:tmpl w:val="865E25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F41F4E"/>
    <w:multiLevelType w:val="hybridMultilevel"/>
    <w:tmpl w:val="30A8FB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2573A1E"/>
    <w:multiLevelType w:val="hybridMultilevel"/>
    <w:tmpl w:val="BA42F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D065E6"/>
    <w:multiLevelType w:val="hybridMultilevel"/>
    <w:tmpl w:val="F056B8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A5666FF"/>
    <w:multiLevelType w:val="hybridMultilevel"/>
    <w:tmpl w:val="22022832"/>
    <w:lvl w:ilvl="0" w:tplc="660EAC5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9D5AA1"/>
    <w:multiLevelType w:val="hybridMultilevel"/>
    <w:tmpl w:val="44B080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43E5F74"/>
    <w:multiLevelType w:val="multilevel"/>
    <w:tmpl w:val="B162A37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6231D9F"/>
    <w:multiLevelType w:val="hybridMultilevel"/>
    <w:tmpl w:val="B162A37E"/>
    <w:lvl w:ilvl="0" w:tplc="0A28FF5A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64040B"/>
    <w:multiLevelType w:val="hybridMultilevel"/>
    <w:tmpl w:val="4E5E0272"/>
    <w:lvl w:ilvl="0" w:tplc="8FDC50BA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2521489"/>
    <w:multiLevelType w:val="multilevel"/>
    <w:tmpl w:val="4E5E0272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4A747B65"/>
    <w:multiLevelType w:val="hybridMultilevel"/>
    <w:tmpl w:val="44723108"/>
    <w:lvl w:ilvl="0" w:tplc="BB66C65E">
      <w:start w:val="1"/>
      <w:numFmt w:val="decimal"/>
      <w:pStyle w:val="AgreementText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A9A4C93"/>
    <w:multiLevelType w:val="hybridMultilevel"/>
    <w:tmpl w:val="E918FD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6250559"/>
    <w:multiLevelType w:val="hybridMultilevel"/>
    <w:tmpl w:val="791E05A0"/>
    <w:lvl w:ilvl="0" w:tplc="8AD6D6BC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8E39EC"/>
    <w:multiLevelType w:val="hybridMultilevel"/>
    <w:tmpl w:val="C80A9A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ADB5A48"/>
    <w:multiLevelType w:val="hybridMultilevel"/>
    <w:tmpl w:val="9752A3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BA0209E"/>
    <w:multiLevelType w:val="hybridMultilevel"/>
    <w:tmpl w:val="17EAD1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2"/>
  </w:num>
  <w:num w:numId="5">
    <w:abstractNumId w:val="3"/>
  </w:num>
  <w:num w:numId="6">
    <w:abstractNumId w:val="14"/>
  </w:num>
  <w:num w:numId="7">
    <w:abstractNumId w:val="11"/>
  </w:num>
  <w:num w:numId="8">
    <w:abstractNumId w:val="13"/>
  </w:num>
  <w:num w:numId="9">
    <w:abstractNumId w:val="5"/>
  </w:num>
  <w:num w:numId="10">
    <w:abstractNumId w:val="15"/>
  </w:num>
  <w:num w:numId="11">
    <w:abstractNumId w:val="9"/>
  </w:num>
  <w:num w:numId="12">
    <w:abstractNumId w:val="1"/>
  </w:num>
  <w:num w:numId="13">
    <w:abstractNumId w:val="7"/>
  </w:num>
  <w:num w:numId="14">
    <w:abstractNumId w:val="6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Mja0NDC3NDI1NjBQ0lEKTi0uzszPAykwrgUAaIiTeiwAAAA="/>
  </w:docVars>
  <w:rsids>
    <w:rsidRoot w:val="0074491F"/>
    <w:rsid w:val="00002C9D"/>
    <w:rsid w:val="00002F26"/>
    <w:rsid w:val="0000325F"/>
    <w:rsid w:val="0001070B"/>
    <w:rsid w:val="000122C5"/>
    <w:rsid w:val="00020FA0"/>
    <w:rsid w:val="000212F6"/>
    <w:rsid w:val="00024740"/>
    <w:rsid w:val="0002508C"/>
    <w:rsid w:val="00030071"/>
    <w:rsid w:val="00030ECE"/>
    <w:rsid w:val="00034F75"/>
    <w:rsid w:val="000365E1"/>
    <w:rsid w:val="000373B2"/>
    <w:rsid w:val="00037FF1"/>
    <w:rsid w:val="00047CBA"/>
    <w:rsid w:val="00050A42"/>
    <w:rsid w:val="00050C38"/>
    <w:rsid w:val="000510D1"/>
    <w:rsid w:val="0005401E"/>
    <w:rsid w:val="00054A25"/>
    <w:rsid w:val="00060D8D"/>
    <w:rsid w:val="000627EA"/>
    <w:rsid w:val="00063303"/>
    <w:rsid w:val="00066920"/>
    <w:rsid w:val="00066EB0"/>
    <w:rsid w:val="000678DD"/>
    <w:rsid w:val="00072A0E"/>
    <w:rsid w:val="000730E6"/>
    <w:rsid w:val="000739B9"/>
    <w:rsid w:val="0007718E"/>
    <w:rsid w:val="0008145A"/>
    <w:rsid w:val="000816D3"/>
    <w:rsid w:val="00081FAD"/>
    <w:rsid w:val="00082819"/>
    <w:rsid w:val="00084060"/>
    <w:rsid w:val="0008529F"/>
    <w:rsid w:val="00085F89"/>
    <w:rsid w:val="00090374"/>
    <w:rsid w:val="000908D5"/>
    <w:rsid w:val="00094561"/>
    <w:rsid w:val="000954BD"/>
    <w:rsid w:val="000A1694"/>
    <w:rsid w:val="000A3AC3"/>
    <w:rsid w:val="000A4F55"/>
    <w:rsid w:val="000B5161"/>
    <w:rsid w:val="000B71AB"/>
    <w:rsid w:val="000B7DFB"/>
    <w:rsid w:val="000C31BB"/>
    <w:rsid w:val="000C3395"/>
    <w:rsid w:val="000C60C4"/>
    <w:rsid w:val="000C6FE4"/>
    <w:rsid w:val="000D05E1"/>
    <w:rsid w:val="000D3F15"/>
    <w:rsid w:val="000E0648"/>
    <w:rsid w:val="000F0748"/>
    <w:rsid w:val="000F432D"/>
    <w:rsid w:val="000F45A1"/>
    <w:rsid w:val="000F70BB"/>
    <w:rsid w:val="000F725D"/>
    <w:rsid w:val="000F7543"/>
    <w:rsid w:val="0010436D"/>
    <w:rsid w:val="00111355"/>
    <w:rsid w:val="001146EA"/>
    <w:rsid w:val="0011478E"/>
    <w:rsid w:val="001149DF"/>
    <w:rsid w:val="0011649E"/>
    <w:rsid w:val="001204A3"/>
    <w:rsid w:val="00121D2F"/>
    <w:rsid w:val="00122A35"/>
    <w:rsid w:val="00122F10"/>
    <w:rsid w:val="00123B88"/>
    <w:rsid w:val="00126F4C"/>
    <w:rsid w:val="00130526"/>
    <w:rsid w:val="00145650"/>
    <w:rsid w:val="00152E3C"/>
    <w:rsid w:val="0015310D"/>
    <w:rsid w:val="00155B43"/>
    <w:rsid w:val="00156881"/>
    <w:rsid w:val="0016303A"/>
    <w:rsid w:val="00163B44"/>
    <w:rsid w:val="001648B2"/>
    <w:rsid w:val="00166853"/>
    <w:rsid w:val="00167A13"/>
    <w:rsid w:val="0017275F"/>
    <w:rsid w:val="001769A5"/>
    <w:rsid w:val="00177375"/>
    <w:rsid w:val="00180516"/>
    <w:rsid w:val="00185B00"/>
    <w:rsid w:val="00194B40"/>
    <w:rsid w:val="001A0B9F"/>
    <w:rsid w:val="001A13EC"/>
    <w:rsid w:val="001A338E"/>
    <w:rsid w:val="001A3822"/>
    <w:rsid w:val="001A4939"/>
    <w:rsid w:val="001A55C0"/>
    <w:rsid w:val="001A5A34"/>
    <w:rsid w:val="001B0583"/>
    <w:rsid w:val="001B1026"/>
    <w:rsid w:val="001B3398"/>
    <w:rsid w:val="001C019F"/>
    <w:rsid w:val="001C1B39"/>
    <w:rsid w:val="001C5908"/>
    <w:rsid w:val="001C5D52"/>
    <w:rsid w:val="001C6611"/>
    <w:rsid w:val="001D1101"/>
    <w:rsid w:val="001D4A1F"/>
    <w:rsid w:val="001D6ADF"/>
    <w:rsid w:val="001D75DA"/>
    <w:rsid w:val="001E4469"/>
    <w:rsid w:val="001E53F4"/>
    <w:rsid w:val="001E5C8A"/>
    <w:rsid w:val="001E7159"/>
    <w:rsid w:val="001E73E7"/>
    <w:rsid w:val="001F6988"/>
    <w:rsid w:val="002021A6"/>
    <w:rsid w:val="00202EAA"/>
    <w:rsid w:val="00206A3A"/>
    <w:rsid w:val="00206AFF"/>
    <w:rsid w:val="0021081A"/>
    <w:rsid w:val="002128A8"/>
    <w:rsid w:val="00212FFE"/>
    <w:rsid w:val="002230A5"/>
    <w:rsid w:val="00223C2F"/>
    <w:rsid w:val="002265A5"/>
    <w:rsid w:val="0023008F"/>
    <w:rsid w:val="00240A0F"/>
    <w:rsid w:val="00240AF1"/>
    <w:rsid w:val="0024138F"/>
    <w:rsid w:val="002416DB"/>
    <w:rsid w:val="00242D73"/>
    <w:rsid w:val="00244F52"/>
    <w:rsid w:val="0024648C"/>
    <w:rsid w:val="00246C6F"/>
    <w:rsid w:val="00250A74"/>
    <w:rsid w:val="00250D66"/>
    <w:rsid w:val="002527C2"/>
    <w:rsid w:val="00253945"/>
    <w:rsid w:val="00256E58"/>
    <w:rsid w:val="00261B2D"/>
    <w:rsid w:val="00262C58"/>
    <w:rsid w:val="0027406E"/>
    <w:rsid w:val="00275364"/>
    <w:rsid w:val="00275455"/>
    <w:rsid w:val="00275ECC"/>
    <w:rsid w:val="0027606F"/>
    <w:rsid w:val="002778C3"/>
    <w:rsid w:val="002822EC"/>
    <w:rsid w:val="00283C58"/>
    <w:rsid w:val="00287320"/>
    <w:rsid w:val="002905CE"/>
    <w:rsid w:val="00290CCA"/>
    <w:rsid w:val="002A0633"/>
    <w:rsid w:val="002A1057"/>
    <w:rsid w:val="002A3B23"/>
    <w:rsid w:val="002A4612"/>
    <w:rsid w:val="002A4949"/>
    <w:rsid w:val="002A4C25"/>
    <w:rsid w:val="002B11A7"/>
    <w:rsid w:val="002B1803"/>
    <w:rsid w:val="002B2406"/>
    <w:rsid w:val="002B4DAE"/>
    <w:rsid w:val="002B6683"/>
    <w:rsid w:val="002C0936"/>
    <w:rsid w:val="002C28E1"/>
    <w:rsid w:val="002C7068"/>
    <w:rsid w:val="002D6B42"/>
    <w:rsid w:val="002E2B75"/>
    <w:rsid w:val="002E66CB"/>
    <w:rsid w:val="002E6C44"/>
    <w:rsid w:val="002F2D51"/>
    <w:rsid w:val="002F3E07"/>
    <w:rsid w:val="00301DD7"/>
    <w:rsid w:val="00303189"/>
    <w:rsid w:val="00305406"/>
    <w:rsid w:val="00305DA4"/>
    <w:rsid w:val="003106B4"/>
    <w:rsid w:val="00311908"/>
    <w:rsid w:val="003123B9"/>
    <w:rsid w:val="00324046"/>
    <w:rsid w:val="00325AC6"/>
    <w:rsid w:val="00330B0D"/>
    <w:rsid w:val="00335F55"/>
    <w:rsid w:val="00340B2B"/>
    <w:rsid w:val="00341219"/>
    <w:rsid w:val="003420E5"/>
    <w:rsid w:val="00343B48"/>
    <w:rsid w:val="00351FA0"/>
    <w:rsid w:val="003526FB"/>
    <w:rsid w:val="003542B0"/>
    <w:rsid w:val="00356A4D"/>
    <w:rsid w:val="0036329E"/>
    <w:rsid w:val="00366F71"/>
    <w:rsid w:val="0037166E"/>
    <w:rsid w:val="00377A0B"/>
    <w:rsid w:val="00382537"/>
    <w:rsid w:val="00384215"/>
    <w:rsid w:val="00391960"/>
    <w:rsid w:val="0039633B"/>
    <w:rsid w:val="00396DD7"/>
    <w:rsid w:val="003A0174"/>
    <w:rsid w:val="003A5C92"/>
    <w:rsid w:val="003B1733"/>
    <w:rsid w:val="003B32C0"/>
    <w:rsid w:val="003C18D0"/>
    <w:rsid w:val="003C3F42"/>
    <w:rsid w:val="003C64EF"/>
    <w:rsid w:val="003C65D0"/>
    <w:rsid w:val="003C72DB"/>
    <w:rsid w:val="003D436C"/>
    <w:rsid w:val="003D726E"/>
    <w:rsid w:val="003E1C80"/>
    <w:rsid w:val="003E24F0"/>
    <w:rsid w:val="003E2E14"/>
    <w:rsid w:val="003E59EE"/>
    <w:rsid w:val="003E6A25"/>
    <w:rsid w:val="003F3853"/>
    <w:rsid w:val="00401451"/>
    <w:rsid w:val="004028BD"/>
    <w:rsid w:val="004127E6"/>
    <w:rsid w:val="00415F5F"/>
    <w:rsid w:val="0043202A"/>
    <w:rsid w:val="0043531D"/>
    <w:rsid w:val="0044038A"/>
    <w:rsid w:val="004466EB"/>
    <w:rsid w:val="00451820"/>
    <w:rsid w:val="004521E2"/>
    <w:rsid w:val="00453A21"/>
    <w:rsid w:val="00453DCB"/>
    <w:rsid w:val="004555E8"/>
    <w:rsid w:val="00460739"/>
    <w:rsid w:val="00461DCB"/>
    <w:rsid w:val="0046519D"/>
    <w:rsid w:val="00471BEE"/>
    <w:rsid w:val="004728AF"/>
    <w:rsid w:val="00486200"/>
    <w:rsid w:val="004863C0"/>
    <w:rsid w:val="0048721D"/>
    <w:rsid w:val="00491A66"/>
    <w:rsid w:val="00492646"/>
    <w:rsid w:val="00492E55"/>
    <w:rsid w:val="00493E79"/>
    <w:rsid w:val="004A0094"/>
    <w:rsid w:val="004A12C8"/>
    <w:rsid w:val="004A2397"/>
    <w:rsid w:val="004A537A"/>
    <w:rsid w:val="004A5AE7"/>
    <w:rsid w:val="004A6835"/>
    <w:rsid w:val="004B06D1"/>
    <w:rsid w:val="004B611A"/>
    <w:rsid w:val="004C1547"/>
    <w:rsid w:val="004D06FD"/>
    <w:rsid w:val="004D12A5"/>
    <w:rsid w:val="004D3043"/>
    <w:rsid w:val="004D4DBD"/>
    <w:rsid w:val="004D544F"/>
    <w:rsid w:val="004D79B6"/>
    <w:rsid w:val="004D79CF"/>
    <w:rsid w:val="004E02CD"/>
    <w:rsid w:val="004E31EC"/>
    <w:rsid w:val="004E5ACD"/>
    <w:rsid w:val="004E6559"/>
    <w:rsid w:val="004F12DA"/>
    <w:rsid w:val="004F19EF"/>
    <w:rsid w:val="004F291B"/>
    <w:rsid w:val="0050155E"/>
    <w:rsid w:val="00502256"/>
    <w:rsid w:val="00511B74"/>
    <w:rsid w:val="00513100"/>
    <w:rsid w:val="00514CC6"/>
    <w:rsid w:val="0051541D"/>
    <w:rsid w:val="00521765"/>
    <w:rsid w:val="0052275D"/>
    <w:rsid w:val="00523AB6"/>
    <w:rsid w:val="005269CD"/>
    <w:rsid w:val="005309A4"/>
    <w:rsid w:val="005317CE"/>
    <w:rsid w:val="00532A0C"/>
    <w:rsid w:val="00533EB0"/>
    <w:rsid w:val="00535A0E"/>
    <w:rsid w:val="00536958"/>
    <w:rsid w:val="00542C42"/>
    <w:rsid w:val="005431D4"/>
    <w:rsid w:val="00544F00"/>
    <w:rsid w:val="00546081"/>
    <w:rsid w:val="005475A8"/>
    <w:rsid w:val="00552469"/>
    <w:rsid w:val="00552D70"/>
    <w:rsid w:val="00556997"/>
    <w:rsid w:val="00556F06"/>
    <w:rsid w:val="00560AD2"/>
    <w:rsid w:val="00562873"/>
    <w:rsid w:val="0056338C"/>
    <w:rsid w:val="00567203"/>
    <w:rsid w:val="00567F32"/>
    <w:rsid w:val="00567FB9"/>
    <w:rsid w:val="00571C8B"/>
    <w:rsid w:val="0057353D"/>
    <w:rsid w:val="00577C3D"/>
    <w:rsid w:val="00580018"/>
    <w:rsid w:val="00580AE6"/>
    <w:rsid w:val="00581E53"/>
    <w:rsid w:val="00585B99"/>
    <w:rsid w:val="005A2EC8"/>
    <w:rsid w:val="005A7C75"/>
    <w:rsid w:val="005B1A1B"/>
    <w:rsid w:val="005C5D86"/>
    <w:rsid w:val="005D4280"/>
    <w:rsid w:val="005E2B80"/>
    <w:rsid w:val="005E62AE"/>
    <w:rsid w:val="005E7393"/>
    <w:rsid w:val="005F3B80"/>
    <w:rsid w:val="005F46EC"/>
    <w:rsid w:val="005F497A"/>
    <w:rsid w:val="00600194"/>
    <w:rsid w:val="006014D6"/>
    <w:rsid w:val="00602B0B"/>
    <w:rsid w:val="00604160"/>
    <w:rsid w:val="00604AE6"/>
    <w:rsid w:val="00606F49"/>
    <w:rsid w:val="00607A4D"/>
    <w:rsid w:val="00611753"/>
    <w:rsid w:val="00611ADC"/>
    <w:rsid w:val="00612F60"/>
    <w:rsid w:val="00632A9E"/>
    <w:rsid w:val="00634563"/>
    <w:rsid w:val="00634D97"/>
    <w:rsid w:val="0064090D"/>
    <w:rsid w:val="00650079"/>
    <w:rsid w:val="00654778"/>
    <w:rsid w:val="00654F9A"/>
    <w:rsid w:val="00656D85"/>
    <w:rsid w:val="00660F42"/>
    <w:rsid w:val="0066104C"/>
    <w:rsid w:val="006638AD"/>
    <w:rsid w:val="006647CD"/>
    <w:rsid w:val="00665170"/>
    <w:rsid w:val="00667D33"/>
    <w:rsid w:val="00670D4B"/>
    <w:rsid w:val="00671993"/>
    <w:rsid w:val="00671FCB"/>
    <w:rsid w:val="0067722C"/>
    <w:rsid w:val="00677232"/>
    <w:rsid w:val="00677E83"/>
    <w:rsid w:val="00682839"/>
    <w:rsid w:val="00685F02"/>
    <w:rsid w:val="00694E50"/>
    <w:rsid w:val="006A0A4C"/>
    <w:rsid w:val="006A769A"/>
    <w:rsid w:val="006B4064"/>
    <w:rsid w:val="006B4F67"/>
    <w:rsid w:val="006B5104"/>
    <w:rsid w:val="006C1345"/>
    <w:rsid w:val="006C27A0"/>
    <w:rsid w:val="006C5964"/>
    <w:rsid w:val="006C6F91"/>
    <w:rsid w:val="006C7581"/>
    <w:rsid w:val="006D17A2"/>
    <w:rsid w:val="006D703C"/>
    <w:rsid w:val="006E229F"/>
    <w:rsid w:val="006E2FD8"/>
    <w:rsid w:val="006E640D"/>
    <w:rsid w:val="006E64C1"/>
    <w:rsid w:val="006E6E62"/>
    <w:rsid w:val="006F0C6F"/>
    <w:rsid w:val="006F1A6A"/>
    <w:rsid w:val="006F4B7E"/>
    <w:rsid w:val="006F4B92"/>
    <w:rsid w:val="00703047"/>
    <w:rsid w:val="0070316B"/>
    <w:rsid w:val="00703ECC"/>
    <w:rsid w:val="00707062"/>
    <w:rsid w:val="00712125"/>
    <w:rsid w:val="00714A4F"/>
    <w:rsid w:val="00721F87"/>
    <w:rsid w:val="007220E5"/>
    <w:rsid w:val="00722DE8"/>
    <w:rsid w:val="00727519"/>
    <w:rsid w:val="007275A5"/>
    <w:rsid w:val="00727AF0"/>
    <w:rsid w:val="00733AC6"/>
    <w:rsid w:val="007344B3"/>
    <w:rsid w:val="00737131"/>
    <w:rsid w:val="007372CB"/>
    <w:rsid w:val="0074491F"/>
    <w:rsid w:val="007518A7"/>
    <w:rsid w:val="00755A6D"/>
    <w:rsid w:val="00757534"/>
    <w:rsid w:val="00766297"/>
    <w:rsid w:val="00772143"/>
    <w:rsid w:val="007737F8"/>
    <w:rsid w:val="007777C5"/>
    <w:rsid w:val="00777890"/>
    <w:rsid w:val="00782C07"/>
    <w:rsid w:val="00790A7D"/>
    <w:rsid w:val="007916C0"/>
    <w:rsid w:val="00797ED2"/>
    <w:rsid w:val="007A0EF7"/>
    <w:rsid w:val="007A1E65"/>
    <w:rsid w:val="007A39F2"/>
    <w:rsid w:val="007A66D0"/>
    <w:rsid w:val="007A7A63"/>
    <w:rsid w:val="007C1869"/>
    <w:rsid w:val="007C26A4"/>
    <w:rsid w:val="007C2732"/>
    <w:rsid w:val="007C6BF2"/>
    <w:rsid w:val="007C6E41"/>
    <w:rsid w:val="007D4148"/>
    <w:rsid w:val="007D6290"/>
    <w:rsid w:val="007E4C2B"/>
    <w:rsid w:val="007E58AB"/>
    <w:rsid w:val="007F32A8"/>
    <w:rsid w:val="007F3788"/>
    <w:rsid w:val="007F4250"/>
    <w:rsid w:val="008032C3"/>
    <w:rsid w:val="00805120"/>
    <w:rsid w:val="00805B70"/>
    <w:rsid w:val="00806C74"/>
    <w:rsid w:val="00806E13"/>
    <w:rsid w:val="00807A43"/>
    <w:rsid w:val="00811A70"/>
    <w:rsid w:val="00815FF3"/>
    <w:rsid w:val="00817CF7"/>
    <w:rsid w:val="00817E16"/>
    <w:rsid w:val="00825B9C"/>
    <w:rsid w:val="008322AC"/>
    <w:rsid w:val="00836EE5"/>
    <w:rsid w:val="00837BC9"/>
    <w:rsid w:val="00846A71"/>
    <w:rsid w:val="008503D1"/>
    <w:rsid w:val="00851E0A"/>
    <w:rsid w:val="0085433F"/>
    <w:rsid w:val="00855F7F"/>
    <w:rsid w:val="008564EE"/>
    <w:rsid w:val="00857506"/>
    <w:rsid w:val="00860866"/>
    <w:rsid w:val="00862DB5"/>
    <w:rsid w:val="008658E6"/>
    <w:rsid w:val="008708A3"/>
    <w:rsid w:val="00873336"/>
    <w:rsid w:val="008735CD"/>
    <w:rsid w:val="00881F7A"/>
    <w:rsid w:val="008820D9"/>
    <w:rsid w:val="00882F58"/>
    <w:rsid w:val="00884CA6"/>
    <w:rsid w:val="008853A3"/>
    <w:rsid w:val="00891F8A"/>
    <w:rsid w:val="00895747"/>
    <w:rsid w:val="00895E46"/>
    <w:rsid w:val="008A18E6"/>
    <w:rsid w:val="008A1B63"/>
    <w:rsid w:val="008A580F"/>
    <w:rsid w:val="008A5953"/>
    <w:rsid w:val="008B1BF9"/>
    <w:rsid w:val="008B2728"/>
    <w:rsid w:val="008B5620"/>
    <w:rsid w:val="008C0BEB"/>
    <w:rsid w:val="008C52EE"/>
    <w:rsid w:val="008C5563"/>
    <w:rsid w:val="008C72AE"/>
    <w:rsid w:val="008D0654"/>
    <w:rsid w:val="008E1BDA"/>
    <w:rsid w:val="008E3290"/>
    <w:rsid w:val="008E6E4F"/>
    <w:rsid w:val="008F0EC3"/>
    <w:rsid w:val="008F11AE"/>
    <w:rsid w:val="008F2A0C"/>
    <w:rsid w:val="008F2A80"/>
    <w:rsid w:val="008F2F03"/>
    <w:rsid w:val="00903C9E"/>
    <w:rsid w:val="00903DB2"/>
    <w:rsid w:val="00907617"/>
    <w:rsid w:val="009110FC"/>
    <w:rsid w:val="00912B3B"/>
    <w:rsid w:val="0091589A"/>
    <w:rsid w:val="00915B44"/>
    <w:rsid w:val="00924861"/>
    <w:rsid w:val="00924AEC"/>
    <w:rsid w:val="00927F2B"/>
    <w:rsid w:val="009300D7"/>
    <w:rsid w:val="00930485"/>
    <w:rsid w:val="00933B60"/>
    <w:rsid w:val="009365CC"/>
    <w:rsid w:val="0093661D"/>
    <w:rsid w:val="00937F13"/>
    <w:rsid w:val="00944920"/>
    <w:rsid w:val="00945BC7"/>
    <w:rsid w:val="009531AA"/>
    <w:rsid w:val="0095344D"/>
    <w:rsid w:val="00954AF4"/>
    <w:rsid w:val="009638E6"/>
    <w:rsid w:val="009703E3"/>
    <w:rsid w:val="00970F57"/>
    <w:rsid w:val="00973380"/>
    <w:rsid w:val="00977724"/>
    <w:rsid w:val="009803DD"/>
    <w:rsid w:val="00981755"/>
    <w:rsid w:val="00987434"/>
    <w:rsid w:val="00987C82"/>
    <w:rsid w:val="0099391F"/>
    <w:rsid w:val="009A0949"/>
    <w:rsid w:val="009A2B64"/>
    <w:rsid w:val="009A7CA1"/>
    <w:rsid w:val="009B037A"/>
    <w:rsid w:val="009B102E"/>
    <w:rsid w:val="009B2FE5"/>
    <w:rsid w:val="009C06B8"/>
    <w:rsid w:val="009C0C06"/>
    <w:rsid w:val="009C11CA"/>
    <w:rsid w:val="009D0EA5"/>
    <w:rsid w:val="009D5559"/>
    <w:rsid w:val="009E40F3"/>
    <w:rsid w:val="009F0B7E"/>
    <w:rsid w:val="009F214D"/>
    <w:rsid w:val="009F37B5"/>
    <w:rsid w:val="00A0096D"/>
    <w:rsid w:val="00A009F4"/>
    <w:rsid w:val="00A039D9"/>
    <w:rsid w:val="00A0644F"/>
    <w:rsid w:val="00A07DAF"/>
    <w:rsid w:val="00A118C6"/>
    <w:rsid w:val="00A1327B"/>
    <w:rsid w:val="00A140F1"/>
    <w:rsid w:val="00A14C59"/>
    <w:rsid w:val="00A16086"/>
    <w:rsid w:val="00A1692B"/>
    <w:rsid w:val="00A16B02"/>
    <w:rsid w:val="00A16F61"/>
    <w:rsid w:val="00A220F1"/>
    <w:rsid w:val="00A252B3"/>
    <w:rsid w:val="00A2665C"/>
    <w:rsid w:val="00A26A02"/>
    <w:rsid w:val="00A33348"/>
    <w:rsid w:val="00A3338F"/>
    <w:rsid w:val="00A3603D"/>
    <w:rsid w:val="00A40005"/>
    <w:rsid w:val="00A40DCE"/>
    <w:rsid w:val="00A41BAB"/>
    <w:rsid w:val="00A44D83"/>
    <w:rsid w:val="00A458CC"/>
    <w:rsid w:val="00A527EF"/>
    <w:rsid w:val="00A52BD2"/>
    <w:rsid w:val="00A548AE"/>
    <w:rsid w:val="00A6199B"/>
    <w:rsid w:val="00A62288"/>
    <w:rsid w:val="00A62589"/>
    <w:rsid w:val="00A64168"/>
    <w:rsid w:val="00A64EEC"/>
    <w:rsid w:val="00A656B5"/>
    <w:rsid w:val="00A724BB"/>
    <w:rsid w:val="00A746C0"/>
    <w:rsid w:val="00A76534"/>
    <w:rsid w:val="00A832F7"/>
    <w:rsid w:val="00A85D83"/>
    <w:rsid w:val="00A90FAC"/>
    <w:rsid w:val="00A91647"/>
    <w:rsid w:val="00A92B5F"/>
    <w:rsid w:val="00A950D1"/>
    <w:rsid w:val="00A96140"/>
    <w:rsid w:val="00AB2EBF"/>
    <w:rsid w:val="00AC4134"/>
    <w:rsid w:val="00AC5A2B"/>
    <w:rsid w:val="00AC7B25"/>
    <w:rsid w:val="00AD1A39"/>
    <w:rsid w:val="00AD2249"/>
    <w:rsid w:val="00AD6CF8"/>
    <w:rsid w:val="00AD7443"/>
    <w:rsid w:val="00AE1F72"/>
    <w:rsid w:val="00AE2FDC"/>
    <w:rsid w:val="00AE50F5"/>
    <w:rsid w:val="00AE5B30"/>
    <w:rsid w:val="00B017C5"/>
    <w:rsid w:val="00B02151"/>
    <w:rsid w:val="00B04903"/>
    <w:rsid w:val="00B052DC"/>
    <w:rsid w:val="00B06F0A"/>
    <w:rsid w:val="00B07360"/>
    <w:rsid w:val="00B251BE"/>
    <w:rsid w:val="00B2683D"/>
    <w:rsid w:val="00B27183"/>
    <w:rsid w:val="00B27B8C"/>
    <w:rsid w:val="00B314FB"/>
    <w:rsid w:val="00B367D3"/>
    <w:rsid w:val="00B407E4"/>
    <w:rsid w:val="00B41C69"/>
    <w:rsid w:val="00B4680D"/>
    <w:rsid w:val="00B47870"/>
    <w:rsid w:val="00B50BB4"/>
    <w:rsid w:val="00B52141"/>
    <w:rsid w:val="00B52559"/>
    <w:rsid w:val="00B53920"/>
    <w:rsid w:val="00B61CBC"/>
    <w:rsid w:val="00B622C7"/>
    <w:rsid w:val="00B63180"/>
    <w:rsid w:val="00B64DFE"/>
    <w:rsid w:val="00B7662B"/>
    <w:rsid w:val="00B80827"/>
    <w:rsid w:val="00B838C7"/>
    <w:rsid w:val="00B83BED"/>
    <w:rsid w:val="00B84914"/>
    <w:rsid w:val="00B85700"/>
    <w:rsid w:val="00B87390"/>
    <w:rsid w:val="00B96030"/>
    <w:rsid w:val="00B96DC2"/>
    <w:rsid w:val="00BA50F1"/>
    <w:rsid w:val="00BB48E0"/>
    <w:rsid w:val="00BB7CC3"/>
    <w:rsid w:val="00BC2FCB"/>
    <w:rsid w:val="00BC30BC"/>
    <w:rsid w:val="00BC5D95"/>
    <w:rsid w:val="00BC690C"/>
    <w:rsid w:val="00BD5C90"/>
    <w:rsid w:val="00BD5F5D"/>
    <w:rsid w:val="00BD6850"/>
    <w:rsid w:val="00BE0370"/>
    <w:rsid w:val="00BE09D6"/>
    <w:rsid w:val="00BE26E4"/>
    <w:rsid w:val="00BE6CFC"/>
    <w:rsid w:val="00BF03B2"/>
    <w:rsid w:val="00BF41FE"/>
    <w:rsid w:val="00BF4568"/>
    <w:rsid w:val="00BF4A16"/>
    <w:rsid w:val="00BF72EE"/>
    <w:rsid w:val="00C00249"/>
    <w:rsid w:val="00C02D0C"/>
    <w:rsid w:val="00C06372"/>
    <w:rsid w:val="00C0702C"/>
    <w:rsid w:val="00C07648"/>
    <w:rsid w:val="00C11756"/>
    <w:rsid w:val="00C1543C"/>
    <w:rsid w:val="00C20989"/>
    <w:rsid w:val="00C22A36"/>
    <w:rsid w:val="00C24893"/>
    <w:rsid w:val="00C24FF1"/>
    <w:rsid w:val="00C35A43"/>
    <w:rsid w:val="00C413CD"/>
    <w:rsid w:val="00C426A3"/>
    <w:rsid w:val="00C46090"/>
    <w:rsid w:val="00C503C4"/>
    <w:rsid w:val="00C51517"/>
    <w:rsid w:val="00C603ED"/>
    <w:rsid w:val="00C63324"/>
    <w:rsid w:val="00C669FE"/>
    <w:rsid w:val="00C71D1B"/>
    <w:rsid w:val="00C73647"/>
    <w:rsid w:val="00C81188"/>
    <w:rsid w:val="00C82DDE"/>
    <w:rsid w:val="00C91B82"/>
    <w:rsid w:val="00C91DF0"/>
    <w:rsid w:val="00C95612"/>
    <w:rsid w:val="00CA3C96"/>
    <w:rsid w:val="00CA5181"/>
    <w:rsid w:val="00CB0911"/>
    <w:rsid w:val="00CB4318"/>
    <w:rsid w:val="00CB4EF6"/>
    <w:rsid w:val="00CB599C"/>
    <w:rsid w:val="00CB6A49"/>
    <w:rsid w:val="00CC23A9"/>
    <w:rsid w:val="00CC63BC"/>
    <w:rsid w:val="00CC7CB7"/>
    <w:rsid w:val="00CD2ABF"/>
    <w:rsid w:val="00CD3477"/>
    <w:rsid w:val="00CE0674"/>
    <w:rsid w:val="00CE7A1F"/>
    <w:rsid w:val="00CF1972"/>
    <w:rsid w:val="00CF2A52"/>
    <w:rsid w:val="00CF4B7D"/>
    <w:rsid w:val="00CF6A65"/>
    <w:rsid w:val="00D00C70"/>
    <w:rsid w:val="00D02133"/>
    <w:rsid w:val="00D060EF"/>
    <w:rsid w:val="00D10550"/>
    <w:rsid w:val="00D12E05"/>
    <w:rsid w:val="00D13747"/>
    <w:rsid w:val="00D15B1A"/>
    <w:rsid w:val="00D2188E"/>
    <w:rsid w:val="00D3101F"/>
    <w:rsid w:val="00D31905"/>
    <w:rsid w:val="00D31B69"/>
    <w:rsid w:val="00D333E4"/>
    <w:rsid w:val="00D339B1"/>
    <w:rsid w:val="00D35701"/>
    <w:rsid w:val="00D42FAA"/>
    <w:rsid w:val="00D461ED"/>
    <w:rsid w:val="00D53D6E"/>
    <w:rsid w:val="00D54021"/>
    <w:rsid w:val="00D64215"/>
    <w:rsid w:val="00D66A94"/>
    <w:rsid w:val="00D678BF"/>
    <w:rsid w:val="00D71D57"/>
    <w:rsid w:val="00D7452B"/>
    <w:rsid w:val="00D74C96"/>
    <w:rsid w:val="00D81095"/>
    <w:rsid w:val="00D86421"/>
    <w:rsid w:val="00D91FCC"/>
    <w:rsid w:val="00D947FA"/>
    <w:rsid w:val="00D954A3"/>
    <w:rsid w:val="00DA3917"/>
    <w:rsid w:val="00DB448D"/>
    <w:rsid w:val="00DC22F2"/>
    <w:rsid w:val="00DC239F"/>
    <w:rsid w:val="00DC5169"/>
    <w:rsid w:val="00DC5858"/>
    <w:rsid w:val="00DD0530"/>
    <w:rsid w:val="00DD5DEB"/>
    <w:rsid w:val="00DD601A"/>
    <w:rsid w:val="00DD6CE4"/>
    <w:rsid w:val="00DD7506"/>
    <w:rsid w:val="00DE204B"/>
    <w:rsid w:val="00DE20A8"/>
    <w:rsid w:val="00DE2904"/>
    <w:rsid w:val="00DE499F"/>
    <w:rsid w:val="00DE6524"/>
    <w:rsid w:val="00DE7810"/>
    <w:rsid w:val="00DF5827"/>
    <w:rsid w:val="00E03CE5"/>
    <w:rsid w:val="00E05D06"/>
    <w:rsid w:val="00E10344"/>
    <w:rsid w:val="00E1095D"/>
    <w:rsid w:val="00E128BB"/>
    <w:rsid w:val="00E13003"/>
    <w:rsid w:val="00E16376"/>
    <w:rsid w:val="00E17981"/>
    <w:rsid w:val="00E226E6"/>
    <w:rsid w:val="00E2521D"/>
    <w:rsid w:val="00E26917"/>
    <w:rsid w:val="00E33DC8"/>
    <w:rsid w:val="00E3501D"/>
    <w:rsid w:val="00E37DD5"/>
    <w:rsid w:val="00E423B9"/>
    <w:rsid w:val="00E42FB0"/>
    <w:rsid w:val="00E50169"/>
    <w:rsid w:val="00E50287"/>
    <w:rsid w:val="00E535B0"/>
    <w:rsid w:val="00E53B48"/>
    <w:rsid w:val="00E54EA9"/>
    <w:rsid w:val="00E54F37"/>
    <w:rsid w:val="00E65D8C"/>
    <w:rsid w:val="00E7400A"/>
    <w:rsid w:val="00E77897"/>
    <w:rsid w:val="00E862BC"/>
    <w:rsid w:val="00E86FBC"/>
    <w:rsid w:val="00E958AE"/>
    <w:rsid w:val="00EA1C85"/>
    <w:rsid w:val="00EA3E0A"/>
    <w:rsid w:val="00EA6CB2"/>
    <w:rsid w:val="00EA7660"/>
    <w:rsid w:val="00EB1C93"/>
    <w:rsid w:val="00EB1CCB"/>
    <w:rsid w:val="00EB456A"/>
    <w:rsid w:val="00EB67A5"/>
    <w:rsid w:val="00EC0721"/>
    <w:rsid w:val="00EC5B72"/>
    <w:rsid w:val="00ED5485"/>
    <w:rsid w:val="00ED6007"/>
    <w:rsid w:val="00ED7151"/>
    <w:rsid w:val="00EE0245"/>
    <w:rsid w:val="00EE25C7"/>
    <w:rsid w:val="00EF2D66"/>
    <w:rsid w:val="00EF4A5B"/>
    <w:rsid w:val="00EF7B17"/>
    <w:rsid w:val="00F028AD"/>
    <w:rsid w:val="00F03E6E"/>
    <w:rsid w:val="00F04B9B"/>
    <w:rsid w:val="00F062B1"/>
    <w:rsid w:val="00F1442E"/>
    <w:rsid w:val="00F144A9"/>
    <w:rsid w:val="00F149CC"/>
    <w:rsid w:val="00F16B31"/>
    <w:rsid w:val="00F2075D"/>
    <w:rsid w:val="00F225A4"/>
    <w:rsid w:val="00F2603F"/>
    <w:rsid w:val="00F27701"/>
    <w:rsid w:val="00F279FB"/>
    <w:rsid w:val="00F3253D"/>
    <w:rsid w:val="00F33834"/>
    <w:rsid w:val="00F36631"/>
    <w:rsid w:val="00F40C3F"/>
    <w:rsid w:val="00F42C40"/>
    <w:rsid w:val="00F43076"/>
    <w:rsid w:val="00F462DB"/>
    <w:rsid w:val="00F46364"/>
    <w:rsid w:val="00F644BC"/>
    <w:rsid w:val="00F67E9C"/>
    <w:rsid w:val="00F70494"/>
    <w:rsid w:val="00F756C8"/>
    <w:rsid w:val="00F8284B"/>
    <w:rsid w:val="00F84DC3"/>
    <w:rsid w:val="00F90502"/>
    <w:rsid w:val="00F91809"/>
    <w:rsid w:val="00F91E6D"/>
    <w:rsid w:val="00F93AB2"/>
    <w:rsid w:val="00F93DD7"/>
    <w:rsid w:val="00F94929"/>
    <w:rsid w:val="00F96744"/>
    <w:rsid w:val="00FA145B"/>
    <w:rsid w:val="00FA1872"/>
    <w:rsid w:val="00FA1F25"/>
    <w:rsid w:val="00FA2693"/>
    <w:rsid w:val="00FA2A87"/>
    <w:rsid w:val="00FA3313"/>
    <w:rsid w:val="00FA5ABA"/>
    <w:rsid w:val="00FB0F74"/>
    <w:rsid w:val="00FB5369"/>
    <w:rsid w:val="00FC60D3"/>
    <w:rsid w:val="00FD182B"/>
    <w:rsid w:val="00FD40EB"/>
    <w:rsid w:val="00FD73C2"/>
    <w:rsid w:val="00FE236F"/>
    <w:rsid w:val="00FE4120"/>
    <w:rsid w:val="00FE5B57"/>
    <w:rsid w:val="00FE5F17"/>
    <w:rsid w:val="00FF23C9"/>
    <w:rsid w:val="00FF3E65"/>
    <w:rsid w:val="00FF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9DEAE0F-73B9-4FD4-82DF-39A0F6342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A02"/>
    <w:rPr>
      <w:rFonts w:ascii="Tahoma" w:hAnsi="Tahoma"/>
      <w:spacing w:val="10"/>
      <w:sz w:val="16"/>
    </w:rPr>
  </w:style>
  <w:style w:type="paragraph" w:styleId="Heading1">
    <w:name w:val="heading 1"/>
    <w:basedOn w:val="Normal"/>
    <w:next w:val="Normal"/>
    <w:qFormat/>
    <w:rsid w:val="00030071"/>
    <w:pPr>
      <w:spacing w:after="80"/>
      <w:jc w:val="center"/>
      <w:outlineLvl w:val="0"/>
    </w:pPr>
    <w:rPr>
      <w:b/>
      <w:caps/>
      <w:spacing w:val="20"/>
      <w:sz w:val="24"/>
      <w:szCs w:val="24"/>
    </w:rPr>
  </w:style>
  <w:style w:type="paragraph" w:styleId="Heading2">
    <w:name w:val="heading 2"/>
    <w:basedOn w:val="Normal"/>
    <w:next w:val="Normal"/>
    <w:qFormat/>
    <w:rsid w:val="00030071"/>
    <w:pPr>
      <w:framePr w:hSpace="180" w:wrap="around" w:hAnchor="text" w:xAlign="center" w:y="490"/>
      <w:spacing w:before="40"/>
      <w:jc w:val="center"/>
      <w:outlineLvl w:val="1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945"/>
    <w:rPr>
      <w:rFonts w:ascii="Tahoma" w:hAnsi="Tahoma"/>
      <w:spacing w:val="10"/>
    </w:rPr>
    <w:tblPr>
      <w:jc w:val="center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29" w:type="dxa"/>
        <w:left w:w="115" w:type="dxa"/>
        <w:bottom w:w="29" w:type="dxa"/>
        <w:right w:w="115" w:type="dxa"/>
      </w:tblCellMar>
    </w:tblPr>
    <w:trPr>
      <w:jc w:val="center"/>
    </w:trPr>
  </w:style>
  <w:style w:type="paragraph" w:styleId="BalloonText">
    <w:name w:val="Balloon Text"/>
    <w:basedOn w:val="Normal"/>
    <w:semiHidden/>
    <w:rsid w:val="00A26A02"/>
    <w:rPr>
      <w:rFonts w:cs="Tahoma"/>
      <w:szCs w:val="16"/>
    </w:rPr>
  </w:style>
  <w:style w:type="paragraph" w:customStyle="1" w:styleId="SectionHeading">
    <w:name w:val="Section Heading"/>
    <w:basedOn w:val="Normal"/>
    <w:rsid w:val="00030071"/>
    <w:pPr>
      <w:jc w:val="center"/>
    </w:pPr>
    <w:rPr>
      <w:caps/>
      <w:szCs w:val="16"/>
    </w:rPr>
  </w:style>
  <w:style w:type="paragraph" w:customStyle="1" w:styleId="AgreementText">
    <w:name w:val="Agreement Text"/>
    <w:basedOn w:val="Normal"/>
    <w:rsid w:val="00685F02"/>
    <w:pPr>
      <w:framePr w:hSpace="180" w:wrap="around" w:hAnchor="text" w:xAlign="center" w:y="490"/>
      <w:numPr>
        <w:numId w:val="2"/>
      </w:numPr>
      <w:spacing w:before="40" w:after="80"/>
    </w:pPr>
  </w:style>
  <w:style w:type="paragraph" w:styleId="Header">
    <w:name w:val="header"/>
    <w:basedOn w:val="Normal"/>
    <w:rsid w:val="005A2EC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2EC8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EC0721"/>
    <w:rPr>
      <w:sz w:val="16"/>
      <w:szCs w:val="16"/>
    </w:rPr>
  </w:style>
  <w:style w:type="paragraph" w:styleId="CommentText">
    <w:name w:val="annotation text"/>
    <w:basedOn w:val="Normal"/>
    <w:semiHidden/>
    <w:rsid w:val="00EC0721"/>
    <w:rPr>
      <w:sz w:val="20"/>
    </w:rPr>
  </w:style>
  <w:style w:type="paragraph" w:styleId="CommentSubject">
    <w:name w:val="annotation subject"/>
    <w:basedOn w:val="CommentText"/>
    <w:next w:val="CommentText"/>
    <w:semiHidden/>
    <w:rsid w:val="00EC0721"/>
    <w:rPr>
      <w:b/>
      <w:bCs/>
    </w:rPr>
  </w:style>
  <w:style w:type="character" w:styleId="FollowedHyperlink">
    <w:name w:val="FollowedHyperlink"/>
    <w:basedOn w:val="DefaultParagraphFont"/>
    <w:rsid w:val="0010436D"/>
    <w:rPr>
      <w:color w:val="800080"/>
      <w:u w:val="single"/>
    </w:rPr>
  </w:style>
  <w:style w:type="paragraph" w:customStyle="1" w:styleId="Default">
    <w:name w:val="Default"/>
    <w:rsid w:val="00FE412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FE4120"/>
    <w:rPr>
      <w:rFonts w:ascii="Calibri" w:hAnsi="Calibri"/>
      <w:sz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E4120"/>
    <w:rPr>
      <w:rFonts w:ascii="Calibri" w:hAnsi="Calibri"/>
      <w:spacing w:val="10"/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FE412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styles" Target="styl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endnotes" Target="endnote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numbering" Target="numbering.xml"/><Relationship Id="rId5" Type="http://schemas.openxmlformats.org/officeDocument/2006/relationships/customXml" Target="../customXml/item5.xml"/><Relationship Id="rId15" Type="http://schemas.openxmlformats.org/officeDocument/2006/relationships/footnotes" Target="footnotes.xml"/><Relationship Id="rId10" Type="http://schemas.openxmlformats.org/officeDocument/2006/relationships/customXml" Target="../customXml/item10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newlan\LOCALS~1\Temp\TCD191.tmp\Business%20credit%20appl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p:properties xmlns:p="http://schemas.microsoft.com/office/2006/metadata/properties" xmlns:xsi="http://www.w3.org/2001/XMLSchema-instance">
  <documentManagement>
    <Document_x0020_Type xmlns="5063ca18-b39f-43d9-8b93-109b69efb275" xsi:nil="true"/>
    <PATH_x0020_document_x003f_ xmlns="5063ca18-b39f-43d9-8b93-109b69efb275">Yes</PATH_x0020_document_x003f_>
    <Category xmlns="5063ca18-b39f-43d9-8b93-109b69efb275" xsi:nil="true"/>
  </documentManagement>
</p:properties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F60473E05BCF4694C131D6BA4E1DB1" ma:contentTypeVersion="4" ma:contentTypeDescription="Create a new document." ma:contentTypeScope="" ma:versionID="9a8b40385b3222fe6df659283e24ff86">
  <xsd:schema xmlns:xsd="http://www.w3.org/2001/XMLSchema" xmlns:p="http://schemas.microsoft.com/office/2006/metadata/properties" xmlns:ns2="5063ca18-b39f-43d9-8b93-109b69efb275" targetNamespace="http://schemas.microsoft.com/office/2006/metadata/properties" ma:root="true" ma:fieldsID="f997422800f99474ffbd92462778413c" ns2:_="">
    <xsd:import namespace="5063ca18-b39f-43d9-8b93-109b69efb27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ocument_x0020_Type" minOccurs="0"/>
                <xsd:element ref="ns2:PATH_x0020_document_x003f_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5063ca18-b39f-43d9-8b93-109b69efb275" elementFormDefault="qualified">
    <xsd:import namespace="http://schemas.microsoft.com/office/2006/documentManagement/types"/>
    <xsd:element name="Category" ma:index="2" nillable="true" ma:displayName="Category" ma:format="Dropdown" ma:internalName="Category">
      <xsd:simpleType>
        <xsd:restriction base="dms:Choice">
          <xsd:enumeration value="Budgeting"/>
          <xsd:enumeration value="Fund raising"/>
          <xsd:enumeration value="Other"/>
          <xsd:enumeration value="Outreach"/>
          <xsd:enumeration value="Partner management"/>
          <xsd:enumeration value="Proposal development"/>
          <xsd:enumeration value="Reference materials"/>
          <xsd:enumeration value="Software development"/>
          <xsd:enumeration value="Strategy documents"/>
          <xsd:enumeration value="Team management"/>
          <xsd:enumeration value="Technical documentation"/>
          <xsd:enumeration value="Training material"/>
          <xsd:enumeration value="User documentation"/>
        </xsd:restriction>
      </xsd:simpleType>
    </xsd:element>
    <xsd:element name="Document_x0020_Type" ma:index="4" nillable="true" ma:displayName="Document Type" ma:format="Dropdown" ma:internalName="Document_x0020_Type">
      <xsd:simpleType>
        <xsd:restriction base="dms:Choice">
          <xsd:enumeration value="Abstract"/>
          <xsd:enumeration value="Agenda"/>
          <xsd:enumeration value="Article"/>
          <xsd:enumeration value="Concept note"/>
          <xsd:enumeration value="Data set"/>
          <xsd:enumeration value="File archive"/>
          <xsd:enumeration value="Notes"/>
          <xsd:enumeration value="Other"/>
          <xsd:enumeration value="Presentation"/>
          <xsd:enumeration value="Proposal"/>
          <xsd:enumeration value="Report"/>
          <xsd:enumeration value="Source code"/>
          <xsd:enumeration value="Spreadsheet"/>
          <xsd:enumeration value="Work in progress"/>
        </xsd:restriction>
      </xsd:simpleType>
    </xsd:element>
    <xsd:element name="PATH_x0020_document_x003f_" ma:index="5" nillable="true" ma:displayName="Internal only?" ma:default="Yes" ma:format="Dropdown" ma:internalName="PATH_x0020_document_x003f_">
      <xsd:simpleType>
        <xsd:restriction base="dms:Choice">
          <xsd:enumeration value="Yes"/>
          <xsd:enumeration value="N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 ma:readOnly="true"/>
        <xsd:element ref="dc:title" minOccurs="0" maxOccurs="1" ma:index="1" ma:displayName="Title"/>
        <xsd:element ref="dc:subject" minOccurs="0" maxOccurs="1" ma:index="3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LongProperties xmlns="http://schemas.microsoft.com/office/2006/metadata/longProperties"/>
</file>

<file path=customXml/item7.xml><?xml version="1.0" encoding="utf-8"?>
<p:properties xmlns:p="http://schemas.microsoft.com/office/2006/metadata/properties" xmlns:xsi="http://www.w3.org/2001/XMLSchema-instance">
  <documentManagement>
    <Document_x0020_Type xmlns="5063ca18-b39f-43d9-8b93-109b69efb275" xsi:nil="true"/>
    <PATH_x0020_document_x003f_ xmlns="5063ca18-b39f-43d9-8b93-109b69efb275">Yes</PATH_x0020_document_x003f_>
    <Category xmlns="5063ca18-b39f-43d9-8b93-109b69efb275" xsi:nil="true"/>
  </documentManagement>
</p:properties>
</file>

<file path=customXml/item8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F60473E05BCF4694C131D6BA4E1DB1" ma:contentTypeVersion="4" ma:contentTypeDescription="Create a new document." ma:contentTypeScope="" ma:versionID="9a8b40385b3222fe6df659283e24ff86">
  <xsd:schema xmlns:xsd="http://www.w3.org/2001/XMLSchema" xmlns:p="http://schemas.microsoft.com/office/2006/metadata/properties" xmlns:ns2="5063ca18-b39f-43d9-8b93-109b69efb275" targetNamespace="http://schemas.microsoft.com/office/2006/metadata/properties" ma:root="true" ma:fieldsID="f997422800f99474ffbd92462778413c" ns2:_="">
    <xsd:import namespace="5063ca18-b39f-43d9-8b93-109b69efb27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ocument_x0020_Type" minOccurs="0"/>
                <xsd:element ref="ns2:PATH_x0020_document_x003f_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5063ca18-b39f-43d9-8b93-109b69efb275" elementFormDefault="qualified">
    <xsd:import namespace="http://schemas.microsoft.com/office/2006/documentManagement/types"/>
    <xsd:element name="Category" ma:index="2" nillable="true" ma:displayName="Category" ma:format="Dropdown" ma:internalName="Category">
      <xsd:simpleType>
        <xsd:restriction base="dms:Choice">
          <xsd:enumeration value="Budgeting"/>
          <xsd:enumeration value="Fund raising"/>
          <xsd:enumeration value="Other"/>
          <xsd:enumeration value="Outreach"/>
          <xsd:enumeration value="Partner management"/>
          <xsd:enumeration value="Proposal development"/>
          <xsd:enumeration value="Reference materials"/>
          <xsd:enumeration value="Software development"/>
          <xsd:enumeration value="Strategy documents"/>
          <xsd:enumeration value="Team management"/>
          <xsd:enumeration value="Technical documentation"/>
          <xsd:enumeration value="Training material"/>
          <xsd:enumeration value="User documentation"/>
        </xsd:restriction>
      </xsd:simpleType>
    </xsd:element>
    <xsd:element name="Document_x0020_Type" ma:index="4" nillable="true" ma:displayName="Document Type" ma:format="Dropdown" ma:internalName="Document_x0020_Type">
      <xsd:simpleType>
        <xsd:restriction base="dms:Choice">
          <xsd:enumeration value="Abstract"/>
          <xsd:enumeration value="Agenda"/>
          <xsd:enumeration value="Article"/>
          <xsd:enumeration value="Concept note"/>
          <xsd:enumeration value="Data set"/>
          <xsd:enumeration value="File archive"/>
          <xsd:enumeration value="Notes"/>
          <xsd:enumeration value="Other"/>
          <xsd:enumeration value="Presentation"/>
          <xsd:enumeration value="Proposal"/>
          <xsd:enumeration value="Report"/>
          <xsd:enumeration value="Source code"/>
          <xsd:enumeration value="Spreadsheet"/>
          <xsd:enumeration value="Work in progress"/>
        </xsd:restriction>
      </xsd:simpleType>
    </xsd:element>
    <xsd:element name="PATH_x0020_document_x003f_" ma:index="5" nillable="true" ma:displayName="Internal only?" ma:default="Yes" ma:format="Dropdown" ma:internalName="PATH_x0020_document_x003f_">
      <xsd:simpleType>
        <xsd:restriction base="dms:Choice">
          <xsd:enumeration value="Yes"/>
          <xsd:enumeration value="N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 ma:readOnly="true"/>
        <xsd:element ref="dc:title" minOccurs="0" maxOccurs="1" ma:index="1" ma:displayName="Title"/>
        <xsd:element ref="dc:subject" minOccurs="0" maxOccurs="1" ma:index="3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CE340-0BFA-4C7D-BF76-EAD08742A7BE}">
  <ds:schemaRefs>
    <ds:schemaRef ds:uri="http://schemas.microsoft.com/office/2006/metadata/properties"/>
    <ds:schemaRef ds:uri="5063ca18-b39f-43d9-8b93-109b69efb275"/>
  </ds:schemaRefs>
</ds:datastoreItem>
</file>

<file path=customXml/itemProps10.xml><?xml version="1.0" encoding="utf-8"?>
<ds:datastoreItem xmlns:ds="http://schemas.openxmlformats.org/officeDocument/2006/customXml" ds:itemID="{9096F93E-282D-4C75-911F-FBCB380B52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471538-6115-4F3A-8DE8-076166F9015A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7A28EB6D-F5C8-4F44-8429-6D1CEEE617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63ca18-b39f-43d9-8b93-109b69efb27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0810C7A-80AE-431D-A5E2-BA096B423DF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24914A7-5699-42C6-B43B-C3551EEBD9D2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613B5B88-4A32-401D-AB05-86E1C9F2C031}">
  <ds:schemaRefs>
    <ds:schemaRef ds:uri="http://schemas.microsoft.com/office/2006/metadata/longProperties"/>
  </ds:schemaRefs>
</ds:datastoreItem>
</file>

<file path=customXml/itemProps7.xml><?xml version="1.0" encoding="utf-8"?>
<ds:datastoreItem xmlns:ds="http://schemas.openxmlformats.org/officeDocument/2006/customXml" ds:itemID="{A481C581-A41E-40D1-85EB-5AEE72C770BB}">
  <ds:schemaRefs>
    <ds:schemaRef ds:uri="http://schemas.microsoft.com/office/2006/metadata/properties"/>
    <ds:schemaRef ds:uri="5063ca18-b39f-43d9-8b93-109b69efb275"/>
  </ds:schemaRefs>
</ds:datastoreItem>
</file>

<file path=customXml/itemProps8.xml><?xml version="1.0" encoding="utf-8"?>
<ds:datastoreItem xmlns:ds="http://schemas.openxmlformats.org/officeDocument/2006/customXml" ds:itemID="{2FA800F7-2793-408D-9BE2-71EA0938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63ca18-b39f-43d9-8b93-109b69efb27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9.xml><?xml version="1.0" encoding="utf-8"?>
<ds:datastoreItem xmlns:ds="http://schemas.openxmlformats.org/officeDocument/2006/customXml" ds:itemID="{E7F59F5D-C9E6-4538-A056-01AAA6184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credit application</Template>
  <TotalTime>80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Cold Chain Equipment Inventory Data Collection - Facility data</vt:lpstr>
    </vt:vector>
  </TitlesOfParts>
  <Company>Microsoft Corporation</Company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Cold Chain Equipment Inventory Data Collection - Facility data</dc:title>
  <dc:creator>snewlan</dc:creator>
  <cp:lastModifiedBy>Windows User</cp:lastModifiedBy>
  <cp:revision>37</cp:revision>
  <cp:lastPrinted>2018-09-03T13:07:00Z</cp:lastPrinted>
  <dcterms:created xsi:type="dcterms:W3CDTF">2018-09-03T11:52:00Z</dcterms:created>
  <dcterms:modified xsi:type="dcterms:W3CDTF">2018-09-07T06:21:00Z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TC010427471033</vt:lpwstr>
  </property>
  <property fmtid="{D5CDD505-2E9C-101B-9397-08002B2CF9AE}" pid="3" name="ContentType">
    <vt:lpwstr>Document</vt:lpwstr>
  </property>
</Properties>
</file>