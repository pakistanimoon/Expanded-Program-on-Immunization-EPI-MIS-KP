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21" w:tblpY="361"/>
        <w:tblW w:w="5105" w:type="pct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3548"/>
        <w:gridCol w:w="1816"/>
        <w:gridCol w:w="1758"/>
        <w:gridCol w:w="3520"/>
      </w:tblGrid>
      <w:tr w:rsidR="001E7159" w:rsidRPr="00E54EA9" w:rsidTr="00DB40C7">
        <w:trPr>
          <w:trHeight w:val="361"/>
        </w:trPr>
        <w:tc>
          <w:tcPr>
            <w:tcW w:w="5000" w:type="pct"/>
            <w:gridSpan w:val="4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EA1C85" w:rsidRPr="00493679" w:rsidRDefault="00493679" w:rsidP="00493679">
            <w:pPr>
              <w:pStyle w:val="Default"/>
              <w:spacing w:before="40" w:after="40"/>
              <w:jc w:val="center"/>
              <w:rPr>
                <w:b/>
                <w:color w:val="auto"/>
                <w:sz w:val="40"/>
                <w:szCs w:val="40"/>
                <w:lang w:val="en-GB"/>
              </w:rPr>
            </w:pPr>
            <w:r w:rsidRPr="00493679">
              <w:rPr>
                <w:b/>
                <w:color w:val="auto"/>
                <w:sz w:val="40"/>
                <w:szCs w:val="40"/>
                <w:lang w:val="en-GB"/>
              </w:rPr>
              <w:t>Other HR Types Form</w:t>
            </w:r>
          </w:p>
          <w:p w:rsidR="00493679" w:rsidRPr="00493679" w:rsidRDefault="00493679" w:rsidP="00493679">
            <w:pPr>
              <w:rPr>
                <w:rFonts w:ascii="Arial" w:hAnsi="Arial" w:cs="Arial"/>
                <w:b/>
                <w:sz w:val="20"/>
              </w:rPr>
            </w:pPr>
            <w:r w:rsidRPr="00962D38">
              <w:rPr>
                <w:rFonts w:ascii="Arial" w:hAnsi="Arial" w:cs="Arial"/>
                <w:b/>
                <w:i/>
                <w:sz w:val="24"/>
                <w:szCs w:val="24"/>
              </w:rPr>
              <w:t xml:space="preserve">Note: </w:t>
            </w:r>
            <w:r w:rsidRPr="00962D38">
              <w:rPr>
                <w:rFonts w:asciiTheme="minorHAnsi" w:hAnsiTheme="minorHAnsi" w:cstheme="minorHAnsi"/>
                <w:i/>
                <w:sz w:val="24"/>
                <w:szCs w:val="24"/>
              </w:rPr>
              <w:t>Fields marked with asterisk</w:t>
            </w:r>
            <w:r w:rsidR="00812532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r w:rsidRPr="00962D38">
              <w:rPr>
                <w:rFonts w:asciiTheme="minorHAnsi" w:hAnsiTheme="minorHAnsi" w:cstheme="minorHAnsi"/>
                <w:i/>
                <w:sz w:val="24"/>
                <w:szCs w:val="24"/>
              </w:rPr>
              <w:t>(*) are mandatory</w:t>
            </w:r>
            <w:r w:rsidR="00844B80">
              <w:rPr>
                <w:rFonts w:asciiTheme="minorHAnsi" w:hAnsiTheme="minorHAnsi" w:cstheme="minorHAnsi"/>
                <w:i/>
                <w:sz w:val="24"/>
                <w:szCs w:val="24"/>
              </w:rPr>
              <w:t>.</w:t>
            </w:r>
          </w:p>
        </w:tc>
      </w:tr>
      <w:tr w:rsidR="00E6546E" w:rsidRPr="00E54EA9" w:rsidTr="00DB40C7">
        <w:trPr>
          <w:trHeight w:val="361"/>
        </w:trPr>
        <w:tc>
          <w:tcPr>
            <w:tcW w:w="5000" w:type="pct"/>
            <w:gridSpan w:val="4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E6546E" w:rsidRPr="00962D38" w:rsidRDefault="00E6546E" w:rsidP="00E6546E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1. </w:t>
            </w:r>
            <w:r w:rsidRPr="0075153D">
              <w:rPr>
                <w:rFonts w:ascii="Arial" w:hAnsi="Arial" w:cs="Arial"/>
                <w:b/>
                <w:sz w:val="24"/>
                <w:szCs w:val="24"/>
              </w:rPr>
              <w:t>HR Type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</w:p>
          <w:p w:rsidR="00E6546E" w:rsidRPr="00962D38" w:rsidRDefault="00E6546E" w:rsidP="00E6546E">
            <w:pPr>
              <w:spacing w:before="40"/>
              <w:ind w:left="270" w:hanging="270"/>
              <w:rPr>
                <w:rFonts w:ascii="Arial" w:hAnsi="Arial" w:cs="Arial"/>
                <w:i/>
                <w:spacing w:val="0"/>
                <w:sz w:val="20"/>
                <w:lang w:val="en-GB"/>
              </w:rPr>
            </w:pPr>
            <w:r w:rsidRPr="00962D38">
              <w:rPr>
                <w:rFonts w:ascii="Arial" w:hAnsi="Arial" w:cs="Arial"/>
                <w:i/>
                <w:spacing w:val="0"/>
                <w:sz w:val="20"/>
                <w:lang w:val="en-GB"/>
              </w:rPr>
              <w:t>Mark only ONE box</w:t>
            </w:r>
          </w:p>
          <w:p w:rsidR="00E6546E" w:rsidRPr="00092090" w:rsidRDefault="00E6546E" w:rsidP="00E6546E">
            <w:pPr>
              <w:pStyle w:val="Default"/>
              <w:spacing w:before="40" w:after="40"/>
              <w:rPr>
                <w:color w:val="auto"/>
                <w:lang w:val="en-GB"/>
              </w:rPr>
            </w:pPr>
            <w:r w:rsidRPr="00092090">
              <w:rPr>
                <w:color w:val="auto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090">
              <w:rPr>
                <w:color w:val="auto"/>
                <w:lang w:val="en-GB"/>
              </w:rPr>
              <w:instrText xml:space="preserve"> FORMCHECKBOX </w:instrText>
            </w:r>
            <w:r w:rsidR="006B2A8A">
              <w:rPr>
                <w:color w:val="auto"/>
                <w:lang w:val="en-GB"/>
              </w:rPr>
            </w:r>
            <w:r w:rsidR="006B2A8A">
              <w:rPr>
                <w:color w:val="auto"/>
                <w:lang w:val="en-GB"/>
              </w:rPr>
              <w:fldChar w:fldCharType="separate"/>
            </w:r>
            <w:r w:rsidRPr="00092090">
              <w:rPr>
                <w:color w:val="auto"/>
                <w:lang w:val="en-GB"/>
              </w:rPr>
              <w:fldChar w:fldCharType="end"/>
            </w:r>
            <w:r w:rsidRPr="00092090">
              <w:rPr>
                <w:color w:val="auto"/>
                <w:lang w:val="en-GB"/>
              </w:rPr>
              <w:t xml:space="preserve"> </w:t>
            </w:r>
            <w:r w:rsidRPr="00092090">
              <w:rPr>
                <w:b/>
                <w:color w:val="auto"/>
              </w:rPr>
              <w:t>District Surveillance Officer (DSO)</w:t>
            </w:r>
          </w:p>
          <w:p w:rsidR="00E6546E" w:rsidRPr="00092090" w:rsidRDefault="00E6546E" w:rsidP="00E6546E">
            <w:pPr>
              <w:pStyle w:val="Default"/>
              <w:spacing w:before="40" w:after="40"/>
              <w:rPr>
                <w:color w:val="auto"/>
                <w:lang w:val="en-GB"/>
              </w:rPr>
            </w:pPr>
            <w:r w:rsidRPr="00092090">
              <w:rPr>
                <w:color w:val="auto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090">
              <w:rPr>
                <w:color w:val="auto"/>
                <w:lang w:val="en-GB"/>
              </w:rPr>
              <w:instrText xml:space="preserve"> FORMCHECKBOX </w:instrText>
            </w:r>
            <w:r w:rsidR="006B2A8A">
              <w:rPr>
                <w:color w:val="auto"/>
                <w:lang w:val="en-GB"/>
              </w:rPr>
            </w:r>
            <w:r w:rsidR="006B2A8A">
              <w:rPr>
                <w:color w:val="auto"/>
                <w:lang w:val="en-GB"/>
              </w:rPr>
              <w:fldChar w:fldCharType="separate"/>
            </w:r>
            <w:r w:rsidRPr="00092090">
              <w:rPr>
                <w:color w:val="auto"/>
                <w:lang w:val="en-GB"/>
              </w:rPr>
              <w:fldChar w:fldCharType="end"/>
            </w:r>
            <w:r w:rsidRPr="00092090">
              <w:rPr>
                <w:color w:val="auto"/>
                <w:lang w:val="en-GB"/>
              </w:rPr>
              <w:t xml:space="preserve"> </w:t>
            </w:r>
            <w:r w:rsidRPr="00092090">
              <w:rPr>
                <w:b/>
                <w:color w:val="auto"/>
              </w:rPr>
              <w:t>CC Technician</w:t>
            </w:r>
          </w:p>
          <w:p w:rsidR="00E6546E" w:rsidRPr="00092090" w:rsidRDefault="00E6546E" w:rsidP="00E6546E">
            <w:pPr>
              <w:pStyle w:val="Default"/>
              <w:spacing w:before="40" w:after="40"/>
              <w:rPr>
                <w:color w:val="auto"/>
                <w:lang w:val="en-GB"/>
              </w:rPr>
            </w:pPr>
            <w:r w:rsidRPr="00092090">
              <w:rPr>
                <w:color w:val="auto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090">
              <w:rPr>
                <w:color w:val="auto"/>
                <w:lang w:val="en-GB"/>
              </w:rPr>
              <w:instrText xml:space="preserve"> FORMCHECKBOX </w:instrText>
            </w:r>
            <w:r w:rsidR="006B2A8A">
              <w:rPr>
                <w:color w:val="auto"/>
                <w:lang w:val="en-GB"/>
              </w:rPr>
            </w:r>
            <w:r w:rsidR="006B2A8A">
              <w:rPr>
                <w:color w:val="auto"/>
                <w:lang w:val="en-GB"/>
              </w:rPr>
              <w:fldChar w:fldCharType="separate"/>
            </w:r>
            <w:r w:rsidRPr="00092090">
              <w:rPr>
                <w:color w:val="auto"/>
                <w:lang w:val="en-GB"/>
              </w:rPr>
              <w:fldChar w:fldCharType="end"/>
            </w:r>
            <w:r w:rsidRPr="00092090">
              <w:rPr>
                <w:color w:val="auto"/>
                <w:lang w:val="en-GB"/>
              </w:rPr>
              <w:t xml:space="preserve"> </w:t>
            </w:r>
            <w:r w:rsidRPr="00092090">
              <w:rPr>
                <w:b/>
                <w:color w:val="auto"/>
              </w:rPr>
              <w:t>Generator Operator</w:t>
            </w:r>
          </w:p>
          <w:p w:rsidR="00E6546E" w:rsidRPr="00092090" w:rsidRDefault="00E6546E" w:rsidP="00E6546E">
            <w:pPr>
              <w:pStyle w:val="Default"/>
              <w:spacing w:before="40" w:after="40"/>
              <w:rPr>
                <w:color w:val="auto"/>
                <w:lang w:val="en-GB"/>
              </w:rPr>
            </w:pPr>
            <w:r w:rsidRPr="00092090">
              <w:rPr>
                <w:color w:val="auto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090">
              <w:rPr>
                <w:color w:val="auto"/>
                <w:lang w:val="en-GB"/>
              </w:rPr>
              <w:instrText xml:space="preserve"> FORMCHECKBOX </w:instrText>
            </w:r>
            <w:r w:rsidR="006B2A8A">
              <w:rPr>
                <w:color w:val="auto"/>
                <w:lang w:val="en-GB"/>
              </w:rPr>
            </w:r>
            <w:r w:rsidR="006B2A8A">
              <w:rPr>
                <w:color w:val="auto"/>
                <w:lang w:val="en-GB"/>
              </w:rPr>
              <w:fldChar w:fldCharType="separate"/>
            </w:r>
            <w:r w:rsidRPr="00092090">
              <w:rPr>
                <w:color w:val="auto"/>
                <w:lang w:val="en-GB"/>
              </w:rPr>
              <w:fldChar w:fldCharType="end"/>
            </w:r>
            <w:r w:rsidRPr="00092090">
              <w:rPr>
                <w:color w:val="auto"/>
                <w:lang w:val="en-GB"/>
              </w:rPr>
              <w:t xml:space="preserve"> </w:t>
            </w:r>
            <w:r w:rsidRPr="00092090">
              <w:rPr>
                <w:b/>
                <w:color w:val="auto"/>
              </w:rPr>
              <w:t>Cold Chain Mechanic</w:t>
            </w:r>
          </w:p>
          <w:p w:rsidR="00E6546E" w:rsidRPr="00092090" w:rsidRDefault="00E6546E" w:rsidP="00E6546E">
            <w:pPr>
              <w:pStyle w:val="Default"/>
              <w:spacing w:before="40" w:after="40"/>
              <w:rPr>
                <w:color w:val="auto"/>
                <w:lang w:val="en-GB"/>
              </w:rPr>
            </w:pPr>
            <w:r w:rsidRPr="00092090">
              <w:rPr>
                <w:color w:val="auto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090">
              <w:rPr>
                <w:color w:val="auto"/>
                <w:lang w:val="en-GB"/>
              </w:rPr>
              <w:instrText xml:space="preserve"> FORMCHECKBOX </w:instrText>
            </w:r>
            <w:r w:rsidR="006B2A8A">
              <w:rPr>
                <w:color w:val="auto"/>
                <w:lang w:val="en-GB"/>
              </w:rPr>
            </w:r>
            <w:r w:rsidR="006B2A8A">
              <w:rPr>
                <w:color w:val="auto"/>
                <w:lang w:val="en-GB"/>
              </w:rPr>
              <w:fldChar w:fldCharType="separate"/>
            </w:r>
            <w:r w:rsidRPr="00092090">
              <w:rPr>
                <w:color w:val="auto"/>
                <w:lang w:val="en-GB"/>
              </w:rPr>
              <w:fldChar w:fldCharType="end"/>
            </w:r>
            <w:r w:rsidRPr="00092090">
              <w:rPr>
                <w:color w:val="auto"/>
                <w:lang w:val="en-GB"/>
              </w:rPr>
              <w:t xml:space="preserve"> </w:t>
            </w:r>
            <w:r w:rsidRPr="00092090">
              <w:rPr>
                <w:b/>
                <w:color w:val="auto"/>
              </w:rPr>
              <w:t>Computer Operator</w:t>
            </w:r>
          </w:p>
          <w:p w:rsidR="00E6546E" w:rsidRPr="00092090" w:rsidRDefault="00E6546E" w:rsidP="00E6546E">
            <w:pPr>
              <w:pStyle w:val="Default"/>
              <w:spacing w:before="40" w:after="40"/>
              <w:rPr>
                <w:b/>
                <w:color w:val="auto"/>
              </w:rPr>
            </w:pPr>
            <w:r w:rsidRPr="00092090">
              <w:rPr>
                <w:color w:val="auto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090">
              <w:rPr>
                <w:color w:val="auto"/>
                <w:lang w:val="en-GB"/>
              </w:rPr>
              <w:instrText xml:space="preserve"> FORMCHECKBOX </w:instrText>
            </w:r>
            <w:r w:rsidR="006B2A8A">
              <w:rPr>
                <w:color w:val="auto"/>
                <w:lang w:val="en-GB"/>
              </w:rPr>
            </w:r>
            <w:r w:rsidR="006B2A8A">
              <w:rPr>
                <w:color w:val="auto"/>
                <w:lang w:val="en-GB"/>
              </w:rPr>
              <w:fldChar w:fldCharType="separate"/>
            </w:r>
            <w:r w:rsidRPr="00092090">
              <w:rPr>
                <w:color w:val="auto"/>
                <w:lang w:val="en-GB"/>
              </w:rPr>
              <w:fldChar w:fldCharType="end"/>
            </w:r>
            <w:r w:rsidRPr="00092090">
              <w:rPr>
                <w:color w:val="auto"/>
                <w:lang w:val="en-GB"/>
              </w:rPr>
              <w:t xml:space="preserve"> </w:t>
            </w:r>
            <w:r w:rsidRPr="00092090">
              <w:rPr>
                <w:b/>
                <w:color w:val="auto"/>
              </w:rPr>
              <w:t>HF Incharge</w:t>
            </w:r>
          </w:p>
          <w:p w:rsidR="00E6546E" w:rsidRPr="00092090" w:rsidRDefault="00E6546E" w:rsidP="00E6546E">
            <w:pPr>
              <w:pStyle w:val="Default"/>
              <w:spacing w:before="40" w:after="40"/>
              <w:rPr>
                <w:b/>
                <w:color w:val="auto"/>
              </w:rPr>
            </w:pPr>
            <w:r w:rsidRPr="00092090">
              <w:rPr>
                <w:color w:val="auto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090">
              <w:rPr>
                <w:color w:val="auto"/>
                <w:lang w:val="en-GB"/>
              </w:rPr>
              <w:instrText xml:space="preserve"> FORMCHECKBOX </w:instrText>
            </w:r>
            <w:r w:rsidR="006B2A8A">
              <w:rPr>
                <w:color w:val="auto"/>
                <w:lang w:val="en-GB"/>
              </w:rPr>
            </w:r>
            <w:r w:rsidR="006B2A8A">
              <w:rPr>
                <w:color w:val="auto"/>
                <w:lang w:val="en-GB"/>
              </w:rPr>
              <w:fldChar w:fldCharType="separate"/>
            </w:r>
            <w:r w:rsidRPr="00092090">
              <w:rPr>
                <w:color w:val="auto"/>
                <w:lang w:val="en-GB"/>
              </w:rPr>
              <w:fldChar w:fldCharType="end"/>
            </w:r>
            <w:r w:rsidRPr="00092090">
              <w:rPr>
                <w:color w:val="auto"/>
                <w:lang w:val="en-GB"/>
              </w:rPr>
              <w:t xml:space="preserve"> </w:t>
            </w:r>
            <w:r w:rsidRPr="00092090">
              <w:rPr>
                <w:b/>
                <w:color w:val="auto"/>
              </w:rPr>
              <w:t>Store Keeper</w:t>
            </w:r>
          </w:p>
          <w:p w:rsidR="00E6546E" w:rsidRPr="00962D38" w:rsidRDefault="00E6546E" w:rsidP="00E6546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92090">
              <w:rPr>
                <w:sz w:val="24"/>
                <w:szCs w:val="24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090">
              <w:rPr>
                <w:sz w:val="24"/>
                <w:szCs w:val="24"/>
                <w:lang w:val="en-GB"/>
              </w:rPr>
              <w:instrText xml:space="preserve"> FORMCHECKBOX </w:instrText>
            </w:r>
            <w:r w:rsidR="006B2A8A">
              <w:rPr>
                <w:sz w:val="24"/>
                <w:szCs w:val="24"/>
                <w:lang w:val="en-GB"/>
              </w:rPr>
            </w:r>
            <w:r w:rsidR="006B2A8A">
              <w:rPr>
                <w:sz w:val="24"/>
                <w:szCs w:val="24"/>
                <w:lang w:val="en-GB"/>
              </w:rPr>
              <w:fldChar w:fldCharType="separate"/>
            </w:r>
            <w:r w:rsidRPr="00092090">
              <w:rPr>
                <w:sz w:val="24"/>
                <w:szCs w:val="24"/>
                <w:lang w:val="en-GB"/>
              </w:rPr>
              <w:fldChar w:fldCharType="end"/>
            </w:r>
            <w:r w:rsidRPr="00092090">
              <w:rPr>
                <w:sz w:val="24"/>
                <w:szCs w:val="24"/>
                <w:lang w:val="en-GB"/>
              </w:rPr>
              <w:t xml:space="preserve"> </w:t>
            </w:r>
            <w:r w:rsidRPr="00092090">
              <w:rPr>
                <w:b/>
                <w:sz w:val="24"/>
                <w:szCs w:val="24"/>
                <w:lang w:val="en-GB"/>
              </w:rPr>
              <w:t>Driver</w:t>
            </w:r>
          </w:p>
        </w:tc>
      </w:tr>
      <w:tr w:rsidR="001E7159" w:rsidRPr="00E54EA9" w:rsidTr="00DB40C7">
        <w:trPr>
          <w:trHeight w:val="32"/>
        </w:trPr>
        <w:tc>
          <w:tcPr>
            <w:tcW w:w="5000" w:type="pct"/>
            <w:gridSpan w:val="4"/>
            <w:tcBorders>
              <w:top w:val="single" w:sz="18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1E7159" w:rsidRPr="00962D38" w:rsidRDefault="001E7159" w:rsidP="00C24893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</w:p>
        </w:tc>
      </w:tr>
      <w:tr w:rsidR="00E7400A" w:rsidRPr="00E54EA9" w:rsidTr="00A36A38">
        <w:trPr>
          <w:trHeight w:val="275"/>
        </w:trPr>
        <w:tc>
          <w:tcPr>
            <w:tcW w:w="2520" w:type="pct"/>
            <w:gridSpan w:val="2"/>
            <w:tcBorders>
              <w:top w:val="single" w:sz="4" w:space="0" w:color="auto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E7400A" w:rsidRPr="00E54EA9" w:rsidRDefault="00A36A38" w:rsidP="0075153D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</w:t>
            </w:r>
            <w:r w:rsidR="00E7400A" w:rsidRPr="00E54EA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E7400A" w:rsidRPr="00E54EA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E7400A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Province</w:t>
            </w:r>
            <w:r w:rsidR="00EA1C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E7400A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</w:p>
        </w:tc>
        <w:tc>
          <w:tcPr>
            <w:tcW w:w="2480" w:type="pct"/>
            <w:gridSpan w:val="2"/>
            <w:tcBorders>
              <w:top w:val="single" w:sz="4" w:space="0" w:color="auto"/>
              <w:left w:val="single" w:sz="6" w:space="0" w:color="333333"/>
              <w:bottom w:val="nil"/>
              <w:right w:val="single" w:sz="18" w:space="0" w:color="333333"/>
            </w:tcBorders>
            <w:shd w:val="clear" w:color="auto" w:fill="auto"/>
          </w:tcPr>
          <w:p w:rsidR="00E7400A" w:rsidRPr="00962D38" w:rsidRDefault="00A36A38" w:rsidP="00D1705E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7</w:t>
            </w:r>
            <w:r w:rsidR="00E7400A" w:rsidRPr="00962D38">
              <w:rPr>
                <w:rFonts w:ascii="Arial" w:hAnsi="Arial" w:cs="Arial"/>
                <w:b/>
                <w:spacing w:val="0"/>
                <w:sz w:val="20"/>
                <w:lang w:val="en-GB"/>
              </w:rPr>
              <w:t>.</w:t>
            </w:r>
            <w:r w:rsidR="00D53D6E" w:rsidRPr="00962D38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E7400A" w:rsidRPr="00962D38">
              <w:rPr>
                <w:rFonts w:ascii="Arial" w:hAnsi="Arial" w:cs="Arial"/>
                <w:b/>
                <w:sz w:val="20"/>
              </w:rPr>
              <w:t>Name</w:t>
            </w:r>
            <w:r w:rsidR="00ED5485" w:rsidRPr="00962D38">
              <w:rPr>
                <w:rFonts w:ascii="Arial" w:hAnsi="Arial" w:cs="Arial"/>
                <w:b/>
                <w:sz w:val="20"/>
              </w:rPr>
              <w:t xml:space="preserve"> </w:t>
            </w:r>
            <w:r w:rsidR="00EA1C85" w:rsidRPr="00962D38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ED5485" w:rsidRPr="00962D38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E7400A" w:rsidRPr="00E54EA9" w:rsidTr="00A36A38">
        <w:trPr>
          <w:trHeight w:val="277"/>
        </w:trPr>
        <w:tc>
          <w:tcPr>
            <w:tcW w:w="252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E7400A" w:rsidRPr="00E54EA9" w:rsidRDefault="00A36A38" w:rsidP="00E7400A">
            <w:pPr>
              <w:tabs>
                <w:tab w:val="right" w:pos="5105"/>
              </w:tabs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3</w:t>
            </w:r>
            <w:r w:rsidR="00E7400A" w:rsidRPr="00E54EA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E7400A" w:rsidRPr="00E54EA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E7400A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District</w:t>
            </w:r>
            <w:r w:rsidR="00EA1C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E7400A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="00E7400A" w:rsidRPr="00E54EA9"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  <w:tab/>
            </w:r>
          </w:p>
        </w:tc>
        <w:tc>
          <w:tcPr>
            <w:tcW w:w="2480" w:type="pct"/>
            <w:gridSpan w:val="2"/>
            <w:tcBorders>
              <w:top w:val="single" w:sz="4" w:space="0" w:color="auto"/>
              <w:left w:val="single" w:sz="6" w:space="0" w:color="333333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E7400A" w:rsidRPr="00962D38" w:rsidRDefault="00A36A38" w:rsidP="00E7400A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8</w:t>
            </w:r>
            <w:r w:rsidR="00E7400A" w:rsidRPr="00962D38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. </w:t>
            </w:r>
            <w:r w:rsidR="00D53D6E" w:rsidRPr="00962D38">
              <w:rPr>
                <w:rFonts w:ascii="Arial" w:hAnsi="Arial" w:cs="Arial"/>
                <w:b/>
                <w:sz w:val="20"/>
              </w:rPr>
              <w:t>Father Name</w:t>
            </w:r>
            <w:r w:rsidR="00ED5485" w:rsidRPr="00962D38">
              <w:rPr>
                <w:rFonts w:ascii="Arial" w:hAnsi="Arial" w:cs="Arial"/>
                <w:b/>
                <w:sz w:val="20"/>
              </w:rPr>
              <w:t xml:space="preserve"> </w:t>
            </w:r>
            <w:r w:rsidR="004B611A" w:rsidRPr="00962D38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*</w:t>
            </w:r>
            <w:r w:rsidR="00ED5485" w:rsidRPr="00962D38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977CAA" w:rsidRPr="00E54EA9" w:rsidTr="00A36A38">
        <w:trPr>
          <w:trHeight w:val="288"/>
        </w:trPr>
        <w:tc>
          <w:tcPr>
            <w:tcW w:w="252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4" w:space="0" w:color="auto"/>
            </w:tcBorders>
            <w:shd w:val="clear" w:color="auto" w:fill="auto"/>
          </w:tcPr>
          <w:p w:rsidR="00977CAA" w:rsidRPr="00977CAA" w:rsidRDefault="00A36A38" w:rsidP="0075153D">
            <w:pPr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4</w:t>
            </w:r>
            <w:r w:rsidR="00977CAA" w:rsidRPr="00977CAA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977CAA" w:rsidRPr="00977CAA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Tehsil </w:t>
            </w:r>
            <w:r w:rsidR="00977CAA" w:rsidRPr="00977CA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*</w:t>
            </w:r>
            <w:r w:rsidR="00977CAA" w:rsidRPr="00977CAA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</w:p>
        </w:tc>
        <w:tc>
          <w:tcPr>
            <w:tcW w:w="2480" w:type="pct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333333"/>
            </w:tcBorders>
            <w:shd w:val="clear" w:color="auto" w:fill="auto"/>
          </w:tcPr>
          <w:p w:rsidR="00977CAA" w:rsidRPr="00962D38" w:rsidRDefault="00977CAA" w:rsidP="001306F5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</w:p>
        </w:tc>
      </w:tr>
      <w:tr w:rsidR="00977CAA" w:rsidRPr="00E54EA9" w:rsidTr="00A36A38">
        <w:trPr>
          <w:trHeight w:val="311"/>
        </w:trPr>
        <w:tc>
          <w:tcPr>
            <w:tcW w:w="252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4" w:space="0" w:color="auto"/>
            </w:tcBorders>
            <w:shd w:val="clear" w:color="auto" w:fill="auto"/>
          </w:tcPr>
          <w:p w:rsidR="00977CAA" w:rsidRPr="00E54EA9" w:rsidRDefault="00A36A38" w:rsidP="00A36A38">
            <w:pPr>
              <w:rPr>
                <w:rFonts w:ascii="Arial" w:hAnsi="Arial" w:cs="Arial"/>
                <w:i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5</w:t>
            </w:r>
            <w:r w:rsidR="00977CAA" w:rsidRPr="00E54EA9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="00977CAA" w:rsidRPr="00E54EA9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 </w:t>
            </w:r>
            <w:r w:rsidR="00977CAA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Union Council</w:t>
            </w:r>
            <w:r w:rsidR="00977CAA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977CAA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977CAA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</w:p>
        </w:tc>
        <w:tc>
          <w:tcPr>
            <w:tcW w:w="2480" w:type="pct"/>
            <w:gridSpan w:val="2"/>
            <w:vMerge w:val="restart"/>
            <w:tcBorders>
              <w:left w:val="single" w:sz="4" w:space="0" w:color="auto"/>
              <w:right w:val="single" w:sz="18" w:space="0" w:color="333333"/>
            </w:tcBorders>
            <w:shd w:val="clear" w:color="auto" w:fill="auto"/>
          </w:tcPr>
          <w:p w:rsidR="00977CAA" w:rsidRPr="00962D38" w:rsidRDefault="00977CAA" w:rsidP="00C24893">
            <w:pPr>
              <w:spacing w:before="40"/>
              <w:ind w:firstLine="3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977CAA" w:rsidRPr="00E54EA9" w:rsidTr="00A36A38">
        <w:trPr>
          <w:trHeight w:val="301"/>
        </w:trPr>
        <w:tc>
          <w:tcPr>
            <w:tcW w:w="252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4" w:space="0" w:color="auto"/>
            </w:tcBorders>
            <w:shd w:val="clear" w:color="auto" w:fill="auto"/>
          </w:tcPr>
          <w:p w:rsidR="00A36A38" w:rsidRDefault="00A36A38" w:rsidP="00C24893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6</w:t>
            </w:r>
            <w:r w:rsidR="00977CAA" w:rsidRPr="00E54EA9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="00977CAA" w:rsidRPr="00E54EA9">
              <w:rPr>
                <w:rFonts w:ascii="Arial" w:hAnsi="Arial" w:cs="Arial"/>
                <w:b/>
                <w:i/>
                <w:spacing w:val="0"/>
                <w:sz w:val="20"/>
                <w:lang w:val="en-GB"/>
              </w:rPr>
              <w:t xml:space="preserve"> </w:t>
            </w:r>
            <w:r w:rsidR="00977CAA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Name of (health/EPI) facility</w:t>
            </w:r>
            <w:r w:rsidR="00977CAA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977CAA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977CAA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</w:p>
          <w:p w:rsidR="00A36A38" w:rsidRPr="00E54EA9" w:rsidRDefault="00A36A38" w:rsidP="00C24893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</w:p>
        </w:tc>
        <w:tc>
          <w:tcPr>
            <w:tcW w:w="248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977CAA" w:rsidRPr="00E54EA9" w:rsidRDefault="00977CAA" w:rsidP="00C24893">
            <w:pPr>
              <w:spacing w:before="40"/>
              <w:ind w:firstLine="3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85433F" w:rsidRPr="00E54EA9" w:rsidDel="00EA3E0A" w:rsidTr="00DB40C7">
        <w:trPr>
          <w:trHeight w:val="196"/>
        </w:trPr>
        <w:tc>
          <w:tcPr>
            <w:tcW w:w="5000" w:type="pct"/>
            <w:gridSpan w:val="4"/>
            <w:tcBorders>
              <w:top w:val="single" w:sz="18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C6D9F1"/>
          </w:tcPr>
          <w:p w:rsidR="0085433F" w:rsidRPr="00E54EA9" w:rsidDel="00EA3E0A" w:rsidRDefault="00CC63BC" w:rsidP="00CC63BC">
            <w:pPr>
              <w:rPr>
                <w:rFonts w:ascii="Arial" w:hAnsi="Arial" w:cs="Arial"/>
                <w:i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sz w:val="20"/>
              </w:rPr>
              <w:t>Basic Information</w:t>
            </w:r>
          </w:p>
        </w:tc>
      </w:tr>
      <w:tr w:rsidR="0085433F" w:rsidRPr="00E54EA9" w:rsidTr="00A36A38">
        <w:trPr>
          <w:trHeight w:val="422"/>
        </w:trPr>
        <w:tc>
          <w:tcPr>
            <w:tcW w:w="2520" w:type="pct"/>
            <w:gridSpan w:val="2"/>
            <w:tcBorders>
              <w:top w:val="nil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5433F" w:rsidRPr="00E54EA9" w:rsidRDefault="00CE39CA" w:rsidP="00C24893">
            <w:pPr>
              <w:spacing w:before="40"/>
              <w:ind w:left="270" w:hanging="27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9</w:t>
            </w:r>
            <w:r w:rsidR="0085433F" w:rsidRPr="00E54EA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85433F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CC63BC" w:rsidRPr="00E54EA9">
              <w:rPr>
                <w:rFonts w:ascii="Arial" w:hAnsi="Arial" w:cs="Arial"/>
                <w:b/>
                <w:sz w:val="20"/>
              </w:rPr>
              <w:t>Marital Status</w:t>
            </w:r>
            <w:r w:rsidR="0085433F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</w:p>
          <w:p w:rsidR="00283C58" w:rsidRPr="00E54EA9" w:rsidRDefault="00283C58" w:rsidP="00C24893">
            <w:pPr>
              <w:spacing w:before="40"/>
              <w:ind w:left="270" w:hanging="27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  <w:t xml:space="preserve">    Mark only ONE box</w:t>
            </w:r>
          </w:p>
          <w:p w:rsidR="00283C58" w:rsidRPr="00E54EA9" w:rsidRDefault="00283C58" w:rsidP="00283C58">
            <w:pPr>
              <w:pStyle w:val="Default"/>
              <w:spacing w:before="40" w:after="40"/>
              <w:rPr>
                <w:b/>
                <w:sz w:val="20"/>
                <w:szCs w:val="20"/>
                <w:lang w:val="en-GB"/>
              </w:rPr>
            </w:pPr>
            <w:r w:rsidRPr="00E54EA9">
              <w:rPr>
                <w:b/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EA9">
              <w:rPr>
                <w:b/>
                <w:sz w:val="20"/>
                <w:szCs w:val="20"/>
                <w:lang w:val="en-GB"/>
              </w:rPr>
              <w:instrText xml:space="preserve"> FORMCHECKBOX </w:instrText>
            </w:r>
            <w:r w:rsidR="006B2A8A">
              <w:rPr>
                <w:b/>
                <w:sz w:val="20"/>
                <w:szCs w:val="20"/>
                <w:lang w:val="en-GB"/>
              </w:rPr>
            </w:r>
            <w:r w:rsidR="006B2A8A">
              <w:rPr>
                <w:b/>
                <w:sz w:val="20"/>
                <w:szCs w:val="20"/>
                <w:lang w:val="en-GB"/>
              </w:rPr>
              <w:fldChar w:fldCharType="separate"/>
            </w:r>
            <w:r w:rsidRPr="00E54EA9">
              <w:rPr>
                <w:b/>
                <w:sz w:val="20"/>
                <w:szCs w:val="20"/>
                <w:lang w:val="en-GB"/>
              </w:rPr>
              <w:fldChar w:fldCharType="end"/>
            </w:r>
            <w:r w:rsidRPr="00E54EA9">
              <w:rPr>
                <w:b/>
                <w:sz w:val="20"/>
                <w:szCs w:val="20"/>
                <w:lang w:val="en-GB"/>
              </w:rPr>
              <w:t xml:space="preserve"> Married</w:t>
            </w:r>
          </w:p>
          <w:p w:rsidR="0085433F" w:rsidRPr="00E54EA9" w:rsidRDefault="00283C58" w:rsidP="00283C58">
            <w:pPr>
              <w:pStyle w:val="Default"/>
              <w:tabs>
                <w:tab w:val="right" w:pos="4356"/>
              </w:tabs>
              <w:spacing w:before="40" w:after="40"/>
              <w:rPr>
                <w:b/>
                <w:sz w:val="20"/>
                <w:szCs w:val="20"/>
                <w:lang w:val="en-GB"/>
              </w:rPr>
            </w:pPr>
            <w:r w:rsidRPr="00E54EA9">
              <w:rPr>
                <w:b/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EA9">
              <w:rPr>
                <w:b/>
                <w:sz w:val="20"/>
                <w:szCs w:val="20"/>
                <w:lang w:val="en-GB"/>
              </w:rPr>
              <w:instrText xml:space="preserve"> FORMCHECKBOX </w:instrText>
            </w:r>
            <w:r w:rsidR="006B2A8A">
              <w:rPr>
                <w:b/>
                <w:sz w:val="20"/>
                <w:szCs w:val="20"/>
                <w:lang w:val="en-GB"/>
              </w:rPr>
            </w:r>
            <w:r w:rsidR="006B2A8A">
              <w:rPr>
                <w:b/>
                <w:sz w:val="20"/>
                <w:szCs w:val="20"/>
                <w:lang w:val="en-GB"/>
              </w:rPr>
              <w:fldChar w:fldCharType="separate"/>
            </w:r>
            <w:r w:rsidRPr="00E54EA9">
              <w:rPr>
                <w:b/>
                <w:sz w:val="20"/>
                <w:szCs w:val="20"/>
                <w:lang w:val="en-GB"/>
              </w:rPr>
              <w:fldChar w:fldCharType="end"/>
            </w:r>
            <w:r w:rsidRPr="00E54EA9">
              <w:rPr>
                <w:b/>
                <w:sz w:val="20"/>
                <w:szCs w:val="20"/>
                <w:lang w:val="en-GB"/>
              </w:rPr>
              <w:t>Single</w:t>
            </w:r>
            <w:r w:rsidRPr="00E54EA9">
              <w:rPr>
                <w:b/>
                <w:sz w:val="20"/>
                <w:szCs w:val="20"/>
                <w:lang w:val="en-GB"/>
              </w:rPr>
              <w:tab/>
            </w:r>
          </w:p>
        </w:tc>
        <w:tc>
          <w:tcPr>
            <w:tcW w:w="2480" w:type="pct"/>
            <w:gridSpan w:val="2"/>
            <w:tcBorders>
              <w:bottom w:val="single" w:sz="6" w:space="0" w:color="333333"/>
              <w:right w:val="single" w:sz="18" w:space="0" w:color="333333"/>
            </w:tcBorders>
          </w:tcPr>
          <w:p w:rsidR="007220E5" w:rsidRPr="00E54EA9" w:rsidRDefault="007220E5" w:rsidP="00E54EA9">
            <w:pPr>
              <w:spacing w:before="40"/>
              <w:ind w:left="180" w:hanging="18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</w:p>
        </w:tc>
      </w:tr>
      <w:tr w:rsidR="0085433F" w:rsidRPr="00E54EA9" w:rsidTr="00A36A38">
        <w:trPr>
          <w:trHeight w:val="277"/>
        </w:trPr>
        <w:tc>
          <w:tcPr>
            <w:tcW w:w="252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5433F" w:rsidRPr="00E54EA9" w:rsidRDefault="00D126C3" w:rsidP="00E54EA9">
            <w:pPr>
              <w:ind w:left="270" w:hanging="27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10</w:t>
            </w:r>
            <w:r w:rsidR="00244F52" w:rsidRPr="00E54EA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244F52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244F52" w:rsidRPr="00E54EA9">
              <w:rPr>
                <w:rFonts w:ascii="Arial" w:hAnsi="Arial" w:cs="Arial"/>
                <w:b/>
                <w:sz w:val="20"/>
              </w:rPr>
              <w:t xml:space="preserve">CNIC #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244F52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</w:p>
        </w:tc>
        <w:tc>
          <w:tcPr>
            <w:tcW w:w="2480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85433F" w:rsidRPr="00E54EA9" w:rsidRDefault="00244F52" w:rsidP="00C24893">
            <w:pPr>
              <w:ind w:left="360" w:hanging="36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>13. Date of Birth</w:t>
            </w:r>
            <w:r w:rsidR="00ED5485">
              <w:rPr>
                <w:rFonts w:ascii="Arial" w:hAnsi="Arial" w:cs="Arial"/>
                <w:b/>
                <w:sz w:val="20"/>
              </w:rPr>
              <w:t xml:space="preserve">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ED5485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A832F7" w:rsidRPr="00E54EA9" w:rsidTr="00A36A38">
        <w:trPr>
          <w:trHeight w:val="195"/>
        </w:trPr>
        <w:tc>
          <w:tcPr>
            <w:tcW w:w="252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A832F7" w:rsidRPr="00E54EA9" w:rsidRDefault="00D126C3" w:rsidP="00A832F7">
            <w:pPr>
              <w:rPr>
                <w:rFonts w:ascii="Arial" w:hAnsi="Arial" w:cs="Arial"/>
                <w:b/>
                <w:spacing w:val="0"/>
                <w:sz w:val="20"/>
              </w:rPr>
            </w:pPr>
            <w:r>
              <w:rPr>
                <w:rFonts w:ascii="Arial" w:hAnsi="Arial" w:cs="Arial"/>
                <w:b/>
                <w:spacing w:val="0"/>
                <w:sz w:val="20"/>
              </w:rPr>
              <w:t>11</w:t>
            </w:r>
            <w:r w:rsidR="00E54EA9" w:rsidRPr="00E54EA9">
              <w:rPr>
                <w:rFonts w:ascii="Arial" w:hAnsi="Arial" w:cs="Arial"/>
                <w:b/>
                <w:spacing w:val="0"/>
                <w:sz w:val="20"/>
              </w:rPr>
              <w:t xml:space="preserve">. </w:t>
            </w:r>
            <w:r w:rsidR="00A832F7" w:rsidRPr="00E54EA9">
              <w:rPr>
                <w:rFonts w:ascii="Arial" w:hAnsi="Arial" w:cs="Arial"/>
                <w:b/>
                <w:spacing w:val="0"/>
                <w:sz w:val="20"/>
              </w:rPr>
              <w:t xml:space="preserve">Supervisor Name </w:t>
            </w:r>
            <w:r w:rsidR="00C66BF6">
              <w:rPr>
                <w:rFonts w:ascii="Arial" w:hAnsi="Arial" w:cs="Arial"/>
                <w:b/>
                <w:spacing w:val="0"/>
                <w:sz w:val="20"/>
              </w:rPr>
              <w:t>(</w:t>
            </w:r>
            <w:r w:rsidR="00C66BF6" w:rsidRPr="00C66BF6">
              <w:rPr>
                <w:rFonts w:ascii="Arial" w:hAnsi="Arial" w:cs="Arial"/>
                <w:b/>
                <w:i/>
                <w:spacing w:val="0"/>
                <w:sz w:val="20"/>
              </w:rPr>
              <w:t>if any</w:t>
            </w:r>
            <w:r w:rsidR="00C66BF6">
              <w:rPr>
                <w:rFonts w:ascii="Arial" w:hAnsi="Arial" w:cs="Arial"/>
                <w:b/>
                <w:spacing w:val="0"/>
                <w:sz w:val="20"/>
              </w:rPr>
              <w:t>)</w:t>
            </w:r>
            <w:r w:rsidR="00ED5485">
              <w:rPr>
                <w:rFonts w:ascii="Arial" w:hAnsi="Arial" w:cs="Arial"/>
                <w:b/>
                <w:spacing w:val="0"/>
                <w:sz w:val="20"/>
              </w:rPr>
              <w:t>:</w:t>
            </w:r>
          </w:p>
          <w:p w:rsidR="00A832F7" w:rsidRPr="00E54EA9" w:rsidRDefault="00A832F7" w:rsidP="00E54EA9">
            <w:pP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</w:p>
        </w:tc>
        <w:tc>
          <w:tcPr>
            <w:tcW w:w="2480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A832F7" w:rsidRPr="00E54EA9" w:rsidRDefault="00E54EA9" w:rsidP="00A832F7">
            <w:pPr>
              <w:rPr>
                <w:rFonts w:ascii="Arial" w:hAnsi="Arial" w:cs="Arial"/>
                <w:b/>
                <w:spacing w:val="0"/>
                <w:sz w:val="20"/>
              </w:rPr>
            </w:pPr>
            <w:r w:rsidRPr="00E54EA9">
              <w:rPr>
                <w:rFonts w:ascii="Arial" w:hAnsi="Arial" w:cs="Arial"/>
                <w:b/>
                <w:spacing w:val="0"/>
                <w:sz w:val="20"/>
              </w:rPr>
              <w:t xml:space="preserve">14. </w:t>
            </w:r>
            <w:r w:rsidR="00A832F7" w:rsidRPr="00E54EA9">
              <w:rPr>
                <w:rFonts w:ascii="Arial" w:hAnsi="Arial" w:cs="Arial"/>
                <w:b/>
                <w:spacing w:val="0"/>
                <w:sz w:val="20"/>
              </w:rPr>
              <w:t xml:space="preserve">Employee Type </w:t>
            </w:r>
            <w:r w:rsidR="00ED5485">
              <w:rPr>
                <w:rFonts w:ascii="Arial" w:hAnsi="Arial" w:cs="Arial"/>
                <w:b/>
                <w:spacing w:val="0"/>
                <w:sz w:val="20"/>
              </w:rPr>
              <w:t>:</w:t>
            </w:r>
          </w:p>
          <w:p w:rsidR="00DE20A8" w:rsidRPr="001457AC" w:rsidRDefault="00DE20A8" w:rsidP="00DE20A8">
            <w:pPr>
              <w:spacing w:before="40"/>
              <w:ind w:left="270" w:hanging="27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i/>
                <w:color w:val="808080"/>
                <w:spacing w:val="0"/>
                <w:sz w:val="20"/>
                <w:lang w:val="en-GB"/>
              </w:rPr>
              <w:t>Mark only ONE box</w:t>
            </w:r>
          </w:p>
          <w:p w:rsidR="00DE20A8" w:rsidRPr="001457AC" w:rsidRDefault="00DE20A8" w:rsidP="00DE20A8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457AC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6B2A8A">
              <w:rPr>
                <w:sz w:val="20"/>
                <w:szCs w:val="20"/>
                <w:lang w:val="en-GB"/>
              </w:rPr>
            </w:r>
            <w:r w:rsidR="006B2A8A">
              <w:rPr>
                <w:sz w:val="20"/>
                <w:szCs w:val="20"/>
                <w:lang w:val="en-GB"/>
              </w:rPr>
              <w:fldChar w:fldCharType="separate"/>
            </w:r>
            <w:r w:rsidRPr="001457AC">
              <w:rPr>
                <w:sz w:val="20"/>
                <w:szCs w:val="20"/>
                <w:lang w:val="en-GB"/>
              </w:rPr>
              <w:fldChar w:fldCharType="end"/>
            </w:r>
            <w:r w:rsidRPr="001457AC">
              <w:rPr>
                <w:sz w:val="20"/>
                <w:szCs w:val="20"/>
                <w:lang w:val="en-GB"/>
              </w:rPr>
              <w:t xml:space="preserve"> Contract</w:t>
            </w:r>
          </w:p>
          <w:p w:rsidR="00DE20A8" w:rsidRPr="001457AC" w:rsidRDefault="00DE20A8" w:rsidP="00DE20A8">
            <w:pPr>
              <w:ind w:left="270" w:hanging="270"/>
              <w:rPr>
                <w:rFonts w:ascii="Arial" w:hAnsi="Arial" w:cs="Arial"/>
                <w:sz w:val="20"/>
                <w:lang w:val="en-GB"/>
              </w:rPr>
            </w:pPr>
            <w:r w:rsidRPr="001457AC">
              <w:rPr>
                <w:rFonts w:ascii="Arial" w:hAnsi="Arial" w:cs="Arial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rFonts w:ascii="Arial" w:hAnsi="Arial" w:cs="Arial"/>
                <w:sz w:val="20"/>
                <w:lang w:val="en-GB"/>
              </w:rPr>
              <w:instrText xml:space="preserve"> FORMCHECKBOX </w:instrText>
            </w:r>
            <w:r w:rsidR="006B2A8A">
              <w:rPr>
                <w:rFonts w:ascii="Arial" w:hAnsi="Arial" w:cs="Arial"/>
                <w:sz w:val="20"/>
                <w:lang w:val="en-GB"/>
              </w:rPr>
            </w:r>
            <w:r w:rsidR="006B2A8A">
              <w:rPr>
                <w:rFonts w:ascii="Arial" w:hAnsi="Arial" w:cs="Arial"/>
                <w:sz w:val="20"/>
                <w:lang w:val="en-GB"/>
              </w:rPr>
              <w:fldChar w:fldCharType="separate"/>
            </w:r>
            <w:r w:rsidRPr="001457AC">
              <w:rPr>
                <w:rFonts w:ascii="Arial" w:hAnsi="Arial" w:cs="Arial"/>
                <w:sz w:val="20"/>
                <w:lang w:val="en-GB"/>
              </w:rPr>
              <w:fldChar w:fldCharType="end"/>
            </w:r>
            <w:r w:rsidRPr="001457AC">
              <w:rPr>
                <w:rFonts w:ascii="Arial" w:hAnsi="Arial" w:cs="Arial"/>
                <w:sz w:val="20"/>
              </w:rPr>
              <w:t xml:space="preserve"> </w:t>
            </w:r>
            <w:r w:rsidRPr="001457AC">
              <w:rPr>
                <w:rFonts w:ascii="Arial" w:hAnsi="Arial" w:cs="Arial"/>
                <w:sz w:val="20"/>
                <w:lang w:val="en-GB"/>
              </w:rPr>
              <w:t>Regular</w:t>
            </w:r>
          </w:p>
          <w:p w:rsidR="00DE20A8" w:rsidRPr="00DE20A8" w:rsidRDefault="00DE20A8" w:rsidP="00DE20A8">
            <w:pPr>
              <w:ind w:left="270" w:hanging="270"/>
              <w:rPr>
                <w:rFonts w:ascii="Arial" w:hAnsi="Arial" w:cs="Arial"/>
                <w:sz w:val="20"/>
                <w:lang w:val="en-GB"/>
              </w:rPr>
            </w:pPr>
            <w:r w:rsidRPr="001457AC">
              <w:rPr>
                <w:rFonts w:ascii="Arial" w:hAnsi="Arial" w:cs="Arial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rFonts w:ascii="Arial" w:hAnsi="Arial" w:cs="Arial"/>
                <w:sz w:val="20"/>
                <w:lang w:val="en-GB"/>
              </w:rPr>
              <w:instrText xml:space="preserve"> FORMCHECKBOX </w:instrText>
            </w:r>
            <w:r w:rsidR="006B2A8A">
              <w:rPr>
                <w:rFonts w:ascii="Arial" w:hAnsi="Arial" w:cs="Arial"/>
                <w:sz w:val="20"/>
                <w:lang w:val="en-GB"/>
              </w:rPr>
            </w:r>
            <w:r w:rsidR="006B2A8A">
              <w:rPr>
                <w:rFonts w:ascii="Arial" w:hAnsi="Arial" w:cs="Arial"/>
                <w:sz w:val="20"/>
                <w:lang w:val="en-GB"/>
              </w:rPr>
              <w:fldChar w:fldCharType="separate"/>
            </w:r>
            <w:r w:rsidRPr="001457AC">
              <w:rPr>
                <w:rFonts w:ascii="Arial" w:hAnsi="Arial" w:cs="Arial"/>
                <w:sz w:val="20"/>
                <w:lang w:val="en-GB"/>
              </w:rPr>
              <w:fldChar w:fldCharType="end"/>
            </w:r>
            <w:r w:rsidRPr="001457AC">
              <w:rPr>
                <w:rFonts w:ascii="Arial" w:hAnsi="Arial" w:cs="Arial"/>
                <w:sz w:val="20"/>
              </w:rPr>
              <w:t xml:space="preserve"> </w:t>
            </w:r>
            <w:r w:rsidRPr="001457AC">
              <w:rPr>
                <w:rFonts w:ascii="Arial" w:hAnsi="Arial" w:cs="Arial"/>
                <w:sz w:val="20"/>
                <w:lang w:val="en-GB"/>
              </w:rPr>
              <w:t>Contingent</w:t>
            </w:r>
          </w:p>
          <w:p w:rsidR="00DE20A8" w:rsidRPr="00E54EA9" w:rsidRDefault="00DE20A8" w:rsidP="0077405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B1803" w:rsidRPr="00E54EA9" w:rsidTr="00DB40C7">
        <w:trPr>
          <w:trHeight w:val="221"/>
        </w:trPr>
        <w:tc>
          <w:tcPr>
            <w:tcW w:w="5000" w:type="pct"/>
            <w:gridSpan w:val="4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2B1803" w:rsidRPr="00E54EA9" w:rsidRDefault="002B1803" w:rsidP="00D126C3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>1</w:t>
            </w:r>
            <w:r w:rsidR="00D126C3">
              <w:rPr>
                <w:rFonts w:ascii="Arial" w:hAnsi="Arial" w:cs="Arial"/>
                <w:b/>
                <w:sz w:val="20"/>
              </w:rPr>
              <w:t>2</w:t>
            </w:r>
            <w:r w:rsidRPr="00E54EA9">
              <w:rPr>
                <w:rFonts w:ascii="Arial" w:hAnsi="Arial" w:cs="Arial"/>
                <w:b/>
                <w:sz w:val="20"/>
              </w:rPr>
              <w:t>. Catchment Area Population</w:t>
            </w:r>
            <w:r w:rsidR="00ED5485">
              <w:rPr>
                <w:rFonts w:ascii="Arial" w:hAnsi="Arial" w:cs="Arial"/>
                <w:b/>
                <w:sz w:val="20"/>
              </w:rPr>
              <w:t xml:space="preserve"> </w:t>
            </w:r>
            <w:r w:rsidR="004B611A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ED5485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244F52" w:rsidRPr="00E54EA9" w:rsidTr="00DB40C7">
        <w:trPr>
          <w:trHeight w:val="167"/>
        </w:trPr>
        <w:tc>
          <w:tcPr>
            <w:tcW w:w="5000" w:type="pct"/>
            <w:gridSpan w:val="4"/>
            <w:tcBorders>
              <w:top w:val="single" w:sz="6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C6D9F1" w:themeFill="text2" w:themeFillTint="33"/>
          </w:tcPr>
          <w:p w:rsidR="00244F52" w:rsidRPr="00E54EA9" w:rsidRDefault="00244F52" w:rsidP="00C24893">
            <w:pPr>
              <w:ind w:left="360" w:hanging="360"/>
              <w:rPr>
                <w:rFonts w:ascii="Arial" w:hAnsi="Arial" w:cs="Arial"/>
                <w:color w:val="8DB3E2" w:themeColor="text2" w:themeTint="66"/>
                <w:sz w:val="20"/>
              </w:rPr>
            </w:pPr>
            <w:r w:rsidRPr="00E54EA9">
              <w:rPr>
                <w:rFonts w:ascii="Arial" w:hAnsi="Arial" w:cs="Arial"/>
                <w:sz w:val="20"/>
              </w:rPr>
              <w:t>Address and Qualification</w:t>
            </w:r>
          </w:p>
        </w:tc>
      </w:tr>
      <w:tr w:rsidR="00244F52" w:rsidRPr="00E54EA9" w:rsidTr="007545F6">
        <w:trPr>
          <w:trHeight w:val="579"/>
        </w:trPr>
        <w:tc>
          <w:tcPr>
            <w:tcW w:w="2520" w:type="pct"/>
            <w:gridSpan w:val="2"/>
            <w:tcBorders>
              <w:top w:val="single" w:sz="4" w:space="0" w:color="auto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244F52" w:rsidRPr="00535DCE" w:rsidRDefault="00E54EA9" w:rsidP="00535DCE">
            <w:pP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 w:rsidRPr="00535DCE">
              <w:rPr>
                <w:rFonts w:ascii="Arial" w:hAnsi="Arial" w:cs="Arial"/>
                <w:b/>
                <w:sz w:val="20"/>
              </w:rPr>
              <w:t>15</w:t>
            </w:r>
            <w:r w:rsidR="00283C58" w:rsidRPr="00535DCE">
              <w:rPr>
                <w:rFonts w:ascii="Arial" w:hAnsi="Arial" w:cs="Arial"/>
                <w:b/>
                <w:sz w:val="20"/>
              </w:rPr>
              <w:t>. Permanent Address</w:t>
            </w:r>
            <w:r w:rsidR="00ED5485" w:rsidRPr="00535DCE">
              <w:rPr>
                <w:rFonts w:ascii="Arial" w:hAnsi="Arial" w:cs="Arial"/>
                <w:b/>
                <w:sz w:val="20"/>
              </w:rPr>
              <w:t xml:space="preserve"> </w:t>
            </w:r>
            <w:r w:rsidR="00EA1C85" w:rsidRPr="00535DCE">
              <w:rPr>
                <w:rFonts w:asciiTheme="minorHAnsi" w:hAnsiTheme="minorHAnsi" w:cstheme="minorHAnsi"/>
                <w:b/>
                <w:i/>
                <w:sz w:val="20"/>
              </w:rPr>
              <w:t>*</w:t>
            </w:r>
            <w:r w:rsidR="00ED5485" w:rsidRPr="00535DCE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480" w:type="pct"/>
            <w:gridSpan w:val="2"/>
            <w:tcBorders>
              <w:top w:val="single" w:sz="4" w:space="0" w:color="auto"/>
              <w:bottom w:val="single" w:sz="6" w:space="0" w:color="333333"/>
              <w:right w:val="single" w:sz="18" w:space="0" w:color="333333"/>
            </w:tcBorders>
          </w:tcPr>
          <w:p w:rsidR="00244F52" w:rsidRPr="00535DCE" w:rsidRDefault="00535DCE" w:rsidP="00C24893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20</w:t>
            </w:r>
            <w:r w:rsidR="00283C58" w:rsidRPr="00535DCE">
              <w:rPr>
                <w:rFonts w:ascii="Arial" w:hAnsi="Arial" w:cs="Arial"/>
                <w:b/>
                <w:sz w:val="20"/>
              </w:rPr>
              <w:t>. Present Address</w:t>
            </w:r>
            <w:r w:rsidR="00ED5485" w:rsidRPr="00535DCE">
              <w:rPr>
                <w:rFonts w:ascii="Arial" w:hAnsi="Arial" w:cs="Arial"/>
                <w:b/>
                <w:sz w:val="20"/>
              </w:rPr>
              <w:t xml:space="preserve"> </w:t>
            </w:r>
            <w:r w:rsidR="00EA1C85" w:rsidRPr="00535DCE">
              <w:rPr>
                <w:rFonts w:asciiTheme="minorHAnsi" w:hAnsiTheme="minorHAnsi" w:cstheme="minorHAnsi"/>
                <w:b/>
                <w:i/>
                <w:sz w:val="20"/>
              </w:rPr>
              <w:t>*</w:t>
            </w:r>
            <w:r w:rsidR="00ED5485" w:rsidRPr="00535DCE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6E7089" w:rsidRPr="00E54EA9" w:rsidTr="00A36A38">
        <w:trPr>
          <w:trHeight w:val="320"/>
        </w:trPr>
        <w:tc>
          <w:tcPr>
            <w:tcW w:w="2520" w:type="pct"/>
            <w:gridSpan w:val="2"/>
            <w:tcBorders>
              <w:top w:val="single" w:sz="4" w:space="0" w:color="auto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6E7089" w:rsidRPr="00535DCE" w:rsidRDefault="00535DCE" w:rsidP="001306F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b/>
                <w:sz w:val="20"/>
              </w:rPr>
              <w:t xml:space="preserve">16. </w:t>
            </w:r>
            <w:r w:rsidR="006E7089" w:rsidRPr="00535DCE">
              <w:rPr>
                <w:b/>
                <w:sz w:val="20"/>
              </w:rPr>
              <w:t>Postal Code :</w:t>
            </w:r>
          </w:p>
        </w:tc>
        <w:tc>
          <w:tcPr>
            <w:tcW w:w="2480" w:type="pct"/>
            <w:gridSpan w:val="2"/>
            <w:tcBorders>
              <w:top w:val="single" w:sz="4" w:space="0" w:color="auto"/>
              <w:bottom w:val="single" w:sz="6" w:space="0" w:color="333333"/>
              <w:right w:val="single" w:sz="18" w:space="0" w:color="333333"/>
            </w:tcBorders>
          </w:tcPr>
          <w:p w:rsidR="006E7089" w:rsidRPr="00535DCE" w:rsidRDefault="00535DCE" w:rsidP="001306F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21. </w:t>
            </w:r>
            <w:r w:rsidR="006E7089" w:rsidRPr="00535DCE">
              <w:rPr>
                <w:rFonts w:ascii="Arial" w:hAnsi="Arial" w:cs="Arial"/>
                <w:b/>
                <w:sz w:val="20"/>
              </w:rPr>
              <w:t xml:space="preserve">City : </w:t>
            </w:r>
          </w:p>
        </w:tc>
      </w:tr>
      <w:tr w:rsidR="006E7089" w:rsidRPr="00E54EA9" w:rsidTr="005903F2">
        <w:trPr>
          <w:trHeight w:val="518"/>
        </w:trPr>
        <w:tc>
          <w:tcPr>
            <w:tcW w:w="2520" w:type="pct"/>
            <w:gridSpan w:val="2"/>
            <w:tcBorders>
              <w:top w:val="single" w:sz="4" w:space="0" w:color="auto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6E7089" w:rsidRPr="00535DCE" w:rsidRDefault="00535DCE" w:rsidP="006E7089">
            <w:pPr>
              <w:ind w:left="270" w:hanging="270"/>
              <w:rPr>
                <w:b/>
                <w:sz w:val="20"/>
              </w:rPr>
            </w:pPr>
            <w:r w:rsidRPr="00535DCE">
              <w:rPr>
                <w:rFonts w:ascii="Arial" w:hAnsi="Arial" w:cs="Arial"/>
                <w:b/>
                <w:sz w:val="20"/>
              </w:rPr>
              <w:t xml:space="preserve">17. </w:t>
            </w:r>
            <w:r w:rsidR="00D43C33">
              <w:rPr>
                <w:b/>
                <w:sz w:val="20"/>
              </w:rPr>
              <w:t xml:space="preserve">Phone </w:t>
            </w:r>
            <w:bookmarkStart w:id="0" w:name="_GoBack"/>
            <w:bookmarkEnd w:id="0"/>
            <w:r w:rsidR="006E7089" w:rsidRPr="00535DCE">
              <w:rPr>
                <w:b/>
                <w:sz w:val="20"/>
              </w:rPr>
              <w:t>:</w:t>
            </w:r>
          </w:p>
        </w:tc>
        <w:tc>
          <w:tcPr>
            <w:tcW w:w="2480" w:type="pct"/>
            <w:gridSpan w:val="2"/>
            <w:tcBorders>
              <w:top w:val="single" w:sz="4" w:space="0" w:color="auto"/>
              <w:bottom w:val="single" w:sz="6" w:space="0" w:color="333333"/>
              <w:right w:val="single" w:sz="18" w:space="0" w:color="333333"/>
            </w:tcBorders>
          </w:tcPr>
          <w:p w:rsidR="006E7089" w:rsidRPr="00FE5444" w:rsidRDefault="00922103" w:rsidP="00F409F9">
            <w:pPr>
              <w:ind w:left="360" w:hanging="360"/>
              <w:rPr>
                <w:rFonts w:ascii="Arial" w:hAnsi="Arial" w:cs="Arial"/>
                <w:sz w:val="20"/>
              </w:rPr>
            </w:pPr>
            <w:r>
              <w:rPr>
                <w:b/>
                <w:sz w:val="20"/>
              </w:rPr>
              <w:t xml:space="preserve">17 (a). </w:t>
            </w:r>
            <w:r w:rsidR="00FE5444" w:rsidRPr="00FE5444">
              <w:rPr>
                <w:b/>
                <w:sz w:val="20"/>
              </w:rPr>
              <w:t>Landline Phone Number</w:t>
            </w:r>
            <w:r w:rsidR="00FE5444">
              <w:rPr>
                <w:b/>
                <w:sz w:val="20"/>
              </w:rPr>
              <w:t xml:space="preserve"> </w:t>
            </w:r>
            <w:r w:rsidR="00F409F9">
              <w:rPr>
                <w:b/>
                <w:sz w:val="20"/>
              </w:rPr>
              <w:t>(</w:t>
            </w:r>
            <w:r w:rsidR="00F409F9" w:rsidRPr="00F409F9">
              <w:rPr>
                <w:b/>
                <w:i/>
                <w:sz w:val="20"/>
              </w:rPr>
              <w:t>if any</w:t>
            </w:r>
            <w:r w:rsidR="00F409F9">
              <w:rPr>
                <w:b/>
                <w:sz w:val="20"/>
              </w:rPr>
              <w:t>):</w:t>
            </w:r>
          </w:p>
        </w:tc>
      </w:tr>
      <w:tr w:rsidR="00244F52" w:rsidRPr="00E54EA9" w:rsidTr="00A36A38">
        <w:trPr>
          <w:trHeight w:val="305"/>
        </w:trPr>
        <w:tc>
          <w:tcPr>
            <w:tcW w:w="252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244F52" w:rsidRPr="00535DCE" w:rsidRDefault="00535DCE" w:rsidP="00244F52">
            <w:pPr>
              <w:ind w:left="270" w:hanging="270"/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</w:rPr>
              <w:t>18</w:t>
            </w:r>
            <w:r w:rsidR="00283C58" w:rsidRPr="00535DCE">
              <w:rPr>
                <w:rFonts w:ascii="Arial" w:hAnsi="Arial" w:cs="Arial"/>
                <w:b/>
                <w:sz w:val="20"/>
              </w:rPr>
              <w:t>. Last Qualification</w:t>
            </w:r>
            <w:r w:rsidR="00ED5485" w:rsidRPr="00535DCE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  <w:tc>
          <w:tcPr>
            <w:tcW w:w="2480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244F52" w:rsidRPr="00535DCE" w:rsidRDefault="00D126C3" w:rsidP="00E54EA9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22</w:t>
            </w:r>
            <w:r w:rsidR="00283C58" w:rsidRPr="00535DCE">
              <w:rPr>
                <w:rFonts w:ascii="Arial" w:hAnsi="Arial" w:cs="Arial"/>
                <w:b/>
                <w:sz w:val="20"/>
              </w:rPr>
              <w:t>. Passing Out Year</w:t>
            </w:r>
            <w:r w:rsidR="00ED5485" w:rsidRPr="00535DCE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</w:tr>
      <w:tr w:rsidR="0085433F" w:rsidRPr="00E54EA9" w:rsidTr="00A36A38">
        <w:trPr>
          <w:trHeight w:val="238"/>
        </w:trPr>
        <w:tc>
          <w:tcPr>
            <w:tcW w:w="252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85433F" w:rsidRPr="00535DCE" w:rsidRDefault="00535DCE" w:rsidP="00C24893">
            <w:pPr>
              <w:ind w:left="270" w:hanging="27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19. </w:t>
            </w:r>
            <w:r w:rsidR="00283C58" w:rsidRPr="00535DCE">
              <w:rPr>
                <w:rFonts w:ascii="Arial" w:hAnsi="Arial" w:cs="Arial"/>
                <w:b/>
                <w:sz w:val="20"/>
              </w:rPr>
              <w:t xml:space="preserve">Institute Name </w:t>
            </w:r>
            <w:r w:rsidR="00ED5485" w:rsidRPr="00535DCE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480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85433F" w:rsidRPr="00535DCE" w:rsidRDefault="00E54EA9" w:rsidP="00D126C3">
            <w:pPr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535DCE">
              <w:rPr>
                <w:rFonts w:ascii="Arial" w:hAnsi="Arial" w:cs="Arial"/>
                <w:b/>
                <w:sz w:val="20"/>
              </w:rPr>
              <w:t>2</w:t>
            </w:r>
            <w:r w:rsidR="00D126C3">
              <w:rPr>
                <w:rFonts w:ascii="Arial" w:hAnsi="Arial" w:cs="Arial"/>
                <w:b/>
                <w:sz w:val="20"/>
              </w:rPr>
              <w:t>3</w:t>
            </w:r>
            <w:r w:rsidRPr="00535DCE">
              <w:rPr>
                <w:rFonts w:ascii="Arial" w:hAnsi="Arial" w:cs="Arial"/>
                <w:b/>
                <w:sz w:val="20"/>
              </w:rPr>
              <w:t xml:space="preserve">. </w:t>
            </w:r>
            <w:r w:rsidR="0027606F" w:rsidRPr="00535DCE">
              <w:rPr>
                <w:rFonts w:ascii="Arial" w:hAnsi="Arial" w:cs="Arial"/>
                <w:b/>
                <w:sz w:val="20"/>
              </w:rPr>
              <w:t>Catchment Area Name</w:t>
            </w:r>
            <w:r w:rsidR="00ED5485" w:rsidRPr="00535DCE">
              <w:rPr>
                <w:rFonts w:ascii="Arial" w:hAnsi="Arial" w:cs="Arial"/>
                <w:b/>
                <w:sz w:val="20"/>
              </w:rPr>
              <w:t xml:space="preserve"> </w:t>
            </w:r>
            <w:r w:rsidR="00987178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7220E5" w:rsidRPr="00E54EA9" w:rsidTr="00DB40C7">
        <w:trPr>
          <w:trHeight w:val="206"/>
        </w:trPr>
        <w:tc>
          <w:tcPr>
            <w:tcW w:w="5000" w:type="pct"/>
            <w:gridSpan w:val="4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C6D9F1" w:themeFill="text2" w:themeFillTint="33"/>
          </w:tcPr>
          <w:p w:rsidR="007220E5" w:rsidRPr="00E54EA9" w:rsidRDefault="007220E5" w:rsidP="00283C58">
            <w:pPr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sz w:val="20"/>
              </w:rPr>
              <w:t>Joining Details</w:t>
            </w:r>
          </w:p>
        </w:tc>
      </w:tr>
      <w:tr w:rsidR="00283C58" w:rsidRPr="00E54EA9" w:rsidTr="00A36A38">
        <w:trPr>
          <w:trHeight w:val="243"/>
        </w:trPr>
        <w:tc>
          <w:tcPr>
            <w:tcW w:w="252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4E5ACD" w:rsidRPr="00535DCE" w:rsidRDefault="00D126C3" w:rsidP="001306F5">
            <w:pPr>
              <w:ind w:left="270" w:hanging="270"/>
              <w:rPr>
                <w:rFonts w:ascii="Arial" w:hAnsi="Arial" w:cs="Arial"/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  <w:r w:rsidR="00535DCE">
              <w:rPr>
                <w:b/>
                <w:sz w:val="20"/>
              </w:rPr>
              <w:t xml:space="preserve">. </w:t>
            </w:r>
            <w:r w:rsidR="00280A5F" w:rsidRPr="00535DCE">
              <w:rPr>
                <w:b/>
                <w:sz w:val="20"/>
              </w:rPr>
              <w:t xml:space="preserve">Designation : </w:t>
            </w:r>
          </w:p>
        </w:tc>
        <w:tc>
          <w:tcPr>
            <w:tcW w:w="2480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283C58" w:rsidRPr="00535DCE" w:rsidRDefault="00535DCE" w:rsidP="00D126C3">
            <w:pPr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  <w:r w:rsidR="00D126C3">
              <w:rPr>
                <w:rFonts w:ascii="Arial" w:hAnsi="Arial" w:cs="Arial"/>
                <w:b/>
                <w:sz w:val="20"/>
              </w:rPr>
              <w:t>7</w:t>
            </w:r>
            <w:r w:rsidR="00280A5F" w:rsidRPr="00535DCE">
              <w:rPr>
                <w:rFonts w:ascii="Arial" w:hAnsi="Arial" w:cs="Arial"/>
                <w:b/>
                <w:sz w:val="20"/>
              </w:rPr>
              <w:t>. Date of Joining :</w:t>
            </w:r>
          </w:p>
        </w:tc>
      </w:tr>
      <w:tr w:rsidR="00280A5F" w:rsidRPr="00E54EA9" w:rsidTr="00A36A38">
        <w:trPr>
          <w:trHeight w:val="243"/>
        </w:trPr>
        <w:tc>
          <w:tcPr>
            <w:tcW w:w="252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280A5F" w:rsidRPr="00535DCE" w:rsidRDefault="00535DCE" w:rsidP="00D126C3">
            <w:pPr>
              <w:ind w:left="270" w:hanging="270"/>
              <w:rPr>
                <w:rFonts w:ascii="Arial" w:hAnsi="Arial" w:cs="Arial"/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D126C3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 xml:space="preserve">. </w:t>
            </w:r>
            <w:r w:rsidR="00091F59">
              <w:rPr>
                <w:b/>
                <w:sz w:val="20"/>
              </w:rPr>
              <w:t>Place o</w:t>
            </w:r>
            <w:r w:rsidR="00280A5F" w:rsidRPr="00535DCE">
              <w:rPr>
                <w:b/>
                <w:sz w:val="20"/>
              </w:rPr>
              <w:t xml:space="preserve">f Posting : </w:t>
            </w:r>
          </w:p>
        </w:tc>
        <w:tc>
          <w:tcPr>
            <w:tcW w:w="2480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280A5F" w:rsidRPr="00535DCE" w:rsidRDefault="00280A5F" w:rsidP="00D126C3">
            <w:pPr>
              <w:rPr>
                <w:rFonts w:ascii="Arial" w:hAnsi="Arial" w:cs="Arial"/>
                <w:b/>
                <w:sz w:val="20"/>
              </w:rPr>
            </w:pPr>
            <w:r w:rsidRPr="00535DCE">
              <w:rPr>
                <w:rFonts w:ascii="Arial" w:hAnsi="Arial" w:cs="Arial"/>
                <w:b/>
                <w:sz w:val="20"/>
              </w:rPr>
              <w:t>2</w:t>
            </w:r>
            <w:r w:rsidR="00D126C3">
              <w:rPr>
                <w:rFonts w:ascii="Arial" w:hAnsi="Arial" w:cs="Arial"/>
                <w:b/>
                <w:sz w:val="20"/>
              </w:rPr>
              <w:t>8</w:t>
            </w:r>
            <w:r w:rsidRPr="00535DCE">
              <w:rPr>
                <w:rFonts w:ascii="Arial" w:hAnsi="Arial" w:cs="Arial"/>
                <w:b/>
                <w:sz w:val="20"/>
              </w:rPr>
              <w:t>. Place of Joining :</w:t>
            </w:r>
          </w:p>
        </w:tc>
      </w:tr>
      <w:tr w:rsidR="00283C58" w:rsidRPr="00E54EA9" w:rsidTr="00A36A38">
        <w:trPr>
          <w:trHeight w:val="361"/>
        </w:trPr>
        <w:tc>
          <w:tcPr>
            <w:tcW w:w="2520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27606F" w:rsidRPr="00072A0E" w:rsidRDefault="00535DCE" w:rsidP="0027606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  <w:r w:rsidR="00D126C3">
              <w:rPr>
                <w:rFonts w:ascii="Arial" w:hAnsi="Arial" w:cs="Arial"/>
                <w:b/>
                <w:sz w:val="20"/>
              </w:rPr>
              <w:t>6</w:t>
            </w:r>
            <w:r w:rsidR="0027606F" w:rsidRPr="00072A0E">
              <w:rPr>
                <w:rFonts w:ascii="Arial" w:hAnsi="Arial" w:cs="Arial"/>
                <w:b/>
                <w:sz w:val="20"/>
              </w:rPr>
              <w:t>. Status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</w:p>
          <w:p w:rsidR="0027606F" w:rsidRPr="00072A0E" w:rsidRDefault="0027606F" w:rsidP="0027606F">
            <w:pPr>
              <w:spacing w:before="40"/>
              <w:ind w:left="270" w:hanging="27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072A0E"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  <w:t>Mark only ONE box</w:t>
            </w:r>
          </w:p>
          <w:p w:rsidR="0027606F" w:rsidRPr="00072A0E" w:rsidRDefault="0027606F" w:rsidP="0027606F">
            <w:pPr>
              <w:pStyle w:val="Default"/>
              <w:spacing w:before="40" w:after="40"/>
              <w:rPr>
                <w:b/>
                <w:sz w:val="20"/>
                <w:szCs w:val="20"/>
                <w:lang w:val="en-GB"/>
              </w:rPr>
            </w:pPr>
            <w:r w:rsidRPr="00072A0E">
              <w:rPr>
                <w:b/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b/>
                <w:sz w:val="20"/>
                <w:szCs w:val="20"/>
                <w:lang w:val="en-GB"/>
              </w:rPr>
              <w:instrText xml:space="preserve"> FORMCHECKBOX </w:instrText>
            </w:r>
            <w:r w:rsidR="006B2A8A">
              <w:rPr>
                <w:b/>
                <w:sz w:val="20"/>
                <w:szCs w:val="20"/>
                <w:lang w:val="en-GB"/>
              </w:rPr>
            </w:r>
            <w:r w:rsidR="006B2A8A">
              <w:rPr>
                <w:b/>
                <w:sz w:val="20"/>
                <w:szCs w:val="20"/>
                <w:lang w:val="en-GB"/>
              </w:rPr>
              <w:fldChar w:fldCharType="separate"/>
            </w:r>
            <w:r w:rsidRPr="00072A0E">
              <w:rPr>
                <w:b/>
                <w:sz w:val="20"/>
                <w:szCs w:val="20"/>
                <w:lang w:val="en-GB"/>
              </w:rPr>
              <w:fldChar w:fldCharType="end"/>
            </w:r>
            <w:r w:rsidRPr="00072A0E">
              <w:rPr>
                <w:b/>
                <w:sz w:val="20"/>
                <w:szCs w:val="20"/>
                <w:lang w:val="en-GB"/>
              </w:rPr>
              <w:t xml:space="preserve"> Active</w:t>
            </w:r>
          </w:p>
          <w:p w:rsidR="0027606F" w:rsidRPr="00072A0E" w:rsidRDefault="0027606F" w:rsidP="0027606F">
            <w:pPr>
              <w:ind w:left="270" w:hanging="270"/>
              <w:rPr>
                <w:rFonts w:ascii="Arial" w:hAnsi="Arial" w:cs="Arial"/>
                <w:b/>
                <w:sz w:val="20"/>
                <w:lang w:val="en-GB"/>
              </w:rPr>
            </w:pP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instrText xml:space="preserve"> FORMCHECKBOX </w:instrText>
            </w:r>
            <w:r w:rsidR="006B2A8A">
              <w:rPr>
                <w:rFonts w:ascii="Arial" w:hAnsi="Arial" w:cs="Arial"/>
                <w:b/>
                <w:sz w:val="20"/>
                <w:lang w:val="en-GB"/>
              </w:rPr>
            </w:r>
            <w:r w:rsidR="006B2A8A">
              <w:rPr>
                <w:rFonts w:ascii="Arial" w:hAnsi="Arial" w:cs="Arial"/>
                <w:b/>
                <w:sz w:val="20"/>
                <w:lang w:val="en-GB"/>
              </w:rPr>
              <w:fldChar w:fldCharType="separate"/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end"/>
            </w:r>
            <w:r w:rsidRPr="00072A0E">
              <w:rPr>
                <w:rFonts w:ascii="Arial" w:hAnsi="Arial" w:cs="Arial"/>
                <w:b/>
                <w:sz w:val="20"/>
              </w:rPr>
              <w:t xml:space="preserve"> </w:t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t>Terminated</w:t>
            </w:r>
          </w:p>
          <w:p w:rsidR="0027606F" w:rsidRPr="00072A0E" w:rsidRDefault="0027606F" w:rsidP="0027606F">
            <w:pPr>
              <w:ind w:left="270" w:hanging="270"/>
              <w:rPr>
                <w:rFonts w:ascii="Arial" w:hAnsi="Arial" w:cs="Arial"/>
                <w:b/>
                <w:sz w:val="20"/>
                <w:lang w:val="en-GB"/>
              </w:rPr>
            </w:pP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instrText xml:space="preserve"> FORMCHECKBOX </w:instrText>
            </w:r>
            <w:r w:rsidR="006B2A8A">
              <w:rPr>
                <w:rFonts w:ascii="Arial" w:hAnsi="Arial" w:cs="Arial"/>
                <w:b/>
                <w:sz w:val="20"/>
                <w:lang w:val="en-GB"/>
              </w:rPr>
            </w:r>
            <w:r w:rsidR="006B2A8A">
              <w:rPr>
                <w:rFonts w:ascii="Arial" w:hAnsi="Arial" w:cs="Arial"/>
                <w:b/>
                <w:sz w:val="20"/>
                <w:lang w:val="en-GB"/>
              </w:rPr>
              <w:fldChar w:fldCharType="separate"/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end"/>
            </w:r>
            <w:r w:rsidR="001E1D9F">
              <w:rPr>
                <w:rFonts w:ascii="Arial" w:hAnsi="Arial" w:cs="Arial"/>
                <w:b/>
                <w:sz w:val="20"/>
              </w:rPr>
              <w:t xml:space="preserve"> </w:t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t>Transferred</w:t>
            </w:r>
          </w:p>
          <w:p w:rsidR="0027606F" w:rsidRPr="00072A0E" w:rsidRDefault="0027606F" w:rsidP="0027606F">
            <w:pPr>
              <w:pStyle w:val="Default"/>
              <w:spacing w:before="40" w:after="40"/>
              <w:rPr>
                <w:b/>
                <w:sz w:val="20"/>
                <w:szCs w:val="20"/>
                <w:lang w:val="en-GB"/>
              </w:rPr>
            </w:pPr>
            <w:r w:rsidRPr="00072A0E">
              <w:rPr>
                <w:b/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b/>
                <w:sz w:val="20"/>
                <w:szCs w:val="20"/>
                <w:lang w:val="en-GB"/>
              </w:rPr>
              <w:instrText xml:space="preserve"> FORMCHECKBOX </w:instrText>
            </w:r>
            <w:r w:rsidR="006B2A8A">
              <w:rPr>
                <w:b/>
                <w:sz w:val="20"/>
                <w:szCs w:val="20"/>
                <w:lang w:val="en-GB"/>
              </w:rPr>
            </w:r>
            <w:r w:rsidR="006B2A8A">
              <w:rPr>
                <w:b/>
                <w:sz w:val="20"/>
                <w:szCs w:val="20"/>
                <w:lang w:val="en-GB"/>
              </w:rPr>
              <w:fldChar w:fldCharType="separate"/>
            </w:r>
            <w:r w:rsidRPr="00072A0E">
              <w:rPr>
                <w:b/>
                <w:sz w:val="20"/>
                <w:szCs w:val="20"/>
                <w:lang w:val="en-GB"/>
              </w:rPr>
              <w:fldChar w:fldCharType="end"/>
            </w:r>
            <w:r w:rsidRPr="00072A0E">
              <w:rPr>
                <w:b/>
                <w:sz w:val="20"/>
                <w:szCs w:val="20"/>
                <w:lang w:val="en-GB"/>
              </w:rPr>
              <w:t xml:space="preserve"> Died</w:t>
            </w:r>
          </w:p>
          <w:p w:rsidR="007220E5" w:rsidRPr="00072A0E" w:rsidRDefault="0027606F" w:rsidP="0027606F">
            <w:pPr>
              <w:ind w:left="270" w:hanging="270"/>
              <w:rPr>
                <w:rFonts w:ascii="Arial" w:hAnsi="Arial" w:cs="Arial"/>
                <w:b/>
                <w:sz w:val="20"/>
                <w:lang w:val="en-GB"/>
              </w:rPr>
            </w:pPr>
            <w:r w:rsidRPr="00072A0E">
              <w:rPr>
                <w:rFonts w:ascii="Arial" w:hAnsi="Arial" w:cs="Arial"/>
                <w:b/>
                <w:sz w:val="20"/>
                <w:lang w:val="en-GB"/>
              </w:rPr>
              <w:lastRenderedPageBreak/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instrText xml:space="preserve"> FORMCHECKBOX </w:instrText>
            </w:r>
            <w:r w:rsidR="006B2A8A">
              <w:rPr>
                <w:rFonts w:ascii="Arial" w:hAnsi="Arial" w:cs="Arial"/>
                <w:b/>
                <w:sz w:val="20"/>
                <w:lang w:val="en-GB"/>
              </w:rPr>
            </w:r>
            <w:r w:rsidR="006B2A8A">
              <w:rPr>
                <w:rFonts w:ascii="Arial" w:hAnsi="Arial" w:cs="Arial"/>
                <w:b/>
                <w:sz w:val="20"/>
                <w:lang w:val="en-GB"/>
              </w:rPr>
              <w:fldChar w:fldCharType="separate"/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end"/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t xml:space="preserve"> Retired</w:t>
            </w:r>
          </w:p>
        </w:tc>
        <w:tc>
          <w:tcPr>
            <w:tcW w:w="2480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7220E5" w:rsidRPr="00072A0E" w:rsidRDefault="00535DCE" w:rsidP="00156881">
            <w:pPr>
              <w:pStyle w:val="Default"/>
              <w:spacing w:before="4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  <w:r w:rsidR="00D126C3">
              <w:rPr>
                <w:b/>
                <w:sz w:val="20"/>
                <w:szCs w:val="20"/>
              </w:rPr>
              <w:t>9</w:t>
            </w:r>
            <w:r w:rsidR="00072A0E" w:rsidRPr="00072A0E">
              <w:rPr>
                <w:b/>
                <w:sz w:val="20"/>
                <w:szCs w:val="20"/>
              </w:rPr>
              <w:t xml:space="preserve">. </w:t>
            </w:r>
            <w:r w:rsidR="0027606F" w:rsidRPr="00072A0E">
              <w:rPr>
                <w:b/>
                <w:sz w:val="20"/>
                <w:szCs w:val="20"/>
              </w:rPr>
              <w:t>Area Type</w:t>
            </w:r>
          </w:p>
          <w:p w:rsidR="0027606F" w:rsidRPr="00072A0E" w:rsidRDefault="0027606F" w:rsidP="0027606F">
            <w:pPr>
              <w:spacing w:before="40"/>
              <w:ind w:left="270" w:hanging="27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072A0E"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  <w:t>Mark only ONE box</w:t>
            </w:r>
          </w:p>
          <w:p w:rsidR="0027606F" w:rsidRPr="00072A0E" w:rsidRDefault="0027606F" w:rsidP="0027606F">
            <w:pPr>
              <w:pStyle w:val="Default"/>
              <w:spacing w:before="40" w:after="40"/>
              <w:rPr>
                <w:b/>
                <w:sz w:val="20"/>
                <w:szCs w:val="20"/>
                <w:lang w:val="en-GB"/>
              </w:rPr>
            </w:pPr>
            <w:r w:rsidRPr="00072A0E">
              <w:rPr>
                <w:b/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b/>
                <w:sz w:val="20"/>
                <w:szCs w:val="20"/>
                <w:lang w:val="en-GB"/>
              </w:rPr>
              <w:instrText xml:space="preserve"> FORMCHECKBOX </w:instrText>
            </w:r>
            <w:r w:rsidR="006B2A8A">
              <w:rPr>
                <w:b/>
                <w:sz w:val="20"/>
                <w:szCs w:val="20"/>
                <w:lang w:val="en-GB"/>
              </w:rPr>
            </w:r>
            <w:r w:rsidR="006B2A8A">
              <w:rPr>
                <w:b/>
                <w:sz w:val="20"/>
                <w:szCs w:val="20"/>
                <w:lang w:val="en-GB"/>
              </w:rPr>
              <w:fldChar w:fldCharType="separate"/>
            </w:r>
            <w:r w:rsidRPr="00072A0E">
              <w:rPr>
                <w:b/>
                <w:sz w:val="20"/>
                <w:szCs w:val="20"/>
                <w:lang w:val="en-GB"/>
              </w:rPr>
              <w:fldChar w:fldCharType="end"/>
            </w:r>
            <w:r w:rsidRPr="00072A0E">
              <w:rPr>
                <w:b/>
                <w:sz w:val="20"/>
                <w:szCs w:val="20"/>
                <w:lang w:val="en-GB"/>
              </w:rPr>
              <w:t xml:space="preserve"> Rural</w:t>
            </w:r>
          </w:p>
          <w:p w:rsidR="0027606F" w:rsidRPr="00072A0E" w:rsidRDefault="0027606F" w:rsidP="0027606F">
            <w:pPr>
              <w:ind w:left="270" w:hanging="270"/>
              <w:rPr>
                <w:rFonts w:ascii="Arial" w:hAnsi="Arial" w:cs="Arial"/>
                <w:b/>
                <w:sz w:val="20"/>
                <w:lang w:val="en-GB"/>
              </w:rPr>
            </w:pP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instrText xml:space="preserve"> FORMCHECKBOX </w:instrText>
            </w:r>
            <w:r w:rsidR="006B2A8A">
              <w:rPr>
                <w:rFonts w:ascii="Arial" w:hAnsi="Arial" w:cs="Arial"/>
                <w:b/>
                <w:sz w:val="20"/>
                <w:lang w:val="en-GB"/>
              </w:rPr>
            </w:r>
            <w:r w:rsidR="006B2A8A">
              <w:rPr>
                <w:rFonts w:ascii="Arial" w:hAnsi="Arial" w:cs="Arial"/>
                <w:b/>
                <w:sz w:val="20"/>
                <w:lang w:val="en-GB"/>
              </w:rPr>
              <w:fldChar w:fldCharType="separate"/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end"/>
            </w:r>
            <w:r w:rsidRPr="00072A0E">
              <w:rPr>
                <w:rFonts w:ascii="Arial" w:hAnsi="Arial" w:cs="Arial"/>
                <w:b/>
                <w:sz w:val="20"/>
              </w:rPr>
              <w:t xml:space="preserve"> </w:t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t>Urban</w:t>
            </w:r>
          </w:p>
          <w:p w:rsidR="0027606F" w:rsidRPr="00072A0E" w:rsidRDefault="0027606F" w:rsidP="0027606F">
            <w:pPr>
              <w:ind w:left="270" w:hanging="270"/>
              <w:rPr>
                <w:rFonts w:ascii="Arial" w:hAnsi="Arial" w:cs="Arial"/>
                <w:b/>
                <w:sz w:val="20"/>
                <w:lang w:val="en-GB"/>
              </w:rPr>
            </w:pP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instrText xml:space="preserve"> FORMCHECKBOX </w:instrText>
            </w:r>
            <w:r w:rsidR="006B2A8A">
              <w:rPr>
                <w:rFonts w:ascii="Arial" w:hAnsi="Arial" w:cs="Arial"/>
                <w:b/>
                <w:sz w:val="20"/>
                <w:lang w:val="en-GB"/>
              </w:rPr>
            </w:r>
            <w:r w:rsidR="006B2A8A">
              <w:rPr>
                <w:rFonts w:ascii="Arial" w:hAnsi="Arial" w:cs="Arial"/>
                <w:b/>
                <w:sz w:val="20"/>
                <w:lang w:val="en-GB"/>
              </w:rPr>
              <w:fldChar w:fldCharType="separate"/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end"/>
            </w:r>
            <w:r w:rsidRPr="00072A0E">
              <w:rPr>
                <w:rFonts w:ascii="Arial" w:hAnsi="Arial" w:cs="Arial"/>
                <w:b/>
                <w:sz w:val="20"/>
              </w:rPr>
              <w:t xml:space="preserve"> </w:t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t>Slum</w:t>
            </w:r>
          </w:p>
          <w:p w:rsidR="0027606F" w:rsidRPr="00072A0E" w:rsidRDefault="0027606F" w:rsidP="0027606F">
            <w:pPr>
              <w:pStyle w:val="Default"/>
              <w:spacing w:before="40" w:after="40"/>
              <w:rPr>
                <w:b/>
                <w:sz w:val="20"/>
                <w:szCs w:val="20"/>
                <w:lang w:val="en-GB"/>
              </w:rPr>
            </w:pPr>
            <w:r w:rsidRPr="00072A0E">
              <w:rPr>
                <w:b/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b/>
                <w:sz w:val="20"/>
                <w:szCs w:val="20"/>
                <w:lang w:val="en-GB"/>
              </w:rPr>
              <w:instrText xml:space="preserve"> FORMCHECKBOX </w:instrText>
            </w:r>
            <w:r w:rsidR="006B2A8A">
              <w:rPr>
                <w:b/>
                <w:sz w:val="20"/>
                <w:szCs w:val="20"/>
                <w:lang w:val="en-GB"/>
              </w:rPr>
            </w:r>
            <w:r w:rsidR="006B2A8A">
              <w:rPr>
                <w:b/>
                <w:sz w:val="20"/>
                <w:szCs w:val="20"/>
                <w:lang w:val="en-GB"/>
              </w:rPr>
              <w:fldChar w:fldCharType="separate"/>
            </w:r>
            <w:r w:rsidRPr="00072A0E">
              <w:rPr>
                <w:b/>
                <w:sz w:val="20"/>
                <w:szCs w:val="20"/>
                <w:lang w:val="en-GB"/>
              </w:rPr>
              <w:fldChar w:fldCharType="end"/>
            </w:r>
            <w:r w:rsidRPr="00072A0E">
              <w:rPr>
                <w:b/>
                <w:sz w:val="20"/>
                <w:szCs w:val="20"/>
                <w:lang w:val="en-GB"/>
              </w:rPr>
              <w:t xml:space="preserve"> Semi Urban</w:t>
            </w:r>
          </w:p>
          <w:p w:rsidR="0027606F" w:rsidRPr="00E54EA9" w:rsidRDefault="0027606F" w:rsidP="00156881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</w:p>
        </w:tc>
      </w:tr>
      <w:tr w:rsidR="0027606F" w:rsidRPr="00E54EA9" w:rsidTr="00DB40C7">
        <w:trPr>
          <w:trHeight w:val="164"/>
        </w:trPr>
        <w:tc>
          <w:tcPr>
            <w:tcW w:w="5000" w:type="pct"/>
            <w:gridSpan w:val="4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27606F" w:rsidRPr="00072A0E" w:rsidRDefault="00D126C3" w:rsidP="00A76534">
            <w:pPr>
              <w:pStyle w:val="Default"/>
              <w:tabs>
                <w:tab w:val="left" w:pos="1454"/>
              </w:tabs>
              <w:spacing w:before="4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26</w:t>
            </w:r>
            <w:r w:rsidR="00A76534">
              <w:rPr>
                <w:b/>
                <w:sz w:val="20"/>
                <w:szCs w:val="20"/>
              </w:rPr>
              <w:t xml:space="preserve"> (a)</w:t>
            </w:r>
            <w:r w:rsidR="00A76534" w:rsidRPr="00072A0E">
              <w:rPr>
                <w:b/>
                <w:sz w:val="20"/>
                <w:szCs w:val="20"/>
              </w:rPr>
              <w:t xml:space="preserve">. </w:t>
            </w:r>
            <w:r w:rsidR="00A76534" w:rsidRPr="00873A8A">
              <w:rPr>
                <w:i/>
                <w:sz w:val="20"/>
                <w:szCs w:val="20"/>
              </w:rPr>
              <w:t>If Terminated/Transferred/Died/Retired</w:t>
            </w:r>
            <w:r w:rsidR="00A76534" w:rsidRPr="00873A8A">
              <w:rPr>
                <w:sz w:val="20"/>
                <w:szCs w:val="20"/>
              </w:rPr>
              <w:t>,</w:t>
            </w:r>
            <w:r w:rsidR="00A76534">
              <w:rPr>
                <w:b/>
                <w:sz w:val="20"/>
                <w:szCs w:val="20"/>
              </w:rPr>
              <w:t xml:space="preserve"> Mention Date:</w:t>
            </w:r>
          </w:p>
        </w:tc>
      </w:tr>
      <w:tr w:rsidR="00A76534" w:rsidRPr="00E54EA9" w:rsidTr="00DB40C7">
        <w:trPr>
          <w:trHeight w:val="164"/>
        </w:trPr>
        <w:tc>
          <w:tcPr>
            <w:tcW w:w="5000" w:type="pct"/>
            <w:gridSpan w:val="4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A76534" w:rsidRDefault="00D126C3" w:rsidP="001D6ADF">
            <w:pPr>
              <w:pStyle w:val="Default"/>
              <w:spacing w:before="4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6062B8">
              <w:rPr>
                <w:b/>
                <w:sz w:val="20"/>
                <w:szCs w:val="20"/>
              </w:rPr>
              <w:t xml:space="preserve"> (b)</w:t>
            </w:r>
            <w:r w:rsidR="00A76534" w:rsidRPr="00072A0E">
              <w:rPr>
                <w:b/>
                <w:sz w:val="20"/>
                <w:szCs w:val="20"/>
              </w:rPr>
              <w:t xml:space="preserve">. </w:t>
            </w:r>
            <w:r w:rsidR="001D6ADF" w:rsidRPr="00873A8A">
              <w:rPr>
                <w:i/>
                <w:sz w:val="20"/>
                <w:szCs w:val="20"/>
              </w:rPr>
              <w:t>If Transferred</w:t>
            </w:r>
            <w:r w:rsidR="001D6ADF">
              <w:rPr>
                <w:i/>
                <w:sz w:val="20"/>
                <w:szCs w:val="20"/>
              </w:rPr>
              <w:t>/T</w:t>
            </w:r>
            <w:r w:rsidR="001D6ADF" w:rsidRPr="00873A8A">
              <w:rPr>
                <w:i/>
                <w:sz w:val="20"/>
                <w:szCs w:val="20"/>
              </w:rPr>
              <w:t>erminated</w:t>
            </w:r>
            <w:r w:rsidR="001D6ADF">
              <w:rPr>
                <w:i/>
                <w:sz w:val="20"/>
                <w:szCs w:val="20"/>
              </w:rPr>
              <w:t xml:space="preserve">, </w:t>
            </w:r>
            <w:r w:rsidR="00A76534" w:rsidRPr="00072A0E">
              <w:rPr>
                <w:b/>
                <w:sz w:val="20"/>
                <w:szCs w:val="20"/>
              </w:rPr>
              <w:t>Reason</w:t>
            </w:r>
            <w:r w:rsidR="001D6ADF">
              <w:rPr>
                <w:b/>
                <w:sz w:val="20"/>
                <w:szCs w:val="20"/>
              </w:rPr>
              <w:t>:</w:t>
            </w:r>
          </w:p>
        </w:tc>
      </w:tr>
      <w:tr w:rsidR="00444BC4" w:rsidRPr="00E54EA9" w:rsidTr="00DB40C7">
        <w:trPr>
          <w:trHeight w:val="164"/>
        </w:trPr>
        <w:tc>
          <w:tcPr>
            <w:tcW w:w="5000" w:type="pct"/>
            <w:gridSpan w:val="4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444BC4" w:rsidRDefault="00444BC4" w:rsidP="001D6ADF">
            <w:pPr>
              <w:pStyle w:val="Default"/>
              <w:spacing w:before="40" w:after="40"/>
              <w:rPr>
                <w:b/>
                <w:sz w:val="20"/>
                <w:szCs w:val="20"/>
              </w:rPr>
            </w:pPr>
          </w:p>
        </w:tc>
      </w:tr>
      <w:tr w:rsidR="00156881" w:rsidRPr="00E54EA9" w:rsidTr="00DB40C7">
        <w:trPr>
          <w:trHeight w:val="181"/>
        </w:trPr>
        <w:tc>
          <w:tcPr>
            <w:tcW w:w="5000" w:type="pct"/>
            <w:gridSpan w:val="4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C6D9F1" w:themeFill="text2" w:themeFillTint="33"/>
          </w:tcPr>
          <w:p w:rsidR="00156881" w:rsidRPr="00E54EA9" w:rsidRDefault="00156881" w:rsidP="008B2A41">
            <w:pPr>
              <w:rPr>
                <w:rFonts w:ascii="Arial" w:hAnsi="Arial" w:cs="Arial"/>
                <w:sz w:val="20"/>
              </w:rPr>
            </w:pPr>
            <w:r w:rsidRPr="00E54EA9">
              <w:rPr>
                <w:rFonts w:ascii="Arial" w:hAnsi="Arial" w:cs="Arial"/>
                <w:sz w:val="20"/>
              </w:rPr>
              <w:t>Training Information</w:t>
            </w:r>
            <w:r w:rsidR="00640BB5">
              <w:rPr>
                <w:rFonts w:ascii="Arial" w:hAnsi="Arial" w:cs="Arial"/>
                <w:sz w:val="20"/>
              </w:rPr>
              <w:t xml:space="preserve"> </w:t>
            </w:r>
            <w:r w:rsidR="00640BB5"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  <w:t xml:space="preserve">(for </w:t>
            </w:r>
            <w:r w:rsidR="008B2A41"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  <w:t>District Surveillance O</w:t>
            </w:r>
            <w:r w:rsidR="00FE5444"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  <w:t xml:space="preserve">fficer </w:t>
            </w:r>
            <w:r w:rsidR="008B2A41"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  <w:t>only</w:t>
            </w:r>
            <w:r w:rsidR="00640BB5" w:rsidRPr="00E54EA9"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  <w:t>)</w:t>
            </w:r>
          </w:p>
        </w:tc>
      </w:tr>
      <w:tr w:rsidR="00444BC4" w:rsidRPr="00E54EA9" w:rsidTr="00DB40C7">
        <w:trPr>
          <w:trHeight w:val="238"/>
        </w:trPr>
        <w:tc>
          <w:tcPr>
            <w:tcW w:w="1667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FFFFFF" w:themeFill="background1"/>
          </w:tcPr>
          <w:p w:rsidR="00444BC4" w:rsidRPr="00E54EA9" w:rsidRDefault="00444BC4" w:rsidP="00444BC4">
            <w:pPr>
              <w:rPr>
                <w:rFonts w:ascii="Arial" w:hAnsi="Arial" w:cs="Arial"/>
                <w:b/>
                <w:sz w:val="20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>Training</w:t>
            </w:r>
          </w:p>
        </w:tc>
        <w:tc>
          <w:tcPr>
            <w:tcW w:w="1679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FFFFFF" w:themeFill="background1"/>
          </w:tcPr>
          <w:p w:rsidR="00444BC4" w:rsidRPr="00E54EA9" w:rsidRDefault="00444BC4" w:rsidP="00444BC4">
            <w:pPr>
              <w:rPr>
                <w:rFonts w:ascii="Arial" w:hAnsi="Arial" w:cs="Arial"/>
                <w:b/>
                <w:sz w:val="20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>Start Date</w:t>
            </w:r>
          </w:p>
        </w:tc>
        <w:tc>
          <w:tcPr>
            <w:tcW w:w="1654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FFFFFF" w:themeFill="background1"/>
          </w:tcPr>
          <w:p w:rsidR="00444BC4" w:rsidRPr="00E54EA9" w:rsidRDefault="00444BC4" w:rsidP="00444BC4">
            <w:pPr>
              <w:rPr>
                <w:rFonts w:ascii="Arial" w:hAnsi="Arial" w:cs="Arial"/>
                <w:b/>
                <w:sz w:val="20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>End Date</w:t>
            </w:r>
          </w:p>
        </w:tc>
      </w:tr>
      <w:tr w:rsidR="00755A6D" w:rsidRPr="00E54EA9" w:rsidTr="00DB40C7">
        <w:trPr>
          <w:trHeight w:val="195"/>
        </w:trPr>
        <w:tc>
          <w:tcPr>
            <w:tcW w:w="1667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FFFFFF" w:themeFill="background1"/>
          </w:tcPr>
          <w:p w:rsidR="00755A6D" w:rsidRPr="00E54EA9" w:rsidRDefault="00D126C3" w:rsidP="00D126C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30</w:t>
            </w:r>
            <w:r w:rsidR="00366CAA">
              <w:rPr>
                <w:rFonts w:ascii="Arial" w:hAnsi="Arial" w:cs="Arial"/>
                <w:b/>
                <w:sz w:val="20"/>
              </w:rPr>
              <w:t xml:space="preserve">. </w:t>
            </w:r>
            <w:r w:rsidR="00755A6D" w:rsidRPr="00E54EA9">
              <w:rPr>
                <w:rFonts w:ascii="Arial" w:hAnsi="Arial" w:cs="Arial"/>
                <w:b/>
                <w:sz w:val="20"/>
              </w:rPr>
              <w:t>Basic Training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  <w:tc>
          <w:tcPr>
            <w:tcW w:w="1679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54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  <w:tr w:rsidR="00755A6D" w:rsidRPr="00E54EA9" w:rsidTr="00DB40C7">
        <w:trPr>
          <w:trHeight w:val="226"/>
        </w:trPr>
        <w:tc>
          <w:tcPr>
            <w:tcW w:w="1667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D126C3" w:rsidP="006F4B7E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31</w:t>
            </w:r>
            <w:r w:rsidR="00A039D9" w:rsidRPr="00E54EA9">
              <w:rPr>
                <w:rFonts w:ascii="Arial" w:hAnsi="Arial" w:cs="Arial"/>
                <w:b/>
                <w:sz w:val="20"/>
              </w:rPr>
              <w:t xml:space="preserve">. </w:t>
            </w:r>
            <w:r w:rsidR="00755A6D" w:rsidRPr="00E54EA9">
              <w:rPr>
                <w:rFonts w:ascii="Arial" w:hAnsi="Arial" w:cs="Arial"/>
                <w:b/>
                <w:sz w:val="20"/>
              </w:rPr>
              <w:t>Routine EPI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  <w:tc>
          <w:tcPr>
            <w:tcW w:w="1679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54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  <w:tr w:rsidR="00755A6D" w:rsidRPr="00E54EA9" w:rsidTr="00DB40C7">
        <w:trPr>
          <w:trHeight w:val="232"/>
        </w:trPr>
        <w:tc>
          <w:tcPr>
            <w:tcW w:w="1667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D126C3" w:rsidP="00283C5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32</w:t>
            </w:r>
            <w:r w:rsidR="00A039D9" w:rsidRPr="00E54EA9">
              <w:rPr>
                <w:rFonts w:ascii="Arial" w:hAnsi="Arial" w:cs="Arial"/>
                <w:b/>
                <w:sz w:val="20"/>
              </w:rPr>
              <w:t xml:space="preserve">. </w:t>
            </w:r>
            <w:r w:rsidR="00755A6D" w:rsidRPr="00E54EA9">
              <w:rPr>
                <w:rFonts w:ascii="Arial" w:hAnsi="Arial" w:cs="Arial"/>
                <w:b/>
                <w:sz w:val="20"/>
              </w:rPr>
              <w:t>Surveillance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  <w:tc>
          <w:tcPr>
            <w:tcW w:w="1679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54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  <w:tr w:rsidR="00755A6D" w:rsidRPr="00E54EA9" w:rsidTr="00DB40C7">
        <w:trPr>
          <w:trHeight w:val="234"/>
        </w:trPr>
        <w:tc>
          <w:tcPr>
            <w:tcW w:w="1667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D126C3" w:rsidP="00283C5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33</w:t>
            </w:r>
            <w:r w:rsidR="00A039D9" w:rsidRPr="00E54EA9">
              <w:rPr>
                <w:rFonts w:ascii="Arial" w:hAnsi="Arial" w:cs="Arial"/>
                <w:b/>
                <w:sz w:val="20"/>
              </w:rPr>
              <w:t xml:space="preserve">. </w:t>
            </w:r>
            <w:r w:rsidR="00755A6D" w:rsidRPr="00E54EA9">
              <w:rPr>
                <w:rFonts w:ascii="Arial" w:hAnsi="Arial" w:cs="Arial"/>
                <w:b/>
                <w:sz w:val="20"/>
              </w:rPr>
              <w:t>Cold Chain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  <w:tc>
          <w:tcPr>
            <w:tcW w:w="1679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54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  <w:tr w:rsidR="00755A6D" w:rsidRPr="00E54EA9" w:rsidTr="00DB40C7">
        <w:trPr>
          <w:trHeight w:val="234"/>
        </w:trPr>
        <w:tc>
          <w:tcPr>
            <w:tcW w:w="1667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D126C3" w:rsidP="00283C5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34</w:t>
            </w:r>
            <w:r w:rsidR="00A039D9" w:rsidRPr="00E54EA9">
              <w:rPr>
                <w:rFonts w:ascii="Arial" w:hAnsi="Arial" w:cs="Arial"/>
                <w:b/>
                <w:sz w:val="20"/>
              </w:rPr>
              <w:t xml:space="preserve">. </w:t>
            </w:r>
            <w:r w:rsidR="00755A6D" w:rsidRPr="00E54EA9">
              <w:rPr>
                <w:rFonts w:ascii="Arial" w:hAnsi="Arial" w:cs="Arial"/>
                <w:b/>
                <w:sz w:val="20"/>
              </w:rPr>
              <w:t>vLMIS/EPI-MIS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  <w:tc>
          <w:tcPr>
            <w:tcW w:w="1679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54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</w:tbl>
    <w:p w:rsidR="00A039D9" w:rsidRPr="00E54EA9" w:rsidRDefault="00A039D9" w:rsidP="00EC5B72">
      <w:pPr>
        <w:jc w:val="right"/>
        <w:rPr>
          <w:rFonts w:ascii="Arial" w:hAnsi="Arial" w:cs="Arial"/>
          <w:sz w:val="20"/>
        </w:rPr>
      </w:pPr>
    </w:p>
    <w:p w:rsidR="00444BC4" w:rsidRDefault="00444BC4">
      <w:pPr>
        <w:rPr>
          <w:rFonts w:ascii="Arial" w:hAnsi="Arial" w:cs="Arial"/>
          <w:b/>
          <w:sz w:val="20"/>
        </w:rPr>
      </w:pPr>
    </w:p>
    <w:tbl>
      <w:tblPr>
        <w:tblpPr w:leftFromText="180" w:rightFromText="180" w:vertAnchor="page" w:horzAnchor="margin" w:tblpX="-92" w:tblpY="4579"/>
        <w:tblW w:w="5100" w:type="pct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5975"/>
        <w:gridCol w:w="4656"/>
      </w:tblGrid>
      <w:tr w:rsidR="004E5341" w:rsidRPr="00E54EA9" w:rsidTr="00DE1F05">
        <w:trPr>
          <w:trHeight w:val="287"/>
        </w:trPr>
        <w:tc>
          <w:tcPr>
            <w:tcW w:w="5000" w:type="pct"/>
            <w:gridSpan w:val="2"/>
            <w:tcBorders>
              <w:top w:val="single" w:sz="6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C6D9F1" w:themeFill="text2" w:themeFillTint="33"/>
          </w:tcPr>
          <w:p w:rsidR="008A5DB1" w:rsidRPr="00E54EA9" w:rsidRDefault="008A5DB1" w:rsidP="00DE1F05">
            <w:pPr>
              <w:ind w:left="360" w:hanging="360"/>
              <w:rPr>
                <w:rFonts w:ascii="Arial" w:hAnsi="Arial" w:cs="Arial"/>
                <w:color w:val="8DB3E2" w:themeColor="text2" w:themeTint="66"/>
                <w:sz w:val="20"/>
              </w:rPr>
            </w:pPr>
            <w:r w:rsidRPr="00E54EA9">
              <w:rPr>
                <w:rFonts w:ascii="Arial" w:hAnsi="Arial" w:cs="Arial"/>
                <w:sz w:val="20"/>
              </w:rPr>
              <w:lastRenderedPageBreak/>
              <w:t>Banking Details</w:t>
            </w:r>
          </w:p>
        </w:tc>
      </w:tr>
      <w:tr w:rsidR="004E5341" w:rsidRPr="00E54EA9" w:rsidTr="00DE1F05">
        <w:trPr>
          <w:trHeight w:val="404"/>
        </w:trPr>
        <w:tc>
          <w:tcPr>
            <w:tcW w:w="2810" w:type="pct"/>
            <w:tcBorders>
              <w:top w:val="single" w:sz="4" w:space="0" w:color="auto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8A5DB1" w:rsidRPr="00E54EA9" w:rsidRDefault="008A5DB1" w:rsidP="00DE1F05">
            <w:pPr>
              <w:ind w:left="270" w:hanging="270"/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</w:rPr>
              <w:t>35</w:t>
            </w:r>
            <w:r w:rsidRPr="00E54EA9">
              <w:rPr>
                <w:rFonts w:ascii="Arial" w:hAnsi="Arial" w:cs="Arial"/>
                <w:b/>
                <w:sz w:val="20"/>
              </w:rPr>
              <w:t>. Bank Information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190" w:type="pct"/>
            <w:tcBorders>
              <w:top w:val="single" w:sz="4" w:space="0" w:color="auto"/>
              <w:bottom w:val="single" w:sz="6" w:space="0" w:color="333333"/>
              <w:right w:val="single" w:sz="18" w:space="0" w:color="333333"/>
            </w:tcBorders>
          </w:tcPr>
          <w:p w:rsidR="008A5DB1" w:rsidRPr="00E54EA9" w:rsidRDefault="008A5DB1" w:rsidP="00DE1F05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38</w:t>
            </w:r>
            <w:r w:rsidRPr="00E54EA9">
              <w:rPr>
                <w:rFonts w:ascii="Arial" w:hAnsi="Arial" w:cs="Arial"/>
                <w:b/>
                <w:sz w:val="20"/>
              </w:rPr>
              <w:t>. Branch Code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4E5341" w:rsidRPr="00E54EA9" w:rsidTr="00DE1F05">
        <w:trPr>
          <w:trHeight w:val="408"/>
        </w:trPr>
        <w:tc>
          <w:tcPr>
            <w:tcW w:w="2810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8A5DB1" w:rsidRPr="00E54EA9" w:rsidRDefault="008A5DB1" w:rsidP="00DE1F05">
            <w:pPr>
              <w:ind w:left="270" w:hanging="270"/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</w:rPr>
              <w:t>36</w:t>
            </w:r>
            <w:r w:rsidRPr="00E54EA9">
              <w:rPr>
                <w:rFonts w:ascii="Arial" w:hAnsi="Arial" w:cs="Arial"/>
                <w:b/>
                <w:sz w:val="20"/>
              </w:rPr>
              <w:t>. Branch Name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190" w:type="pct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8A5DB1" w:rsidRPr="00E54EA9" w:rsidRDefault="008A5DB1" w:rsidP="00DE1F05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39</w:t>
            </w:r>
            <w:r w:rsidRPr="00E54EA9">
              <w:rPr>
                <w:rFonts w:ascii="Arial" w:hAnsi="Arial" w:cs="Arial"/>
                <w:b/>
                <w:sz w:val="20"/>
              </w:rPr>
              <w:t>. Bank Account Number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4E5341" w:rsidRPr="00E54EA9" w:rsidTr="00DE1F05">
        <w:trPr>
          <w:trHeight w:val="417"/>
        </w:trPr>
        <w:tc>
          <w:tcPr>
            <w:tcW w:w="2810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8A5DB1" w:rsidRPr="00E54EA9" w:rsidRDefault="008A5DB1" w:rsidP="00DE1F05">
            <w:pPr>
              <w:ind w:left="270" w:hanging="27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</w:rPr>
              <w:t>37</w:t>
            </w:r>
            <w:r w:rsidRPr="00E54EA9">
              <w:rPr>
                <w:rFonts w:ascii="Arial" w:hAnsi="Arial" w:cs="Arial"/>
                <w:b/>
                <w:sz w:val="20"/>
              </w:rPr>
              <w:t>. Basic Pay Scale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190" w:type="pct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8A5DB1" w:rsidRPr="00E54EA9" w:rsidRDefault="008A5DB1" w:rsidP="00DE1F05">
            <w:pPr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</w:rPr>
              <w:t>40</w:t>
            </w:r>
            <w:r w:rsidRPr="00E54EA9">
              <w:rPr>
                <w:rFonts w:ascii="Arial" w:hAnsi="Arial" w:cs="Arial"/>
                <w:b/>
                <w:sz w:val="20"/>
              </w:rPr>
              <w:t>. Basic Pay</w:t>
            </w:r>
            <w:r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</w:tr>
    </w:tbl>
    <w:p w:rsidR="00EC0721" w:rsidRPr="00E54EA9" w:rsidRDefault="00EC0721" w:rsidP="008A5DB1">
      <w:pPr>
        <w:rPr>
          <w:rFonts w:ascii="Arial" w:hAnsi="Arial" w:cs="Arial"/>
          <w:sz w:val="20"/>
        </w:rPr>
      </w:pPr>
    </w:p>
    <w:sectPr w:rsidR="00EC0721" w:rsidRPr="00E54EA9" w:rsidSect="001E7159">
      <w:pgSz w:w="11909" w:h="16834" w:code="9"/>
      <w:pgMar w:top="720" w:right="720" w:bottom="288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A8A" w:rsidRDefault="006B2A8A">
      <w:r>
        <w:separator/>
      </w:r>
    </w:p>
  </w:endnote>
  <w:endnote w:type="continuationSeparator" w:id="0">
    <w:p w:rsidR="006B2A8A" w:rsidRDefault="006B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A8A" w:rsidRDefault="006B2A8A">
      <w:r>
        <w:separator/>
      </w:r>
    </w:p>
  </w:footnote>
  <w:footnote w:type="continuationSeparator" w:id="0">
    <w:p w:rsidR="006B2A8A" w:rsidRDefault="006B2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1D82"/>
    <w:multiLevelType w:val="hybridMultilevel"/>
    <w:tmpl w:val="865E2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41F4E"/>
    <w:multiLevelType w:val="hybridMultilevel"/>
    <w:tmpl w:val="30A8F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573A1E"/>
    <w:multiLevelType w:val="hybridMultilevel"/>
    <w:tmpl w:val="BA42F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D065E6"/>
    <w:multiLevelType w:val="hybridMultilevel"/>
    <w:tmpl w:val="F056B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5666FF"/>
    <w:multiLevelType w:val="hybridMultilevel"/>
    <w:tmpl w:val="22022832"/>
    <w:lvl w:ilvl="0" w:tplc="660EAC5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D5AA1"/>
    <w:multiLevelType w:val="hybridMultilevel"/>
    <w:tmpl w:val="44B08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3E5F74"/>
    <w:multiLevelType w:val="multilevel"/>
    <w:tmpl w:val="B162A37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231D9F"/>
    <w:multiLevelType w:val="hybridMultilevel"/>
    <w:tmpl w:val="B162A37E"/>
    <w:lvl w:ilvl="0" w:tplc="0A28FF5A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3D1DC9"/>
    <w:multiLevelType w:val="hybridMultilevel"/>
    <w:tmpl w:val="CF00D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4040B"/>
    <w:multiLevelType w:val="hybridMultilevel"/>
    <w:tmpl w:val="4E5E0272"/>
    <w:lvl w:ilvl="0" w:tplc="8FDC50BA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2521489"/>
    <w:multiLevelType w:val="multilevel"/>
    <w:tmpl w:val="4E5E0272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A747B65"/>
    <w:multiLevelType w:val="hybridMultilevel"/>
    <w:tmpl w:val="44723108"/>
    <w:lvl w:ilvl="0" w:tplc="BB66C65E">
      <w:start w:val="1"/>
      <w:numFmt w:val="decimal"/>
      <w:pStyle w:val="AgreementTex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9A4C93"/>
    <w:multiLevelType w:val="hybridMultilevel"/>
    <w:tmpl w:val="E918F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250559"/>
    <w:multiLevelType w:val="hybridMultilevel"/>
    <w:tmpl w:val="791E05A0"/>
    <w:lvl w:ilvl="0" w:tplc="8AD6D6B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E39EC"/>
    <w:multiLevelType w:val="hybridMultilevel"/>
    <w:tmpl w:val="C80A9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DB5A48"/>
    <w:multiLevelType w:val="hybridMultilevel"/>
    <w:tmpl w:val="9752A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A0209E"/>
    <w:multiLevelType w:val="hybridMultilevel"/>
    <w:tmpl w:val="17EAD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"/>
  </w:num>
  <w:num w:numId="5">
    <w:abstractNumId w:val="3"/>
  </w:num>
  <w:num w:numId="6">
    <w:abstractNumId w:val="15"/>
  </w:num>
  <w:num w:numId="7">
    <w:abstractNumId w:val="12"/>
  </w:num>
  <w:num w:numId="8">
    <w:abstractNumId w:val="14"/>
  </w:num>
  <w:num w:numId="9">
    <w:abstractNumId w:val="5"/>
  </w:num>
  <w:num w:numId="10">
    <w:abstractNumId w:val="16"/>
  </w:num>
  <w:num w:numId="11">
    <w:abstractNumId w:val="10"/>
  </w:num>
  <w:num w:numId="12">
    <w:abstractNumId w:val="1"/>
  </w:num>
  <w:num w:numId="13">
    <w:abstractNumId w:val="7"/>
  </w:num>
  <w:num w:numId="14">
    <w:abstractNumId w:val="6"/>
  </w:num>
  <w:num w:numId="15">
    <w:abstractNumId w:val="13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Mja0NDC3NDI1NjBQ0lEKTi0uzszPAykwNKgFAMh99vktAAAA"/>
  </w:docVars>
  <w:rsids>
    <w:rsidRoot w:val="0074491F"/>
    <w:rsid w:val="00002C9D"/>
    <w:rsid w:val="00002F26"/>
    <w:rsid w:val="0000325F"/>
    <w:rsid w:val="0001070B"/>
    <w:rsid w:val="000122C5"/>
    <w:rsid w:val="00020FA0"/>
    <w:rsid w:val="000212F6"/>
    <w:rsid w:val="00024740"/>
    <w:rsid w:val="0002508C"/>
    <w:rsid w:val="00026EC0"/>
    <w:rsid w:val="00030071"/>
    <w:rsid w:val="00030ECE"/>
    <w:rsid w:val="00034F75"/>
    <w:rsid w:val="000365E1"/>
    <w:rsid w:val="000373B2"/>
    <w:rsid w:val="00037FF1"/>
    <w:rsid w:val="00046B1B"/>
    <w:rsid w:val="00047CBA"/>
    <w:rsid w:val="00050A42"/>
    <w:rsid w:val="00050C38"/>
    <w:rsid w:val="000510D1"/>
    <w:rsid w:val="0005401E"/>
    <w:rsid w:val="00054A25"/>
    <w:rsid w:val="00060D8D"/>
    <w:rsid w:val="000627EA"/>
    <w:rsid w:val="00063303"/>
    <w:rsid w:val="00066920"/>
    <w:rsid w:val="00066EB0"/>
    <w:rsid w:val="000678DD"/>
    <w:rsid w:val="00072A0E"/>
    <w:rsid w:val="000730E6"/>
    <w:rsid w:val="000739B9"/>
    <w:rsid w:val="0007718E"/>
    <w:rsid w:val="0008145A"/>
    <w:rsid w:val="000816D3"/>
    <w:rsid w:val="00081FAD"/>
    <w:rsid w:val="00082819"/>
    <w:rsid w:val="00084060"/>
    <w:rsid w:val="00084312"/>
    <w:rsid w:val="0008529F"/>
    <w:rsid w:val="00085F89"/>
    <w:rsid w:val="00090374"/>
    <w:rsid w:val="000908D5"/>
    <w:rsid w:val="00091F59"/>
    <w:rsid w:val="00092090"/>
    <w:rsid w:val="00094561"/>
    <w:rsid w:val="000954BD"/>
    <w:rsid w:val="000A1694"/>
    <w:rsid w:val="000A3AC3"/>
    <w:rsid w:val="000A4F55"/>
    <w:rsid w:val="000B5161"/>
    <w:rsid w:val="000B71AB"/>
    <w:rsid w:val="000B7DFB"/>
    <w:rsid w:val="000C31BB"/>
    <w:rsid w:val="000C3395"/>
    <w:rsid w:val="000C60C4"/>
    <w:rsid w:val="000C6FE4"/>
    <w:rsid w:val="000D05E1"/>
    <w:rsid w:val="000D3F15"/>
    <w:rsid w:val="000D6AB3"/>
    <w:rsid w:val="000E0648"/>
    <w:rsid w:val="000F0748"/>
    <w:rsid w:val="000F432D"/>
    <w:rsid w:val="000F45A1"/>
    <w:rsid w:val="000F70BB"/>
    <w:rsid w:val="000F725D"/>
    <w:rsid w:val="000F7543"/>
    <w:rsid w:val="00102D87"/>
    <w:rsid w:val="0010436D"/>
    <w:rsid w:val="00111355"/>
    <w:rsid w:val="001146EA"/>
    <w:rsid w:val="0011478E"/>
    <w:rsid w:val="001149DF"/>
    <w:rsid w:val="0011649E"/>
    <w:rsid w:val="001204A3"/>
    <w:rsid w:val="00121D2F"/>
    <w:rsid w:val="00122A35"/>
    <w:rsid w:val="00122F10"/>
    <w:rsid w:val="00123B88"/>
    <w:rsid w:val="00126F4C"/>
    <w:rsid w:val="00130526"/>
    <w:rsid w:val="001306F5"/>
    <w:rsid w:val="00144BE4"/>
    <w:rsid w:val="00145650"/>
    <w:rsid w:val="00152E3C"/>
    <w:rsid w:val="0015310D"/>
    <w:rsid w:val="00155B43"/>
    <w:rsid w:val="00156881"/>
    <w:rsid w:val="0016303A"/>
    <w:rsid w:val="00163B44"/>
    <w:rsid w:val="001648B2"/>
    <w:rsid w:val="00166853"/>
    <w:rsid w:val="00167A13"/>
    <w:rsid w:val="0017275F"/>
    <w:rsid w:val="0017582B"/>
    <w:rsid w:val="001769A5"/>
    <w:rsid w:val="00177375"/>
    <w:rsid w:val="00180516"/>
    <w:rsid w:val="00185B00"/>
    <w:rsid w:val="00194B40"/>
    <w:rsid w:val="001A0B9F"/>
    <w:rsid w:val="001A13EC"/>
    <w:rsid w:val="001A338E"/>
    <w:rsid w:val="001A3822"/>
    <w:rsid w:val="001A4939"/>
    <w:rsid w:val="001A55C0"/>
    <w:rsid w:val="001A5A34"/>
    <w:rsid w:val="001B0583"/>
    <w:rsid w:val="001B1026"/>
    <w:rsid w:val="001B3398"/>
    <w:rsid w:val="001C019F"/>
    <w:rsid w:val="001C1B39"/>
    <w:rsid w:val="001C5908"/>
    <w:rsid w:val="001C5D52"/>
    <w:rsid w:val="001C6611"/>
    <w:rsid w:val="001D1101"/>
    <w:rsid w:val="001D4A1F"/>
    <w:rsid w:val="001D6ADF"/>
    <w:rsid w:val="001D75DA"/>
    <w:rsid w:val="001E04B2"/>
    <w:rsid w:val="001E1D9F"/>
    <w:rsid w:val="001E4469"/>
    <w:rsid w:val="001E53F4"/>
    <w:rsid w:val="001E5C8A"/>
    <w:rsid w:val="001E7159"/>
    <w:rsid w:val="001E73E7"/>
    <w:rsid w:val="001F31B2"/>
    <w:rsid w:val="001F6988"/>
    <w:rsid w:val="002021A6"/>
    <w:rsid w:val="00206A3A"/>
    <w:rsid w:val="00206AFF"/>
    <w:rsid w:val="0021081A"/>
    <w:rsid w:val="002128A8"/>
    <w:rsid w:val="00212FFE"/>
    <w:rsid w:val="002230A5"/>
    <w:rsid w:val="00223C2F"/>
    <w:rsid w:val="002265A5"/>
    <w:rsid w:val="0023008F"/>
    <w:rsid w:val="00240A0F"/>
    <w:rsid w:val="00240AF1"/>
    <w:rsid w:val="0024138F"/>
    <w:rsid w:val="002416DB"/>
    <w:rsid w:val="00242D73"/>
    <w:rsid w:val="00244F52"/>
    <w:rsid w:val="0024648C"/>
    <w:rsid w:val="00246C6F"/>
    <w:rsid w:val="00250A74"/>
    <w:rsid w:val="00250D66"/>
    <w:rsid w:val="002527C2"/>
    <w:rsid w:val="00253945"/>
    <w:rsid w:val="00256E58"/>
    <w:rsid w:val="00261B2D"/>
    <w:rsid w:val="00262C58"/>
    <w:rsid w:val="0027406E"/>
    <w:rsid w:val="00275364"/>
    <w:rsid w:val="00275455"/>
    <w:rsid w:val="00275ECC"/>
    <w:rsid w:val="0027606F"/>
    <w:rsid w:val="002775CB"/>
    <w:rsid w:val="002778C3"/>
    <w:rsid w:val="00280A5F"/>
    <w:rsid w:val="002822EC"/>
    <w:rsid w:val="00283C58"/>
    <w:rsid w:val="00287320"/>
    <w:rsid w:val="002905CE"/>
    <w:rsid w:val="00290CCA"/>
    <w:rsid w:val="002A0633"/>
    <w:rsid w:val="002A1057"/>
    <w:rsid w:val="002A2236"/>
    <w:rsid w:val="002A3B23"/>
    <w:rsid w:val="002A4612"/>
    <w:rsid w:val="002A4949"/>
    <w:rsid w:val="002A4C25"/>
    <w:rsid w:val="002B11A7"/>
    <w:rsid w:val="002B1803"/>
    <w:rsid w:val="002B2406"/>
    <w:rsid w:val="002B4DAE"/>
    <w:rsid w:val="002B6683"/>
    <w:rsid w:val="002C020C"/>
    <w:rsid w:val="002C0936"/>
    <w:rsid w:val="002C28E1"/>
    <w:rsid w:val="002C7068"/>
    <w:rsid w:val="002D6B42"/>
    <w:rsid w:val="002D6BB6"/>
    <w:rsid w:val="002E2B75"/>
    <w:rsid w:val="002E66CB"/>
    <w:rsid w:val="002E6C44"/>
    <w:rsid w:val="002F2D51"/>
    <w:rsid w:val="002F3E07"/>
    <w:rsid w:val="00301DD7"/>
    <w:rsid w:val="00303189"/>
    <w:rsid w:val="00305406"/>
    <w:rsid w:val="00305DA4"/>
    <w:rsid w:val="003106B4"/>
    <w:rsid w:val="00311908"/>
    <w:rsid w:val="00323C6F"/>
    <w:rsid w:val="00324046"/>
    <w:rsid w:val="00325AC6"/>
    <w:rsid w:val="00330B0D"/>
    <w:rsid w:val="00335F55"/>
    <w:rsid w:val="00340B2B"/>
    <w:rsid w:val="00341219"/>
    <w:rsid w:val="003420E5"/>
    <w:rsid w:val="00343B48"/>
    <w:rsid w:val="00351FA0"/>
    <w:rsid w:val="003526FB"/>
    <w:rsid w:val="003542B0"/>
    <w:rsid w:val="00356A4D"/>
    <w:rsid w:val="0036329E"/>
    <w:rsid w:val="00366CAA"/>
    <w:rsid w:val="00366F71"/>
    <w:rsid w:val="0037166E"/>
    <w:rsid w:val="00377A0B"/>
    <w:rsid w:val="00382537"/>
    <w:rsid w:val="00384215"/>
    <w:rsid w:val="00391960"/>
    <w:rsid w:val="0039633B"/>
    <w:rsid w:val="00396DD7"/>
    <w:rsid w:val="003A0174"/>
    <w:rsid w:val="003A5C92"/>
    <w:rsid w:val="003B1733"/>
    <w:rsid w:val="003B32C0"/>
    <w:rsid w:val="003B5781"/>
    <w:rsid w:val="003C18D0"/>
    <w:rsid w:val="003C3F42"/>
    <w:rsid w:val="003C64EF"/>
    <w:rsid w:val="003C65D0"/>
    <w:rsid w:val="003C72DB"/>
    <w:rsid w:val="003D436C"/>
    <w:rsid w:val="003D726E"/>
    <w:rsid w:val="003E1C80"/>
    <w:rsid w:val="003E24F0"/>
    <w:rsid w:val="003E2E14"/>
    <w:rsid w:val="003E59EE"/>
    <w:rsid w:val="003E6A25"/>
    <w:rsid w:val="003F3853"/>
    <w:rsid w:val="00401451"/>
    <w:rsid w:val="004028BD"/>
    <w:rsid w:val="00410A54"/>
    <w:rsid w:val="004127E6"/>
    <w:rsid w:val="00415F5F"/>
    <w:rsid w:val="0043202A"/>
    <w:rsid w:val="0043531D"/>
    <w:rsid w:val="00436EE1"/>
    <w:rsid w:val="0044038A"/>
    <w:rsid w:val="00444BC4"/>
    <w:rsid w:val="004450B6"/>
    <w:rsid w:val="004466EB"/>
    <w:rsid w:val="00451820"/>
    <w:rsid w:val="004521E2"/>
    <w:rsid w:val="004539F7"/>
    <w:rsid w:val="00453A21"/>
    <w:rsid w:val="00453DCB"/>
    <w:rsid w:val="004555E8"/>
    <w:rsid w:val="00460739"/>
    <w:rsid w:val="00461DCB"/>
    <w:rsid w:val="0046519D"/>
    <w:rsid w:val="00471BEE"/>
    <w:rsid w:val="004728AF"/>
    <w:rsid w:val="00486200"/>
    <w:rsid w:val="004863C0"/>
    <w:rsid w:val="0048721D"/>
    <w:rsid w:val="00491A66"/>
    <w:rsid w:val="00492646"/>
    <w:rsid w:val="00492E55"/>
    <w:rsid w:val="00493679"/>
    <w:rsid w:val="00493E79"/>
    <w:rsid w:val="004A0094"/>
    <w:rsid w:val="004A12C8"/>
    <w:rsid w:val="004A2397"/>
    <w:rsid w:val="004A537A"/>
    <w:rsid w:val="004A6835"/>
    <w:rsid w:val="004B06D1"/>
    <w:rsid w:val="004B611A"/>
    <w:rsid w:val="004C1547"/>
    <w:rsid w:val="004D06FD"/>
    <w:rsid w:val="004D12A5"/>
    <w:rsid w:val="004D3043"/>
    <w:rsid w:val="004D4DBD"/>
    <w:rsid w:val="004D544F"/>
    <w:rsid w:val="004D79B6"/>
    <w:rsid w:val="004D79CF"/>
    <w:rsid w:val="004E02CD"/>
    <w:rsid w:val="004E31EC"/>
    <w:rsid w:val="004E5341"/>
    <w:rsid w:val="004E5ACD"/>
    <w:rsid w:val="004E6559"/>
    <w:rsid w:val="004F12DA"/>
    <w:rsid w:val="004F19EF"/>
    <w:rsid w:val="004F291B"/>
    <w:rsid w:val="0050155E"/>
    <w:rsid w:val="00502256"/>
    <w:rsid w:val="00510598"/>
    <w:rsid w:val="00511B74"/>
    <w:rsid w:val="00513100"/>
    <w:rsid w:val="00514CC6"/>
    <w:rsid w:val="0051541D"/>
    <w:rsid w:val="00521765"/>
    <w:rsid w:val="0052275D"/>
    <w:rsid w:val="00523AB6"/>
    <w:rsid w:val="005269CD"/>
    <w:rsid w:val="005309A4"/>
    <w:rsid w:val="005317CE"/>
    <w:rsid w:val="00532A0C"/>
    <w:rsid w:val="00533EB0"/>
    <w:rsid w:val="00535A0E"/>
    <w:rsid w:val="00535DCE"/>
    <w:rsid w:val="00536958"/>
    <w:rsid w:val="00542C42"/>
    <w:rsid w:val="005431D4"/>
    <w:rsid w:val="00544F00"/>
    <w:rsid w:val="00546081"/>
    <w:rsid w:val="005475A8"/>
    <w:rsid w:val="00552469"/>
    <w:rsid w:val="00552D70"/>
    <w:rsid w:val="00556997"/>
    <w:rsid w:val="00556CE1"/>
    <w:rsid w:val="00556F06"/>
    <w:rsid w:val="00560AD2"/>
    <w:rsid w:val="00562873"/>
    <w:rsid w:val="0056338C"/>
    <w:rsid w:val="00567203"/>
    <w:rsid w:val="00567F32"/>
    <w:rsid w:val="00567FB9"/>
    <w:rsid w:val="00571C8B"/>
    <w:rsid w:val="0057353D"/>
    <w:rsid w:val="00577C3D"/>
    <w:rsid w:val="00580018"/>
    <w:rsid w:val="00580AE6"/>
    <w:rsid w:val="00581E53"/>
    <w:rsid w:val="00585B99"/>
    <w:rsid w:val="005903F2"/>
    <w:rsid w:val="005A2EC8"/>
    <w:rsid w:val="005A3B2D"/>
    <w:rsid w:val="005A7C75"/>
    <w:rsid w:val="005B1A1B"/>
    <w:rsid w:val="005C5D86"/>
    <w:rsid w:val="005D4280"/>
    <w:rsid w:val="005E2B80"/>
    <w:rsid w:val="005E62AE"/>
    <w:rsid w:val="005E7393"/>
    <w:rsid w:val="005F3B80"/>
    <w:rsid w:val="005F46EC"/>
    <w:rsid w:val="005F497A"/>
    <w:rsid w:val="00600194"/>
    <w:rsid w:val="006014D6"/>
    <w:rsid w:val="00602B0B"/>
    <w:rsid w:val="00604160"/>
    <w:rsid w:val="00604AE6"/>
    <w:rsid w:val="006062B8"/>
    <w:rsid w:val="00606F49"/>
    <w:rsid w:val="00607A4D"/>
    <w:rsid w:val="00611753"/>
    <w:rsid w:val="00611ADC"/>
    <w:rsid w:val="00612F60"/>
    <w:rsid w:val="00622EEA"/>
    <w:rsid w:val="006268D4"/>
    <w:rsid w:val="00632A9E"/>
    <w:rsid w:val="00634563"/>
    <w:rsid w:val="00634D97"/>
    <w:rsid w:val="0064090D"/>
    <w:rsid w:val="00640BB5"/>
    <w:rsid w:val="00650079"/>
    <w:rsid w:val="00654778"/>
    <w:rsid w:val="00654F9A"/>
    <w:rsid w:val="00656D85"/>
    <w:rsid w:val="00660F42"/>
    <w:rsid w:val="0066104C"/>
    <w:rsid w:val="006638AD"/>
    <w:rsid w:val="006647CD"/>
    <w:rsid w:val="00665170"/>
    <w:rsid w:val="00666959"/>
    <w:rsid w:val="00667D33"/>
    <w:rsid w:val="00670D4B"/>
    <w:rsid w:val="00671993"/>
    <w:rsid w:val="00671FCB"/>
    <w:rsid w:val="0067516E"/>
    <w:rsid w:val="0067722C"/>
    <w:rsid w:val="00677232"/>
    <w:rsid w:val="00677A4E"/>
    <w:rsid w:val="00677E83"/>
    <w:rsid w:val="00682839"/>
    <w:rsid w:val="00685F02"/>
    <w:rsid w:val="00694E50"/>
    <w:rsid w:val="006A0A4C"/>
    <w:rsid w:val="006A769A"/>
    <w:rsid w:val="006B2A8A"/>
    <w:rsid w:val="006B4064"/>
    <w:rsid w:val="006B4F67"/>
    <w:rsid w:val="006B5104"/>
    <w:rsid w:val="006C1345"/>
    <w:rsid w:val="006C27A0"/>
    <w:rsid w:val="006C5964"/>
    <w:rsid w:val="006C6F91"/>
    <w:rsid w:val="006C7581"/>
    <w:rsid w:val="006D17A2"/>
    <w:rsid w:val="006D6D6D"/>
    <w:rsid w:val="006D703C"/>
    <w:rsid w:val="006E229F"/>
    <w:rsid w:val="006E2FD8"/>
    <w:rsid w:val="006E640D"/>
    <w:rsid w:val="006E64C1"/>
    <w:rsid w:val="006E6E62"/>
    <w:rsid w:val="006E7089"/>
    <w:rsid w:val="006F0C6F"/>
    <w:rsid w:val="006F1A6A"/>
    <w:rsid w:val="006F4B7E"/>
    <w:rsid w:val="006F4B92"/>
    <w:rsid w:val="006F6586"/>
    <w:rsid w:val="00703047"/>
    <w:rsid w:val="0070316B"/>
    <w:rsid w:val="00703ECC"/>
    <w:rsid w:val="00707062"/>
    <w:rsid w:val="00712125"/>
    <w:rsid w:val="00714A4F"/>
    <w:rsid w:val="00721F87"/>
    <w:rsid w:val="007220E5"/>
    <w:rsid w:val="00722DE8"/>
    <w:rsid w:val="00727519"/>
    <w:rsid w:val="007275A5"/>
    <w:rsid w:val="00727AF0"/>
    <w:rsid w:val="00733AC6"/>
    <w:rsid w:val="007344B3"/>
    <w:rsid w:val="00737131"/>
    <w:rsid w:val="007372CB"/>
    <w:rsid w:val="0074491F"/>
    <w:rsid w:val="0075153D"/>
    <w:rsid w:val="007518A7"/>
    <w:rsid w:val="00753C4E"/>
    <w:rsid w:val="007545F6"/>
    <w:rsid w:val="00755A6D"/>
    <w:rsid w:val="00757534"/>
    <w:rsid w:val="00766297"/>
    <w:rsid w:val="00772143"/>
    <w:rsid w:val="00774058"/>
    <w:rsid w:val="007777C5"/>
    <w:rsid w:val="00777890"/>
    <w:rsid w:val="00782C07"/>
    <w:rsid w:val="00783170"/>
    <w:rsid w:val="00790A7D"/>
    <w:rsid w:val="007916C0"/>
    <w:rsid w:val="00797ED2"/>
    <w:rsid w:val="007A0EF7"/>
    <w:rsid w:val="007A1E65"/>
    <w:rsid w:val="007A39F2"/>
    <w:rsid w:val="007A66D0"/>
    <w:rsid w:val="007A7A63"/>
    <w:rsid w:val="007C26A4"/>
    <w:rsid w:val="007C2732"/>
    <w:rsid w:val="007C6BF2"/>
    <w:rsid w:val="007C6E41"/>
    <w:rsid w:val="007D4148"/>
    <w:rsid w:val="007D6290"/>
    <w:rsid w:val="007E4C2B"/>
    <w:rsid w:val="007E58AB"/>
    <w:rsid w:val="007F084F"/>
    <w:rsid w:val="007F32A8"/>
    <w:rsid w:val="007F3788"/>
    <w:rsid w:val="007F4250"/>
    <w:rsid w:val="008032C3"/>
    <w:rsid w:val="00805120"/>
    <w:rsid w:val="00805B70"/>
    <w:rsid w:val="00806C74"/>
    <w:rsid w:val="00806E13"/>
    <w:rsid w:val="00807A43"/>
    <w:rsid w:val="00811A70"/>
    <w:rsid w:val="00812532"/>
    <w:rsid w:val="00815FF3"/>
    <w:rsid w:val="0081749F"/>
    <w:rsid w:val="00817E16"/>
    <w:rsid w:val="00825B9C"/>
    <w:rsid w:val="008322AC"/>
    <w:rsid w:val="00836EE5"/>
    <w:rsid w:val="00837BC9"/>
    <w:rsid w:val="00844B80"/>
    <w:rsid w:val="00846A71"/>
    <w:rsid w:val="008503D1"/>
    <w:rsid w:val="00851E0A"/>
    <w:rsid w:val="0085433F"/>
    <w:rsid w:val="00855F7F"/>
    <w:rsid w:val="008564EE"/>
    <w:rsid w:val="00857506"/>
    <w:rsid w:val="00860866"/>
    <w:rsid w:val="00862DB5"/>
    <w:rsid w:val="008658E6"/>
    <w:rsid w:val="008708A3"/>
    <w:rsid w:val="00873336"/>
    <w:rsid w:val="008735CD"/>
    <w:rsid w:val="00881F7A"/>
    <w:rsid w:val="008820D9"/>
    <w:rsid w:val="00882F58"/>
    <w:rsid w:val="00884CA6"/>
    <w:rsid w:val="008853A3"/>
    <w:rsid w:val="00891F8A"/>
    <w:rsid w:val="00895747"/>
    <w:rsid w:val="00895E46"/>
    <w:rsid w:val="008A18E6"/>
    <w:rsid w:val="008A1B63"/>
    <w:rsid w:val="008A580F"/>
    <w:rsid w:val="008A5953"/>
    <w:rsid w:val="008A5DB1"/>
    <w:rsid w:val="008B1BF9"/>
    <w:rsid w:val="008B2728"/>
    <w:rsid w:val="008B2A41"/>
    <w:rsid w:val="008B5620"/>
    <w:rsid w:val="008C0BEB"/>
    <w:rsid w:val="008C52EE"/>
    <w:rsid w:val="008C5563"/>
    <w:rsid w:val="008C72AE"/>
    <w:rsid w:val="008C7C98"/>
    <w:rsid w:val="008D0654"/>
    <w:rsid w:val="008E1BDA"/>
    <w:rsid w:val="008E3290"/>
    <w:rsid w:val="008E6E4F"/>
    <w:rsid w:val="008F0EC3"/>
    <w:rsid w:val="008F11AE"/>
    <w:rsid w:val="008F22E4"/>
    <w:rsid w:val="008F2A0C"/>
    <w:rsid w:val="008F2A80"/>
    <w:rsid w:val="008F2E60"/>
    <w:rsid w:val="008F2F03"/>
    <w:rsid w:val="00903C9E"/>
    <w:rsid w:val="00903DB2"/>
    <w:rsid w:val="00907617"/>
    <w:rsid w:val="009110FC"/>
    <w:rsid w:val="00912B3B"/>
    <w:rsid w:val="0091589A"/>
    <w:rsid w:val="00915B44"/>
    <w:rsid w:val="00922103"/>
    <w:rsid w:val="00924861"/>
    <w:rsid w:val="00924AEC"/>
    <w:rsid w:val="00927F2B"/>
    <w:rsid w:val="009300D7"/>
    <w:rsid w:val="00930485"/>
    <w:rsid w:val="00933B60"/>
    <w:rsid w:val="009365CC"/>
    <w:rsid w:val="0093661D"/>
    <w:rsid w:val="00937F13"/>
    <w:rsid w:val="00944920"/>
    <w:rsid w:val="00945580"/>
    <w:rsid w:val="00945BC7"/>
    <w:rsid w:val="009531AA"/>
    <w:rsid w:val="0095344D"/>
    <w:rsid w:val="00954AF4"/>
    <w:rsid w:val="00962D38"/>
    <w:rsid w:val="009638E6"/>
    <w:rsid w:val="009703E3"/>
    <w:rsid w:val="00970F57"/>
    <w:rsid w:val="00973380"/>
    <w:rsid w:val="00977724"/>
    <w:rsid w:val="00977CAA"/>
    <w:rsid w:val="009803DD"/>
    <w:rsid w:val="00981755"/>
    <w:rsid w:val="00987178"/>
    <w:rsid w:val="00987434"/>
    <w:rsid w:val="00987C82"/>
    <w:rsid w:val="0099391F"/>
    <w:rsid w:val="009A0949"/>
    <w:rsid w:val="009A7CA1"/>
    <w:rsid w:val="009B037A"/>
    <w:rsid w:val="009B102E"/>
    <w:rsid w:val="009B2FE5"/>
    <w:rsid w:val="009C06B8"/>
    <w:rsid w:val="009C0C06"/>
    <w:rsid w:val="009C11CA"/>
    <w:rsid w:val="009D0EA5"/>
    <w:rsid w:val="009D5559"/>
    <w:rsid w:val="009E40F3"/>
    <w:rsid w:val="009E6455"/>
    <w:rsid w:val="009F0B7E"/>
    <w:rsid w:val="009F214D"/>
    <w:rsid w:val="009F37B5"/>
    <w:rsid w:val="009F43E8"/>
    <w:rsid w:val="00A0096D"/>
    <w:rsid w:val="00A009F4"/>
    <w:rsid w:val="00A039D9"/>
    <w:rsid w:val="00A0644F"/>
    <w:rsid w:val="00A07DAF"/>
    <w:rsid w:val="00A118C6"/>
    <w:rsid w:val="00A1327B"/>
    <w:rsid w:val="00A140F1"/>
    <w:rsid w:val="00A14C59"/>
    <w:rsid w:val="00A16086"/>
    <w:rsid w:val="00A1692B"/>
    <w:rsid w:val="00A16B02"/>
    <w:rsid w:val="00A16F61"/>
    <w:rsid w:val="00A220F1"/>
    <w:rsid w:val="00A252B3"/>
    <w:rsid w:val="00A2665C"/>
    <w:rsid w:val="00A26A02"/>
    <w:rsid w:val="00A3241F"/>
    <w:rsid w:val="00A33348"/>
    <w:rsid w:val="00A3338F"/>
    <w:rsid w:val="00A3603D"/>
    <w:rsid w:val="00A36A38"/>
    <w:rsid w:val="00A40005"/>
    <w:rsid w:val="00A40DCE"/>
    <w:rsid w:val="00A41BAB"/>
    <w:rsid w:val="00A44D83"/>
    <w:rsid w:val="00A458CC"/>
    <w:rsid w:val="00A527EF"/>
    <w:rsid w:val="00A52BD2"/>
    <w:rsid w:val="00A548AE"/>
    <w:rsid w:val="00A62288"/>
    <w:rsid w:val="00A62589"/>
    <w:rsid w:val="00A64168"/>
    <w:rsid w:val="00A64901"/>
    <w:rsid w:val="00A64EEC"/>
    <w:rsid w:val="00A656B5"/>
    <w:rsid w:val="00A724BB"/>
    <w:rsid w:val="00A746C0"/>
    <w:rsid w:val="00A76534"/>
    <w:rsid w:val="00A832F7"/>
    <w:rsid w:val="00A85D83"/>
    <w:rsid w:val="00A90FAC"/>
    <w:rsid w:val="00A91647"/>
    <w:rsid w:val="00A92B5F"/>
    <w:rsid w:val="00A950D1"/>
    <w:rsid w:val="00A96140"/>
    <w:rsid w:val="00A969D2"/>
    <w:rsid w:val="00AB2EBF"/>
    <w:rsid w:val="00AC4134"/>
    <w:rsid w:val="00AC5A2B"/>
    <w:rsid w:val="00AC7B25"/>
    <w:rsid w:val="00AD0B20"/>
    <w:rsid w:val="00AD1A39"/>
    <w:rsid w:val="00AD2249"/>
    <w:rsid w:val="00AD52EF"/>
    <w:rsid w:val="00AD6CF8"/>
    <w:rsid w:val="00AD7443"/>
    <w:rsid w:val="00AE1F72"/>
    <w:rsid w:val="00AE2FDC"/>
    <w:rsid w:val="00AE50F5"/>
    <w:rsid w:val="00AE5B30"/>
    <w:rsid w:val="00B017C5"/>
    <w:rsid w:val="00B02151"/>
    <w:rsid w:val="00B04903"/>
    <w:rsid w:val="00B052DC"/>
    <w:rsid w:val="00B06F0A"/>
    <w:rsid w:val="00B07360"/>
    <w:rsid w:val="00B251BE"/>
    <w:rsid w:val="00B2683D"/>
    <w:rsid w:val="00B27183"/>
    <w:rsid w:val="00B27B8C"/>
    <w:rsid w:val="00B314FB"/>
    <w:rsid w:val="00B367D3"/>
    <w:rsid w:val="00B407E4"/>
    <w:rsid w:val="00B41C69"/>
    <w:rsid w:val="00B4680D"/>
    <w:rsid w:val="00B47870"/>
    <w:rsid w:val="00B50BB4"/>
    <w:rsid w:val="00B52141"/>
    <w:rsid w:val="00B52559"/>
    <w:rsid w:val="00B53920"/>
    <w:rsid w:val="00B61CBC"/>
    <w:rsid w:val="00B622C7"/>
    <w:rsid w:val="00B63180"/>
    <w:rsid w:val="00B64DFE"/>
    <w:rsid w:val="00B7662B"/>
    <w:rsid w:val="00B80827"/>
    <w:rsid w:val="00B81E23"/>
    <w:rsid w:val="00B838C7"/>
    <w:rsid w:val="00B83BED"/>
    <w:rsid w:val="00B84914"/>
    <w:rsid w:val="00B85700"/>
    <w:rsid w:val="00B87390"/>
    <w:rsid w:val="00B942D3"/>
    <w:rsid w:val="00B96030"/>
    <w:rsid w:val="00B96DC2"/>
    <w:rsid w:val="00BA50F1"/>
    <w:rsid w:val="00BB48E0"/>
    <w:rsid w:val="00BB7CC3"/>
    <w:rsid w:val="00BC2FCB"/>
    <w:rsid w:val="00BC30BC"/>
    <w:rsid w:val="00BC5D95"/>
    <w:rsid w:val="00BC690C"/>
    <w:rsid w:val="00BD5C90"/>
    <w:rsid w:val="00BD5F5D"/>
    <w:rsid w:val="00BD6850"/>
    <w:rsid w:val="00BE0370"/>
    <w:rsid w:val="00BE09D6"/>
    <w:rsid w:val="00BE26E4"/>
    <w:rsid w:val="00BE6CFC"/>
    <w:rsid w:val="00BF03B2"/>
    <w:rsid w:val="00BF41FE"/>
    <w:rsid w:val="00BF4568"/>
    <w:rsid w:val="00BF4A16"/>
    <w:rsid w:val="00BF72EE"/>
    <w:rsid w:val="00C00249"/>
    <w:rsid w:val="00C02D0C"/>
    <w:rsid w:val="00C02FC6"/>
    <w:rsid w:val="00C06372"/>
    <w:rsid w:val="00C0702C"/>
    <w:rsid w:val="00C07648"/>
    <w:rsid w:val="00C11756"/>
    <w:rsid w:val="00C1543C"/>
    <w:rsid w:val="00C20989"/>
    <w:rsid w:val="00C22A36"/>
    <w:rsid w:val="00C22C78"/>
    <w:rsid w:val="00C23D99"/>
    <w:rsid w:val="00C24893"/>
    <w:rsid w:val="00C24FF1"/>
    <w:rsid w:val="00C35A43"/>
    <w:rsid w:val="00C413CD"/>
    <w:rsid w:val="00C426A3"/>
    <w:rsid w:val="00C46090"/>
    <w:rsid w:val="00C503C4"/>
    <w:rsid w:val="00C51517"/>
    <w:rsid w:val="00C603ED"/>
    <w:rsid w:val="00C63324"/>
    <w:rsid w:val="00C669FE"/>
    <w:rsid w:val="00C66BF6"/>
    <w:rsid w:val="00C71D1B"/>
    <w:rsid w:val="00C73647"/>
    <w:rsid w:val="00C81188"/>
    <w:rsid w:val="00C82DDE"/>
    <w:rsid w:val="00C91B82"/>
    <w:rsid w:val="00C91DF0"/>
    <w:rsid w:val="00C95612"/>
    <w:rsid w:val="00CA3C96"/>
    <w:rsid w:val="00CA5181"/>
    <w:rsid w:val="00CB0911"/>
    <w:rsid w:val="00CB3937"/>
    <w:rsid w:val="00CB4318"/>
    <w:rsid w:val="00CB4EF6"/>
    <w:rsid w:val="00CB599C"/>
    <w:rsid w:val="00CB6A49"/>
    <w:rsid w:val="00CC23A9"/>
    <w:rsid w:val="00CC63BC"/>
    <w:rsid w:val="00CC7CB7"/>
    <w:rsid w:val="00CD2ABF"/>
    <w:rsid w:val="00CD3477"/>
    <w:rsid w:val="00CE0674"/>
    <w:rsid w:val="00CE39CA"/>
    <w:rsid w:val="00CE7A1F"/>
    <w:rsid w:val="00CF1972"/>
    <w:rsid w:val="00CF2A52"/>
    <w:rsid w:val="00CF4B7D"/>
    <w:rsid w:val="00CF6A65"/>
    <w:rsid w:val="00D00C70"/>
    <w:rsid w:val="00D02133"/>
    <w:rsid w:val="00D060EF"/>
    <w:rsid w:val="00D10550"/>
    <w:rsid w:val="00D126C3"/>
    <w:rsid w:val="00D12E05"/>
    <w:rsid w:val="00D13747"/>
    <w:rsid w:val="00D15B1A"/>
    <w:rsid w:val="00D1705E"/>
    <w:rsid w:val="00D2188E"/>
    <w:rsid w:val="00D263F1"/>
    <w:rsid w:val="00D3101F"/>
    <w:rsid w:val="00D31905"/>
    <w:rsid w:val="00D31B69"/>
    <w:rsid w:val="00D333E4"/>
    <w:rsid w:val="00D339B1"/>
    <w:rsid w:val="00D35701"/>
    <w:rsid w:val="00D42FAA"/>
    <w:rsid w:val="00D43C33"/>
    <w:rsid w:val="00D461ED"/>
    <w:rsid w:val="00D53D6E"/>
    <w:rsid w:val="00D54021"/>
    <w:rsid w:val="00D64215"/>
    <w:rsid w:val="00D66A94"/>
    <w:rsid w:val="00D678BF"/>
    <w:rsid w:val="00D71D57"/>
    <w:rsid w:val="00D7452B"/>
    <w:rsid w:val="00D74C96"/>
    <w:rsid w:val="00D81095"/>
    <w:rsid w:val="00D86421"/>
    <w:rsid w:val="00D947FA"/>
    <w:rsid w:val="00D954A3"/>
    <w:rsid w:val="00DA3917"/>
    <w:rsid w:val="00DB40C7"/>
    <w:rsid w:val="00DB448D"/>
    <w:rsid w:val="00DC22F2"/>
    <w:rsid w:val="00DC239F"/>
    <w:rsid w:val="00DC5169"/>
    <w:rsid w:val="00DC5858"/>
    <w:rsid w:val="00DD0436"/>
    <w:rsid w:val="00DD0530"/>
    <w:rsid w:val="00DD5DEB"/>
    <w:rsid w:val="00DD601A"/>
    <w:rsid w:val="00DD6CE4"/>
    <w:rsid w:val="00DE1F05"/>
    <w:rsid w:val="00DE204B"/>
    <w:rsid w:val="00DE20A8"/>
    <w:rsid w:val="00DE2904"/>
    <w:rsid w:val="00DE499F"/>
    <w:rsid w:val="00DE6524"/>
    <w:rsid w:val="00DE7810"/>
    <w:rsid w:val="00DF5827"/>
    <w:rsid w:val="00E03CE5"/>
    <w:rsid w:val="00E10344"/>
    <w:rsid w:val="00E1095D"/>
    <w:rsid w:val="00E128BB"/>
    <w:rsid w:val="00E13003"/>
    <w:rsid w:val="00E16376"/>
    <w:rsid w:val="00E17981"/>
    <w:rsid w:val="00E226E6"/>
    <w:rsid w:val="00E2437E"/>
    <w:rsid w:val="00E2521D"/>
    <w:rsid w:val="00E25E30"/>
    <w:rsid w:val="00E26917"/>
    <w:rsid w:val="00E33DC8"/>
    <w:rsid w:val="00E3501D"/>
    <w:rsid w:val="00E37DD5"/>
    <w:rsid w:val="00E423B9"/>
    <w:rsid w:val="00E42FB0"/>
    <w:rsid w:val="00E44A7C"/>
    <w:rsid w:val="00E50169"/>
    <w:rsid w:val="00E535B0"/>
    <w:rsid w:val="00E53B48"/>
    <w:rsid w:val="00E54EA9"/>
    <w:rsid w:val="00E54F37"/>
    <w:rsid w:val="00E6546E"/>
    <w:rsid w:val="00E65D8C"/>
    <w:rsid w:val="00E70A85"/>
    <w:rsid w:val="00E7400A"/>
    <w:rsid w:val="00E77897"/>
    <w:rsid w:val="00E862BC"/>
    <w:rsid w:val="00E86FBC"/>
    <w:rsid w:val="00E87360"/>
    <w:rsid w:val="00E958AE"/>
    <w:rsid w:val="00EA1C85"/>
    <w:rsid w:val="00EA3E0A"/>
    <w:rsid w:val="00EA6CB2"/>
    <w:rsid w:val="00EA7660"/>
    <w:rsid w:val="00EB1C93"/>
    <w:rsid w:val="00EB1CCB"/>
    <w:rsid w:val="00EB456A"/>
    <w:rsid w:val="00EB67A5"/>
    <w:rsid w:val="00EC0721"/>
    <w:rsid w:val="00EC5B72"/>
    <w:rsid w:val="00ED29B4"/>
    <w:rsid w:val="00ED5485"/>
    <w:rsid w:val="00ED6007"/>
    <w:rsid w:val="00ED7151"/>
    <w:rsid w:val="00EE0245"/>
    <w:rsid w:val="00EE25C7"/>
    <w:rsid w:val="00EF2D66"/>
    <w:rsid w:val="00EF4A5B"/>
    <w:rsid w:val="00EF7B17"/>
    <w:rsid w:val="00F028AD"/>
    <w:rsid w:val="00F03E6E"/>
    <w:rsid w:val="00F04B9B"/>
    <w:rsid w:val="00F062B1"/>
    <w:rsid w:val="00F11CE9"/>
    <w:rsid w:val="00F1442E"/>
    <w:rsid w:val="00F144A9"/>
    <w:rsid w:val="00F149CC"/>
    <w:rsid w:val="00F160DE"/>
    <w:rsid w:val="00F16B31"/>
    <w:rsid w:val="00F2075D"/>
    <w:rsid w:val="00F225A4"/>
    <w:rsid w:val="00F2603F"/>
    <w:rsid w:val="00F260BA"/>
    <w:rsid w:val="00F27701"/>
    <w:rsid w:val="00F279FB"/>
    <w:rsid w:val="00F3253D"/>
    <w:rsid w:val="00F33834"/>
    <w:rsid w:val="00F36631"/>
    <w:rsid w:val="00F409F9"/>
    <w:rsid w:val="00F40C3F"/>
    <w:rsid w:val="00F42C40"/>
    <w:rsid w:val="00F462DB"/>
    <w:rsid w:val="00F46364"/>
    <w:rsid w:val="00F644BC"/>
    <w:rsid w:val="00F67E9C"/>
    <w:rsid w:val="00F70494"/>
    <w:rsid w:val="00F756C8"/>
    <w:rsid w:val="00F8284B"/>
    <w:rsid w:val="00F82E16"/>
    <w:rsid w:val="00F84DC3"/>
    <w:rsid w:val="00F90502"/>
    <w:rsid w:val="00F91809"/>
    <w:rsid w:val="00F91E6D"/>
    <w:rsid w:val="00F93AB2"/>
    <w:rsid w:val="00F93DD7"/>
    <w:rsid w:val="00F94929"/>
    <w:rsid w:val="00F96744"/>
    <w:rsid w:val="00FA145B"/>
    <w:rsid w:val="00FA1872"/>
    <w:rsid w:val="00FA1F25"/>
    <w:rsid w:val="00FA2693"/>
    <w:rsid w:val="00FA2A87"/>
    <w:rsid w:val="00FA3313"/>
    <w:rsid w:val="00FA5ABA"/>
    <w:rsid w:val="00FB0F74"/>
    <w:rsid w:val="00FB5369"/>
    <w:rsid w:val="00FC60D3"/>
    <w:rsid w:val="00FD182B"/>
    <w:rsid w:val="00FD40EB"/>
    <w:rsid w:val="00FD73C2"/>
    <w:rsid w:val="00FE236F"/>
    <w:rsid w:val="00FE4120"/>
    <w:rsid w:val="00FE5444"/>
    <w:rsid w:val="00FE5B57"/>
    <w:rsid w:val="00FE5F17"/>
    <w:rsid w:val="00FF23C9"/>
    <w:rsid w:val="00FF3E65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DEAE0F-73B9-4FD4-82DF-39A0F634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02"/>
    <w:rPr>
      <w:rFonts w:ascii="Tahoma" w:hAnsi="Tahoma"/>
      <w:spacing w:val="10"/>
      <w:sz w:val="16"/>
    </w:rPr>
  </w:style>
  <w:style w:type="paragraph" w:styleId="Heading1">
    <w:name w:val="heading 1"/>
    <w:basedOn w:val="Normal"/>
    <w:next w:val="Normal"/>
    <w:qFormat/>
    <w:rsid w:val="00030071"/>
    <w:pPr>
      <w:spacing w:after="80"/>
      <w:jc w:val="center"/>
      <w:outlineLvl w:val="0"/>
    </w:pPr>
    <w:rPr>
      <w:b/>
      <w:caps/>
      <w:spacing w:val="20"/>
      <w:sz w:val="24"/>
      <w:szCs w:val="24"/>
    </w:rPr>
  </w:style>
  <w:style w:type="paragraph" w:styleId="Heading2">
    <w:name w:val="heading 2"/>
    <w:basedOn w:val="Normal"/>
    <w:next w:val="Normal"/>
    <w:qFormat/>
    <w:rsid w:val="00030071"/>
    <w:pPr>
      <w:framePr w:hSpace="180" w:wrap="around" w:hAnchor="text" w:xAlign="center" w:y="490"/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945"/>
    <w:rPr>
      <w:rFonts w:ascii="Tahoma" w:hAnsi="Tahoma"/>
      <w:spacing w:val="10"/>
    </w:rPr>
    <w:tblPr>
      <w:jc w:val="center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</w:style>
  <w:style w:type="paragraph" w:styleId="BalloonText">
    <w:name w:val="Balloon Text"/>
    <w:basedOn w:val="Normal"/>
    <w:semiHidden/>
    <w:rsid w:val="00A26A02"/>
    <w:rPr>
      <w:rFonts w:cs="Tahoma"/>
      <w:szCs w:val="16"/>
    </w:rPr>
  </w:style>
  <w:style w:type="paragraph" w:customStyle="1" w:styleId="SectionHeading">
    <w:name w:val="Section Heading"/>
    <w:basedOn w:val="Normal"/>
    <w:rsid w:val="00030071"/>
    <w:pPr>
      <w:jc w:val="center"/>
    </w:pPr>
    <w:rPr>
      <w:caps/>
      <w:szCs w:val="16"/>
    </w:rPr>
  </w:style>
  <w:style w:type="paragraph" w:customStyle="1" w:styleId="AgreementText">
    <w:name w:val="Agreement Text"/>
    <w:basedOn w:val="Normal"/>
    <w:rsid w:val="00685F02"/>
    <w:pPr>
      <w:framePr w:hSpace="180" w:wrap="around" w:hAnchor="text" w:xAlign="center" w:y="490"/>
      <w:numPr>
        <w:numId w:val="2"/>
      </w:numPr>
      <w:spacing w:before="40" w:after="80"/>
    </w:pPr>
  </w:style>
  <w:style w:type="paragraph" w:styleId="Header">
    <w:name w:val="header"/>
    <w:basedOn w:val="Normal"/>
    <w:rsid w:val="005A2E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2EC8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EC0721"/>
    <w:rPr>
      <w:sz w:val="16"/>
      <w:szCs w:val="16"/>
    </w:rPr>
  </w:style>
  <w:style w:type="paragraph" w:styleId="CommentText">
    <w:name w:val="annotation text"/>
    <w:basedOn w:val="Normal"/>
    <w:semiHidden/>
    <w:rsid w:val="00EC072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0721"/>
    <w:rPr>
      <w:b/>
      <w:bCs/>
    </w:rPr>
  </w:style>
  <w:style w:type="character" w:styleId="FollowedHyperlink">
    <w:name w:val="FollowedHyperlink"/>
    <w:basedOn w:val="DefaultParagraphFont"/>
    <w:rsid w:val="0010436D"/>
    <w:rPr>
      <w:color w:val="800080"/>
      <w:u w:val="single"/>
    </w:rPr>
  </w:style>
  <w:style w:type="paragraph" w:customStyle="1" w:styleId="Default">
    <w:name w:val="Default"/>
    <w:rsid w:val="00FE412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FE4120"/>
    <w:rPr>
      <w:rFonts w:ascii="Calibri" w:hAnsi="Calibri"/>
      <w:sz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120"/>
    <w:rPr>
      <w:rFonts w:ascii="Calibri" w:hAnsi="Calibri"/>
      <w:spacing w:val="1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FE4120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5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newlan\LOCALS~1\Temp\TCD191.tmp\Business%20credit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Document_x0020_Type xmlns="5063ca18-b39f-43d9-8b93-109b69efb275" xsi:nil="true"/>
    <PATH_x0020_document_x003f_ xmlns="5063ca18-b39f-43d9-8b93-109b69efb275">Yes</PATH_x0020_document_x003f_>
    <Category xmlns="5063ca18-b39f-43d9-8b93-109b69efb27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60473E05BCF4694C131D6BA4E1DB1" ma:contentTypeVersion="4" ma:contentTypeDescription="Create a new document." ma:contentTypeScope="" ma:versionID="9a8b40385b3222fe6df659283e24ff86">
  <xsd:schema xmlns:xsd="http://www.w3.org/2001/XMLSchema" xmlns:p="http://schemas.microsoft.com/office/2006/metadata/properties" xmlns:ns2="5063ca18-b39f-43d9-8b93-109b69efb275" targetNamespace="http://schemas.microsoft.com/office/2006/metadata/properties" ma:root="true" ma:fieldsID="f997422800f99474ffbd92462778413c" ns2:_="">
    <xsd:import namespace="5063ca18-b39f-43d9-8b93-109b69efb27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ocument_x0020_Type" minOccurs="0"/>
                <xsd:element ref="ns2:PATH_x0020_document_x003f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63ca18-b39f-43d9-8b93-109b69efb275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Budgeting"/>
          <xsd:enumeration value="Fund raising"/>
          <xsd:enumeration value="Other"/>
          <xsd:enumeration value="Outreach"/>
          <xsd:enumeration value="Partner management"/>
          <xsd:enumeration value="Proposal development"/>
          <xsd:enumeration value="Reference materials"/>
          <xsd:enumeration value="Software development"/>
          <xsd:enumeration value="Strategy documents"/>
          <xsd:enumeration value="Team management"/>
          <xsd:enumeration value="Technical documentation"/>
          <xsd:enumeration value="Training material"/>
          <xsd:enumeration value="User documentation"/>
        </xsd:restriction>
      </xsd:simpleType>
    </xsd:element>
    <xsd:element name="Document_x0020_Type" ma:index="4" nillable="true" ma:displayName="Document Type" ma:format="Dropdown" ma:internalName="Document_x0020_Type">
      <xsd:simpleType>
        <xsd:restriction base="dms:Choice">
          <xsd:enumeration value="Abstract"/>
          <xsd:enumeration value="Agenda"/>
          <xsd:enumeration value="Article"/>
          <xsd:enumeration value="Concept note"/>
          <xsd:enumeration value="Data set"/>
          <xsd:enumeration value="File archive"/>
          <xsd:enumeration value="Notes"/>
          <xsd:enumeration value="Other"/>
          <xsd:enumeration value="Presentation"/>
          <xsd:enumeration value="Proposal"/>
          <xsd:enumeration value="Report"/>
          <xsd:enumeration value="Source code"/>
          <xsd:enumeration value="Spreadsheet"/>
          <xsd:enumeration value="Work in progress"/>
        </xsd:restriction>
      </xsd:simpleType>
    </xsd:element>
    <xsd:element name="PATH_x0020_document_x003f_" ma:index="5" nillable="true" ma:displayName="Internal only?" ma:default="Yes" ma:format="Dropdown" ma:internalName="PATH_x0020_document_x003f_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1" ma:displayName="Titl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>
  <documentManagement>
    <Document_x0020_Type xmlns="5063ca18-b39f-43d9-8b93-109b69efb275" xsi:nil="true"/>
    <PATH_x0020_document_x003f_ xmlns="5063ca18-b39f-43d9-8b93-109b69efb275">Yes</PATH_x0020_document_x003f_>
    <Category xmlns="5063ca18-b39f-43d9-8b93-109b69efb275" xsi:nil="true"/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LongProperties xmlns="http://schemas.microsoft.com/office/2006/metadata/longProperties"/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60473E05BCF4694C131D6BA4E1DB1" ma:contentTypeVersion="4" ma:contentTypeDescription="Create a new document." ma:contentTypeScope="" ma:versionID="9a8b40385b3222fe6df659283e24ff86">
  <xsd:schema xmlns:xsd="http://www.w3.org/2001/XMLSchema" xmlns:p="http://schemas.microsoft.com/office/2006/metadata/properties" xmlns:ns2="5063ca18-b39f-43d9-8b93-109b69efb275" targetNamespace="http://schemas.microsoft.com/office/2006/metadata/properties" ma:root="true" ma:fieldsID="f997422800f99474ffbd92462778413c" ns2:_="">
    <xsd:import namespace="5063ca18-b39f-43d9-8b93-109b69efb27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ocument_x0020_Type" minOccurs="0"/>
                <xsd:element ref="ns2:PATH_x0020_document_x003f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63ca18-b39f-43d9-8b93-109b69efb275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Budgeting"/>
          <xsd:enumeration value="Fund raising"/>
          <xsd:enumeration value="Other"/>
          <xsd:enumeration value="Outreach"/>
          <xsd:enumeration value="Partner management"/>
          <xsd:enumeration value="Proposal development"/>
          <xsd:enumeration value="Reference materials"/>
          <xsd:enumeration value="Software development"/>
          <xsd:enumeration value="Strategy documents"/>
          <xsd:enumeration value="Team management"/>
          <xsd:enumeration value="Technical documentation"/>
          <xsd:enumeration value="Training material"/>
          <xsd:enumeration value="User documentation"/>
        </xsd:restriction>
      </xsd:simpleType>
    </xsd:element>
    <xsd:element name="Document_x0020_Type" ma:index="4" nillable="true" ma:displayName="Document Type" ma:format="Dropdown" ma:internalName="Document_x0020_Type">
      <xsd:simpleType>
        <xsd:restriction base="dms:Choice">
          <xsd:enumeration value="Abstract"/>
          <xsd:enumeration value="Agenda"/>
          <xsd:enumeration value="Article"/>
          <xsd:enumeration value="Concept note"/>
          <xsd:enumeration value="Data set"/>
          <xsd:enumeration value="File archive"/>
          <xsd:enumeration value="Notes"/>
          <xsd:enumeration value="Other"/>
          <xsd:enumeration value="Presentation"/>
          <xsd:enumeration value="Proposal"/>
          <xsd:enumeration value="Report"/>
          <xsd:enumeration value="Source code"/>
          <xsd:enumeration value="Spreadsheet"/>
          <xsd:enumeration value="Work in progress"/>
        </xsd:restriction>
      </xsd:simpleType>
    </xsd:element>
    <xsd:element name="PATH_x0020_document_x003f_" ma:index="5" nillable="true" ma:displayName="Internal only?" ma:default="Yes" ma:format="Dropdown" ma:internalName="PATH_x0020_document_x003f_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1" ma:displayName="Titl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10C7A-80AE-431D-A5E2-BA096B423DF6}">
  <ds:schemaRefs>
    <ds:schemaRef ds:uri="http://schemas.microsoft.com/sharepoint/v3/contenttype/forms"/>
  </ds:schemaRefs>
</ds:datastoreItem>
</file>

<file path=customXml/itemProps10.xml><?xml version="1.0" encoding="utf-8"?>
<ds:datastoreItem xmlns:ds="http://schemas.openxmlformats.org/officeDocument/2006/customXml" ds:itemID="{917F46E5-81B7-4E73-AAB5-669E44A0CC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CCE340-0BFA-4C7D-BF76-EAD08742A7BE}">
  <ds:schemaRefs>
    <ds:schemaRef ds:uri="http://schemas.microsoft.com/office/2006/metadata/properties"/>
    <ds:schemaRef ds:uri="5063ca18-b39f-43d9-8b93-109b69efb275"/>
  </ds:schemaRefs>
</ds:datastoreItem>
</file>

<file path=customXml/itemProps3.xml><?xml version="1.0" encoding="utf-8"?>
<ds:datastoreItem xmlns:ds="http://schemas.openxmlformats.org/officeDocument/2006/customXml" ds:itemID="{7A28EB6D-F5C8-4F44-8429-6D1CEEE61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ca18-b39f-43d9-8b93-109b69efb2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13B5B88-4A32-401D-AB05-86E1C9F2C031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481C581-A41E-40D1-85EB-5AEE72C770BB}">
  <ds:schemaRefs>
    <ds:schemaRef ds:uri="http://schemas.microsoft.com/office/2006/metadata/properties"/>
    <ds:schemaRef ds:uri="5063ca18-b39f-43d9-8b93-109b69efb275"/>
  </ds:schemaRefs>
</ds:datastoreItem>
</file>

<file path=customXml/itemProps6.xml><?xml version="1.0" encoding="utf-8"?>
<ds:datastoreItem xmlns:ds="http://schemas.openxmlformats.org/officeDocument/2006/customXml" ds:itemID="{924914A7-5699-42C6-B43B-C3551EEBD9D2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9D471538-6115-4F3A-8DE8-076166F9015A}">
  <ds:schemaRefs>
    <ds:schemaRef ds:uri="http://schemas.microsoft.com/office/2006/metadata/longProperties"/>
  </ds:schemaRefs>
</ds:datastoreItem>
</file>

<file path=customXml/itemProps8.xml><?xml version="1.0" encoding="utf-8"?>
<ds:datastoreItem xmlns:ds="http://schemas.openxmlformats.org/officeDocument/2006/customXml" ds:itemID="{2FA800F7-2793-408D-9BE2-71EA0938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ca18-b39f-43d9-8b93-109b69efb2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9.xml><?xml version="1.0" encoding="utf-8"?>
<ds:datastoreItem xmlns:ds="http://schemas.openxmlformats.org/officeDocument/2006/customXml" ds:itemID="{5C5243FE-2E09-41FB-8061-9A1B6572D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credit application</Template>
  <TotalTime>732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Cold Chain Equipment Inventory Data Collection - Facility data</vt:lpstr>
    </vt:vector>
  </TitlesOfParts>
  <Company>Microsoft Corporation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Cold Chain Equipment Inventory Data Collection - Facility data</dc:title>
  <dc:creator>snewlan</dc:creator>
  <cp:lastModifiedBy>Windows User</cp:lastModifiedBy>
  <cp:revision>92</cp:revision>
  <cp:lastPrinted>2018-09-06T07:24:00Z</cp:lastPrinted>
  <dcterms:created xsi:type="dcterms:W3CDTF">2018-09-04T08:33:00Z</dcterms:created>
  <dcterms:modified xsi:type="dcterms:W3CDTF">2018-09-10T13:01:00Z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TC010427471033</vt:lpwstr>
  </property>
  <property fmtid="{D5CDD505-2E9C-101B-9397-08002B2CF9AE}" pid="3" name="ContentType">
    <vt:lpwstr>Document</vt:lpwstr>
  </property>
</Properties>
</file>