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84" w:rsidRDefault="000E1E84"/>
    <w:tbl>
      <w:tblPr>
        <w:tblpPr w:leftFromText="180" w:rightFromText="180" w:vertAnchor="page" w:horzAnchor="margin" w:tblpX="-121" w:tblpY="361"/>
        <w:tblW w:w="5101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533"/>
        <w:gridCol w:w="1665"/>
        <w:gridCol w:w="1893"/>
        <w:gridCol w:w="2403"/>
        <w:gridCol w:w="1140"/>
      </w:tblGrid>
      <w:tr w:rsidR="001E7159" w:rsidRPr="001457AC" w:rsidTr="0085433F">
        <w:trPr>
          <w:trHeight w:val="576"/>
        </w:trPr>
        <w:tc>
          <w:tcPr>
            <w:tcW w:w="5000" w:type="pct"/>
            <w:gridSpan w:val="5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1E7159" w:rsidRPr="00086F53" w:rsidRDefault="0085433F" w:rsidP="000E1E8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86F53">
              <w:rPr>
                <w:rFonts w:ascii="Arial" w:hAnsi="Arial" w:cs="Arial"/>
                <w:b/>
                <w:sz w:val="28"/>
                <w:szCs w:val="28"/>
              </w:rPr>
              <w:t>Supervisor Form</w:t>
            </w:r>
          </w:p>
          <w:p w:rsidR="000E1E84" w:rsidRPr="006F08E3" w:rsidRDefault="00177737" w:rsidP="00177737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F08E3">
              <w:rPr>
                <w:rFonts w:ascii="Arial" w:hAnsi="Arial" w:cs="Arial"/>
                <w:b/>
                <w:i/>
                <w:sz w:val="20"/>
              </w:rPr>
              <w:t xml:space="preserve">Note: </w:t>
            </w:r>
            <w:r w:rsidRPr="006F08E3">
              <w:rPr>
                <w:rFonts w:asciiTheme="minorHAnsi" w:hAnsiTheme="minorHAnsi" w:cstheme="minorHAnsi"/>
                <w:i/>
                <w:sz w:val="20"/>
              </w:rPr>
              <w:t>Fields marked with asterisk(*) are mandatory</w:t>
            </w:r>
          </w:p>
        </w:tc>
      </w:tr>
      <w:tr w:rsidR="001E7159" w:rsidRPr="001457AC" w:rsidTr="0085433F">
        <w:trPr>
          <w:trHeight w:val="601"/>
        </w:trPr>
        <w:tc>
          <w:tcPr>
            <w:tcW w:w="5000" w:type="pct"/>
            <w:gridSpan w:val="5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auto"/>
          </w:tcPr>
          <w:p w:rsidR="001E7159" w:rsidRPr="001457AC" w:rsidRDefault="001E7159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bookmarkStart w:id="0" w:name="_GoBack"/>
            <w:bookmarkEnd w:id="0"/>
          </w:p>
        </w:tc>
      </w:tr>
      <w:tr w:rsidR="0085433F" w:rsidRPr="001457AC" w:rsidTr="00244F52">
        <w:trPr>
          <w:trHeight w:val="439"/>
        </w:trPr>
        <w:tc>
          <w:tcPr>
            <w:tcW w:w="2444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1457AC" w:rsidRDefault="0085433F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Pr="001457AC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="00177737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177737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  <w:p w:rsidR="0085433F" w:rsidRPr="001457AC" w:rsidRDefault="0085433F" w:rsidP="00C24893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 xml:space="preserve"> </w:t>
            </w:r>
          </w:p>
        </w:tc>
        <w:tc>
          <w:tcPr>
            <w:tcW w:w="2020" w:type="pct"/>
            <w:gridSpan w:val="2"/>
            <w:vMerge w:val="restart"/>
            <w:tcBorders>
              <w:top w:val="single" w:sz="4" w:space="0" w:color="auto"/>
              <w:left w:val="single" w:sz="6" w:space="0" w:color="333333"/>
              <w:right w:val="nil"/>
            </w:tcBorders>
            <w:shd w:val="clear" w:color="auto" w:fill="auto"/>
          </w:tcPr>
          <w:p w:rsidR="0085433F" w:rsidRPr="001457AC" w:rsidRDefault="0085433F" w:rsidP="00C2489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6.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Supervisor Type</w:t>
            </w:r>
            <w:r w:rsidR="00B2014A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B2014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1457AC">
              <w:rPr>
                <w:rFonts w:ascii="Arial" w:hAnsi="Arial" w:cs="Arial"/>
                <w:spacing w:val="0"/>
                <w:sz w:val="20"/>
                <w:lang w:val="en-GB"/>
              </w:rPr>
              <w:t xml:space="preserve">  </w:t>
            </w:r>
          </w:p>
          <w:p w:rsidR="0085433F" w:rsidRPr="001457AC" w:rsidRDefault="0085433F" w:rsidP="00C24893">
            <w:pPr>
              <w:spacing w:before="40"/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 xml:space="preserve">    Mark only ONE box</w:t>
            </w:r>
          </w:p>
          <w:p w:rsidR="0085433F" w:rsidRPr="001457AC" w:rsidRDefault="0085433F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EPI Coordinator</w:t>
            </w:r>
          </w:p>
          <w:p w:rsidR="0085433F" w:rsidRPr="001457AC" w:rsidRDefault="0085433F" w:rsidP="0085433F">
            <w:pPr>
              <w:pStyle w:val="Default"/>
              <w:tabs>
                <w:tab w:val="right" w:pos="4356"/>
              </w:tabs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District Superintendent Vaccinator</w:t>
            </w:r>
            <w:r w:rsidRPr="001457AC">
              <w:rPr>
                <w:sz w:val="20"/>
                <w:szCs w:val="20"/>
                <w:lang w:val="en-GB"/>
              </w:rPr>
              <w:tab/>
            </w:r>
          </w:p>
          <w:p w:rsidR="0085433F" w:rsidRPr="001457AC" w:rsidRDefault="0085433F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</w:t>
            </w:r>
            <w:r w:rsidR="00FD182B" w:rsidRPr="001457AC">
              <w:rPr>
                <w:sz w:val="20"/>
                <w:szCs w:val="20"/>
                <w:lang w:val="en-GB"/>
              </w:rPr>
              <w:t>District Health coordinator</w:t>
            </w:r>
          </w:p>
          <w:p w:rsidR="0085433F" w:rsidRPr="001457AC" w:rsidRDefault="0085433F" w:rsidP="0000325F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</w:t>
            </w:r>
            <w:r w:rsidR="00FD182B" w:rsidRPr="001457AC">
              <w:rPr>
                <w:sz w:val="20"/>
                <w:szCs w:val="20"/>
                <w:lang w:val="en-GB"/>
              </w:rPr>
              <w:t>Assistant Superintendent Vaccinator</w:t>
            </w:r>
          </w:p>
          <w:p w:rsidR="0085433F" w:rsidRPr="001457AC" w:rsidRDefault="0085433F" w:rsidP="00C24893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</w:t>
            </w:r>
            <w:r w:rsidR="00FD182B" w:rsidRPr="001457AC">
              <w:rPr>
                <w:sz w:val="20"/>
                <w:szCs w:val="20"/>
                <w:lang w:val="en-GB"/>
              </w:rPr>
              <w:t>Tehsil Superintendent Vaccinator</w:t>
            </w:r>
          </w:p>
          <w:p w:rsidR="0085433F" w:rsidRPr="001457AC" w:rsidRDefault="0085433F" w:rsidP="001146EA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9F5FAA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9F5FAA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FD182B" w:rsidRPr="001457AC">
              <w:rPr>
                <w:rFonts w:ascii="Arial" w:hAnsi="Arial" w:cs="Arial"/>
                <w:sz w:val="20"/>
              </w:rPr>
              <w:t xml:space="preserve"> </w:t>
            </w:r>
            <w:r w:rsidR="00FD182B" w:rsidRPr="001457AC">
              <w:rPr>
                <w:rFonts w:ascii="Arial" w:hAnsi="Arial" w:cs="Arial"/>
                <w:sz w:val="20"/>
                <w:lang w:val="en-GB"/>
              </w:rPr>
              <w:t>Field Superintendent Vaccinator</w:t>
            </w:r>
          </w:p>
          <w:p w:rsidR="0085433F" w:rsidRPr="001457AC" w:rsidRDefault="0085433F" w:rsidP="00FD182B">
            <w:pPr>
              <w:spacing w:before="40"/>
              <w:rPr>
                <w:rFonts w:ascii="Arial" w:hAnsi="Arial" w:cs="Arial"/>
                <w:color w:val="00000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9F5FAA">
              <w:rPr>
                <w:rFonts w:ascii="Arial" w:hAnsi="Arial" w:cs="Arial"/>
                <w:sz w:val="20"/>
                <w:lang w:val="en-GB"/>
              </w:rPr>
            </w:r>
            <w:r w:rsidR="009F5FAA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FD182B" w:rsidRPr="001457AC">
              <w:rPr>
                <w:rFonts w:ascii="Arial" w:hAnsi="Arial" w:cs="Arial"/>
                <w:color w:val="000000"/>
                <w:spacing w:val="0"/>
                <w:sz w:val="20"/>
                <w:lang w:val="en-GB"/>
              </w:rPr>
              <w:t xml:space="preserve">Monitoring and Evaluation </w:t>
            </w:r>
            <w:r w:rsidR="00FD182B" w:rsidRPr="001457AC">
              <w:rPr>
                <w:rFonts w:ascii="Arial" w:hAnsi="Arial" w:cs="Arial"/>
                <w:sz w:val="20"/>
              </w:rPr>
              <w:t xml:space="preserve"> </w:t>
            </w:r>
            <w:r w:rsidR="00FD182B" w:rsidRPr="001457AC">
              <w:rPr>
                <w:rFonts w:ascii="Arial" w:hAnsi="Arial" w:cs="Arial"/>
                <w:color w:val="000000"/>
                <w:spacing w:val="0"/>
                <w:sz w:val="20"/>
                <w:lang w:val="en-GB"/>
              </w:rPr>
              <w:t>Supervisor</w:t>
            </w:r>
          </w:p>
        </w:tc>
        <w:tc>
          <w:tcPr>
            <w:tcW w:w="536" w:type="pct"/>
            <w:vMerge w:val="restart"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85433F" w:rsidRPr="001457AC" w:rsidRDefault="0085433F" w:rsidP="001146EA">
            <w:pPr>
              <w:spacing w:before="40"/>
              <w:rPr>
                <w:rFonts w:ascii="Arial" w:hAnsi="Arial" w:cs="Arial"/>
                <w:sz w:val="20"/>
                <w:lang w:val="en-GB"/>
              </w:rPr>
            </w:pPr>
          </w:p>
          <w:p w:rsidR="0085433F" w:rsidRPr="001457AC" w:rsidRDefault="0085433F" w:rsidP="0085433F">
            <w:pPr>
              <w:rPr>
                <w:rFonts w:ascii="Arial" w:hAnsi="Arial" w:cs="Arial"/>
                <w:sz w:val="20"/>
                <w:lang w:val="en-GB"/>
              </w:rPr>
            </w:pPr>
          </w:p>
          <w:p w:rsidR="0085433F" w:rsidRPr="001457AC" w:rsidRDefault="0085433F" w:rsidP="0085433F">
            <w:pPr>
              <w:rPr>
                <w:rFonts w:ascii="Arial" w:hAnsi="Arial" w:cs="Arial"/>
                <w:sz w:val="20"/>
                <w:lang w:val="en-GB"/>
              </w:rPr>
            </w:pPr>
          </w:p>
          <w:p w:rsidR="0085433F" w:rsidRPr="001457AC" w:rsidRDefault="0085433F" w:rsidP="0085433F">
            <w:pPr>
              <w:rPr>
                <w:rFonts w:ascii="Arial" w:hAnsi="Arial" w:cs="Arial"/>
                <w:sz w:val="20"/>
                <w:lang w:val="en-GB"/>
              </w:rPr>
            </w:pPr>
          </w:p>
          <w:p w:rsidR="0085433F" w:rsidRPr="001457AC" w:rsidRDefault="0085433F" w:rsidP="0085433F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85433F" w:rsidRPr="001457AC" w:rsidTr="00244F52">
        <w:trPr>
          <w:trHeight w:val="442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1457AC" w:rsidRDefault="0085433F" w:rsidP="00A90B20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1457AC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="00177737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177737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  <w:tc>
          <w:tcPr>
            <w:tcW w:w="2020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left="65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536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left="65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5433F" w:rsidRPr="001457AC" w:rsidTr="00244F52">
        <w:trPr>
          <w:trHeight w:val="460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1457AC" w:rsidRDefault="0085433F" w:rsidP="00A90B20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Tehsil: </w:t>
            </w:r>
          </w:p>
        </w:tc>
        <w:tc>
          <w:tcPr>
            <w:tcW w:w="2020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firstLine="36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536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firstLine="36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</w:tr>
      <w:tr w:rsidR="0085433F" w:rsidRPr="001457AC" w:rsidTr="00356249">
        <w:trPr>
          <w:trHeight w:val="507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1457AC" w:rsidRDefault="0085433F" w:rsidP="00A90B20">
            <w:pPr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1457AC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1457AC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Union Council: </w:t>
            </w:r>
          </w:p>
        </w:tc>
        <w:tc>
          <w:tcPr>
            <w:tcW w:w="2020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536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5433F" w:rsidRPr="001457AC" w:rsidTr="00356249">
        <w:trPr>
          <w:trHeight w:val="462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1457AC" w:rsidRDefault="0085433F" w:rsidP="00C24893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1457AC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1457AC">
              <w:rPr>
                <w:rFonts w:ascii="Arial" w:hAnsi="Arial" w:cs="Arial"/>
                <w:b/>
                <w:i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Name of (health/EPI) facility:</w:t>
            </w:r>
          </w:p>
        </w:tc>
        <w:tc>
          <w:tcPr>
            <w:tcW w:w="2020" w:type="pct"/>
            <w:gridSpan w:val="2"/>
            <w:vMerge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536" w:type="pct"/>
            <w:vMerge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85433F" w:rsidRPr="001457AC" w:rsidRDefault="0085433F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CC63BC" w:rsidRPr="001457AC" w:rsidTr="00356249">
        <w:trPr>
          <w:trHeight w:val="471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CC63BC" w:rsidRPr="001457AC" w:rsidRDefault="00CC63BC" w:rsidP="00A90B20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7.</w:t>
            </w:r>
            <w:r w:rsid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z w:val="20"/>
              </w:rPr>
              <w:t>Supervisor Code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  <w:tc>
          <w:tcPr>
            <w:tcW w:w="2020" w:type="pct"/>
            <w:gridSpan w:val="2"/>
            <w:tcBorders>
              <w:left w:val="single" w:sz="6" w:space="0" w:color="333333"/>
              <w:right w:val="nil"/>
            </w:tcBorders>
            <w:shd w:val="clear" w:color="auto" w:fill="auto"/>
          </w:tcPr>
          <w:p w:rsidR="00CC63BC" w:rsidRPr="001457AC" w:rsidRDefault="00244F52" w:rsidP="00244F52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9</w:t>
            </w:r>
            <w:r w:rsidR="00CC63BC"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.</w:t>
            </w:r>
            <w:r w:rsid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z w:val="20"/>
              </w:rPr>
              <w:t>Father</w:t>
            </w:r>
            <w:r w:rsidR="00CC63BC" w:rsidRPr="001457AC">
              <w:rPr>
                <w:rFonts w:ascii="Arial" w:hAnsi="Arial" w:cs="Arial"/>
                <w:b/>
                <w:sz w:val="20"/>
              </w:rPr>
              <w:t xml:space="preserve"> Name</w:t>
            </w:r>
            <w:r w:rsidR="00B2014A">
              <w:rPr>
                <w:rFonts w:ascii="Arial" w:hAnsi="Arial" w:cs="Arial"/>
                <w:b/>
                <w:sz w:val="20"/>
              </w:rPr>
              <w:t xml:space="preserve"> </w:t>
            </w:r>
            <w:r w:rsidR="00B2014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536" w:type="pct"/>
            <w:tcBorders>
              <w:left w:val="nil"/>
              <w:right w:val="single" w:sz="18" w:space="0" w:color="333333"/>
            </w:tcBorders>
            <w:shd w:val="clear" w:color="auto" w:fill="auto"/>
          </w:tcPr>
          <w:p w:rsidR="00CC63BC" w:rsidRPr="001457AC" w:rsidRDefault="00CC63BC" w:rsidP="00C24893">
            <w:pPr>
              <w:spacing w:before="40"/>
              <w:ind w:firstLine="36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CC63BC" w:rsidRPr="001457AC" w:rsidTr="00356249">
        <w:trPr>
          <w:trHeight w:val="381"/>
        </w:trPr>
        <w:tc>
          <w:tcPr>
            <w:tcW w:w="5000" w:type="pct"/>
            <w:gridSpan w:val="5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CC63BC" w:rsidRPr="001457AC" w:rsidRDefault="00244F52" w:rsidP="00CC63BC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</w:t>
            </w:r>
            <w:r w:rsidR="00CC63BC"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1457AC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z w:val="20"/>
              </w:rPr>
              <w:t>Supervisor Name</w:t>
            </w:r>
            <w:r w:rsidR="00B2014A">
              <w:rPr>
                <w:rFonts w:ascii="Arial" w:hAnsi="Arial" w:cs="Arial"/>
                <w:b/>
                <w:sz w:val="20"/>
              </w:rPr>
              <w:t xml:space="preserve"> </w:t>
            </w:r>
            <w:r w:rsidR="00B2014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85433F" w:rsidRPr="001457AC" w:rsidDel="00EA3E0A" w:rsidTr="00244F52">
        <w:trPr>
          <w:trHeight w:val="227"/>
        </w:trPr>
        <w:tc>
          <w:tcPr>
            <w:tcW w:w="5000" w:type="pct"/>
            <w:gridSpan w:val="5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/>
          </w:tcPr>
          <w:p w:rsidR="0085433F" w:rsidRPr="001457AC" w:rsidDel="00EA3E0A" w:rsidRDefault="00CC63BC" w:rsidP="00CC63BC">
            <w:pPr>
              <w:rPr>
                <w:rFonts w:ascii="Arial" w:hAnsi="Arial" w:cs="Arial"/>
                <w:i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</w:rPr>
              <w:t>Basic Information</w:t>
            </w:r>
          </w:p>
        </w:tc>
      </w:tr>
      <w:tr w:rsidR="0085433F" w:rsidRPr="001457AC" w:rsidTr="007220E5">
        <w:trPr>
          <w:trHeight w:val="672"/>
        </w:trPr>
        <w:tc>
          <w:tcPr>
            <w:tcW w:w="2444" w:type="pct"/>
            <w:gridSpan w:val="2"/>
            <w:tcBorders>
              <w:top w:val="nil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1457AC" w:rsidRDefault="00CC63BC" w:rsidP="00C24893">
            <w:pPr>
              <w:spacing w:before="40"/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10</w:t>
            </w:r>
            <w:r w:rsidR="0085433F"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5433F"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z w:val="20"/>
              </w:rPr>
              <w:t>Marital Status</w:t>
            </w:r>
            <w:r w:rsidR="0085433F"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283C58" w:rsidRPr="001457AC" w:rsidRDefault="00283C58" w:rsidP="00C24893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 xml:space="preserve">    Mark only ONE box</w:t>
            </w:r>
          </w:p>
          <w:p w:rsidR="00283C58" w:rsidRPr="001457AC" w:rsidRDefault="00283C58" w:rsidP="00283C58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Married</w:t>
            </w:r>
          </w:p>
          <w:p w:rsidR="0085433F" w:rsidRPr="001457AC" w:rsidRDefault="00283C58" w:rsidP="00283C58">
            <w:pPr>
              <w:pStyle w:val="Default"/>
              <w:tabs>
                <w:tab w:val="right" w:pos="4356"/>
              </w:tabs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>Single</w:t>
            </w:r>
            <w:r w:rsidRPr="001457AC">
              <w:rPr>
                <w:sz w:val="20"/>
                <w:szCs w:val="20"/>
                <w:lang w:val="en-GB"/>
              </w:rPr>
              <w:tab/>
            </w:r>
          </w:p>
        </w:tc>
        <w:tc>
          <w:tcPr>
            <w:tcW w:w="2556" w:type="pct"/>
            <w:gridSpan w:val="3"/>
            <w:tcBorders>
              <w:bottom w:val="single" w:sz="6" w:space="0" w:color="333333"/>
              <w:right w:val="single" w:sz="18" w:space="0" w:color="333333"/>
            </w:tcBorders>
          </w:tcPr>
          <w:p w:rsidR="007220E5" w:rsidRPr="001457AC" w:rsidRDefault="00244F52" w:rsidP="004942BB">
            <w:pPr>
              <w:spacing w:before="40"/>
              <w:ind w:left="180" w:hanging="18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12. Phone Number</w:t>
            </w:r>
            <w:r w:rsidR="004942BB">
              <w:rPr>
                <w:rFonts w:ascii="Arial" w:hAnsi="Arial" w:cs="Arial"/>
                <w:b/>
                <w:sz w:val="20"/>
              </w:rPr>
              <w:t xml:space="preserve"> </w:t>
            </w:r>
            <w:r w:rsidR="004942BB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</w:p>
        </w:tc>
      </w:tr>
      <w:tr w:rsidR="0085433F" w:rsidRPr="001457AC" w:rsidTr="00244F52">
        <w:trPr>
          <w:trHeight w:val="311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5433F" w:rsidRPr="001457AC" w:rsidRDefault="00244F52" w:rsidP="00984FC3">
            <w:pPr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11.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Pr="001457AC">
              <w:rPr>
                <w:rFonts w:ascii="Arial" w:hAnsi="Arial" w:cs="Arial"/>
                <w:b/>
                <w:sz w:val="20"/>
              </w:rPr>
              <w:t>CNIC #</w:t>
            </w:r>
            <w:r w:rsidR="00B2014A">
              <w:rPr>
                <w:rFonts w:ascii="Arial" w:hAnsi="Arial" w:cs="Arial"/>
                <w:b/>
                <w:sz w:val="20"/>
              </w:rPr>
              <w:t xml:space="preserve"> </w:t>
            </w:r>
            <w:r w:rsidR="00B2014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Pr="001457AC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</w:tc>
        <w:tc>
          <w:tcPr>
            <w:tcW w:w="2556" w:type="pct"/>
            <w:gridSpan w:val="3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5433F" w:rsidRPr="001457AC" w:rsidRDefault="00244F52" w:rsidP="00C24893">
            <w:pPr>
              <w:ind w:left="360" w:hanging="36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13. Date of Birth</w:t>
            </w:r>
            <w:r w:rsidR="00B2014A">
              <w:rPr>
                <w:rFonts w:ascii="Arial" w:hAnsi="Arial" w:cs="Arial"/>
                <w:b/>
                <w:sz w:val="20"/>
              </w:rPr>
              <w:t xml:space="preserve"> </w:t>
            </w:r>
            <w:r w:rsidR="00B2014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  <w:r w:rsidR="00B2014A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244F52" w:rsidRPr="001457AC" w:rsidTr="004E5ACD">
        <w:trPr>
          <w:trHeight w:val="266"/>
        </w:trPr>
        <w:tc>
          <w:tcPr>
            <w:tcW w:w="5000" w:type="pct"/>
            <w:gridSpan w:val="5"/>
            <w:tcBorders>
              <w:top w:val="single" w:sz="6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 w:themeFill="text2" w:themeFillTint="33"/>
          </w:tcPr>
          <w:p w:rsidR="00244F52" w:rsidRPr="001457AC" w:rsidRDefault="00244F52" w:rsidP="00C24893">
            <w:pPr>
              <w:ind w:left="360" w:hanging="360"/>
              <w:rPr>
                <w:rFonts w:ascii="Arial" w:hAnsi="Arial" w:cs="Arial"/>
                <w:color w:val="8DB3E2" w:themeColor="text2" w:themeTint="66"/>
                <w:sz w:val="20"/>
              </w:rPr>
            </w:pPr>
            <w:r w:rsidRPr="001457AC">
              <w:rPr>
                <w:rFonts w:ascii="Arial" w:hAnsi="Arial" w:cs="Arial"/>
                <w:sz w:val="20"/>
              </w:rPr>
              <w:t>Address and Qualification</w:t>
            </w:r>
          </w:p>
        </w:tc>
      </w:tr>
      <w:tr w:rsidR="00244F52" w:rsidRPr="001457AC" w:rsidTr="00283C58">
        <w:trPr>
          <w:trHeight w:val="576"/>
        </w:trPr>
        <w:tc>
          <w:tcPr>
            <w:tcW w:w="2444" w:type="pct"/>
            <w:gridSpan w:val="2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44F52" w:rsidRPr="001457AC" w:rsidRDefault="00283C58" w:rsidP="00244F52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14. Permanent Address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gridSpan w:val="3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244F52" w:rsidRPr="001457AC" w:rsidRDefault="00283C58" w:rsidP="00C24893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17. Present Address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244F52" w:rsidRPr="001457AC" w:rsidTr="00283C58">
        <w:trPr>
          <w:trHeight w:val="576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44F52" w:rsidRDefault="00283C58" w:rsidP="00244F52">
            <w:pPr>
              <w:ind w:left="270" w:hanging="270"/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15. Last Qualification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  <w:p w:rsidR="006039BE" w:rsidRPr="001457AC" w:rsidRDefault="006039BE" w:rsidP="00244F52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</w:p>
        </w:tc>
        <w:tc>
          <w:tcPr>
            <w:tcW w:w="2556" w:type="pct"/>
            <w:gridSpan w:val="3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44F52" w:rsidRPr="001457AC" w:rsidRDefault="00283C58" w:rsidP="00C24893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18. Passing Out Year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85433F" w:rsidRPr="001457AC" w:rsidTr="00283C58">
        <w:trPr>
          <w:trHeight w:val="576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85433F" w:rsidRPr="001457AC" w:rsidRDefault="00283C58" w:rsidP="00C24893">
            <w:pPr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16. Institute Name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gridSpan w:val="3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85433F" w:rsidRPr="001457AC" w:rsidRDefault="0085433F" w:rsidP="00283C58">
            <w:pPr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</w:tr>
      <w:tr w:rsidR="007220E5" w:rsidRPr="001457AC" w:rsidTr="004E5ACD">
        <w:trPr>
          <w:trHeight w:val="329"/>
        </w:trPr>
        <w:tc>
          <w:tcPr>
            <w:tcW w:w="5000" w:type="pct"/>
            <w:gridSpan w:val="5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 w:themeFill="text2" w:themeFillTint="33"/>
          </w:tcPr>
          <w:p w:rsidR="007220E5" w:rsidRPr="001457AC" w:rsidRDefault="007220E5" w:rsidP="00283C58">
            <w:pPr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</w:rPr>
              <w:t>Joining Details</w:t>
            </w:r>
          </w:p>
        </w:tc>
      </w:tr>
      <w:tr w:rsidR="00283C58" w:rsidRPr="001457AC" w:rsidTr="00283C58">
        <w:trPr>
          <w:trHeight w:val="576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4E5ACD" w:rsidRPr="001457AC" w:rsidRDefault="00156881" w:rsidP="004E5ACD">
            <w:pPr>
              <w:ind w:left="270" w:hanging="270"/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19. </w:t>
            </w:r>
            <w:r w:rsidR="007220E5" w:rsidRPr="001457AC">
              <w:rPr>
                <w:rFonts w:ascii="Arial" w:hAnsi="Arial" w:cs="Arial"/>
                <w:b/>
                <w:sz w:val="20"/>
              </w:rPr>
              <w:t>Date of Joinin</w:t>
            </w:r>
            <w:r w:rsidR="004E5ACD" w:rsidRPr="001457AC">
              <w:rPr>
                <w:rFonts w:ascii="Arial" w:hAnsi="Arial" w:cs="Arial"/>
                <w:b/>
                <w:sz w:val="20"/>
              </w:rPr>
              <w:t>g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gridSpan w:val="3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83C58" w:rsidRPr="001457AC" w:rsidRDefault="00156881" w:rsidP="00283C58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21. </w:t>
            </w:r>
            <w:r w:rsidR="007220E5" w:rsidRPr="001457AC">
              <w:rPr>
                <w:rFonts w:ascii="Arial" w:hAnsi="Arial" w:cs="Arial"/>
                <w:b/>
                <w:sz w:val="20"/>
              </w:rPr>
              <w:t>Place of Joining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283C58" w:rsidRPr="001457AC" w:rsidTr="00283C58">
        <w:trPr>
          <w:trHeight w:val="576"/>
        </w:trPr>
        <w:tc>
          <w:tcPr>
            <w:tcW w:w="2444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283C58" w:rsidRPr="001457AC" w:rsidRDefault="00156881" w:rsidP="00C24893">
            <w:pPr>
              <w:ind w:left="270" w:hanging="270"/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20. </w:t>
            </w:r>
            <w:r w:rsidR="007220E5" w:rsidRPr="001457AC">
              <w:rPr>
                <w:rFonts w:ascii="Arial" w:hAnsi="Arial" w:cs="Arial"/>
                <w:b/>
                <w:sz w:val="20"/>
              </w:rPr>
              <w:t>Employee Type</w:t>
            </w:r>
            <w:r w:rsidR="00B2014A">
              <w:rPr>
                <w:rFonts w:ascii="Arial" w:hAnsi="Arial" w:cs="Arial"/>
                <w:b/>
                <w:sz w:val="20"/>
              </w:rPr>
              <w:t xml:space="preserve"> </w:t>
            </w:r>
            <w:r w:rsidR="00B2014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  <w:p w:rsidR="007220E5" w:rsidRPr="001457AC" w:rsidRDefault="007220E5" w:rsidP="007220E5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 xml:space="preserve">    Mark only ONE box</w:t>
            </w:r>
          </w:p>
          <w:p w:rsidR="007220E5" w:rsidRPr="001457AC" w:rsidRDefault="007220E5" w:rsidP="007220E5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Contract</w:t>
            </w:r>
          </w:p>
          <w:p w:rsidR="007220E5" w:rsidRPr="001457AC" w:rsidRDefault="007220E5" w:rsidP="007220E5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9F5FAA">
              <w:rPr>
                <w:rFonts w:ascii="Arial" w:hAnsi="Arial" w:cs="Arial"/>
                <w:sz w:val="20"/>
                <w:lang w:val="en-GB"/>
              </w:rPr>
            </w:r>
            <w:r w:rsidR="009F5FAA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Regular</w:t>
            </w:r>
          </w:p>
          <w:p w:rsidR="007220E5" w:rsidRPr="001457AC" w:rsidRDefault="007220E5" w:rsidP="007220E5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9F5FAA">
              <w:rPr>
                <w:rFonts w:ascii="Arial" w:hAnsi="Arial" w:cs="Arial"/>
                <w:sz w:val="20"/>
                <w:lang w:val="en-GB"/>
              </w:rPr>
            </w:r>
            <w:r w:rsidR="009F5FAA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Contingent</w:t>
            </w:r>
          </w:p>
          <w:p w:rsidR="007220E5" w:rsidRPr="001457AC" w:rsidRDefault="007220E5" w:rsidP="007220E5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2556" w:type="pct"/>
            <w:gridSpan w:val="3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283C58" w:rsidRPr="001457AC" w:rsidRDefault="00156881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22. </w:t>
            </w:r>
            <w:r w:rsidR="007220E5" w:rsidRPr="001457AC">
              <w:rPr>
                <w:rFonts w:ascii="Arial" w:hAnsi="Arial" w:cs="Arial"/>
                <w:b/>
                <w:sz w:val="20"/>
              </w:rPr>
              <w:t>Status</w:t>
            </w:r>
            <w:r w:rsidR="00B2014A">
              <w:rPr>
                <w:rFonts w:ascii="Arial" w:hAnsi="Arial" w:cs="Arial"/>
                <w:b/>
                <w:sz w:val="20"/>
              </w:rPr>
              <w:t xml:space="preserve"> </w:t>
            </w:r>
            <w:r w:rsidR="00B2014A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  <w:p w:rsidR="007220E5" w:rsidRPr="001457AC" w:rsidRDefault="007220E5" w:rsidP="007220E5">
            <w:pPr>
              <w:spacing w:before="40"/>
              <w:ind w:left="270" w:hanging="270"/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  <w:t>Mark only ONE box</w:t>
            </w:r>
          </w:p>
          <w:p w:rsidR="007220E5" w:rsidRPr="001457AC" w:rsidRDefault="007220E5" w:rsidP="007220E5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Active</w:t>
            </w:r>
          </w:p>
          <w:p w:rsidR="007220E5" w:rsidRPr="001457AC" w:rsidRDefault="007220E5" w:rsidP="007220E5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9F5FAA">
              <w:rPr>
                <w:rFonts w:ascii="Arial" w:hAnsi="Arial" w:cs="Arial"/>
                <w:sz w:val="20"/>
                <w:lang w:val="en-GB"/>
              </w:rPr>
            </w:r>
            <w:r w:rsidR="009F5FAA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Terminated</w:t>
            </w:r>
          </w:p>
          <w:p w:rsidR="007220E5" w:rsidRPr="001457AC" w:rsidRDefault="007220E5" w:rsidP="007220E5">
            <w:pPr>
              <w:ind w:left="270" w:hanging="270"/>
              <w:rPr>
                <w:rFonts w:ascii="Arial" w:hAnsi="Arial" w:cs="Arial"/>
                <w:sz w:val="20"/>
                <w:lang w:val="en-GB"/>
              </w:rPr>
            </w:pPr>
            <w:r w:rsidRPr="001457AC">
              <w:rPr>
                <w:rFonts w:ascii="Arial" w:hAnsi="Arial" w:cs="Arial"/>
                <w:sz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rFonts w:ascii="Arial" w:hAnsi="Arial" w:cs="Arial"/>
                <w:sz w:val="20"/>
                <w:lang w:val="en-GB"/>
              </w:rPr>
              <w:instrText xml:space="preserve"> FORMCHECKBOX </w:instrText>
            </w:r>
            <w:r w:rsidR="009F5FAA">
              <w:rPr>
                <w:rFonts w:ascii="Arial" w:hAnsi="Arial" w:cs="Arial"/>
                <w:sz w:val="20"/>
                <w:lang w:val="en-GB"/>
              </w:rPr>
            </w:r>
            <w:r w:rsidR="009F5FAA">
              <w:rPr>
                <w:rFonts w:ascii="Arial" w:hAnsi="Arial" w:cs="Arial"/>
                <w:sz w:val="20"/>
                <w:lang w:val="en-GB"/>
              </w:rPr>
              <w:fldChar w:fldCharType="separate"/>
            </w:r>
            <w:r w:rsidRPr="001457AC">
              <w:rPr>
                <w:rFonts w:ascii="Arial" w:hAnsi="Arial" w:cs="Arial"/>
                <w:sz w:val="20"/>
                <w:lang w:val="en-GB"/>
              </w:rPr>
              <w:fldChar w:fldCharType="end"/>
            </w:r>
            <w:r w:rsidRPr="001457AC">
              <w:rPr>
                <w:rFonts w:ascii="Arial" w:hAnsi="Arial" w:cs="Arial"/>
                <w:sz w:val="20"/>
              </w:rPr>
              <w:t xml:space="preserve"> </w:t>
            </w:r>
            <w:r w:rsidRPr="001457AC">
              <w:rPr>
                <w:rFonts w:ascii="Arial" w:hAnsi="Arial" w:cs="Arial"/>
                <w:sz w:val="20"/>
                <w:lang w:val="en-GB"/>
              </w:rPr>
              <w:t>Transferred</w:t>
            </w:r>
          </w:p>
          <w:p w:rsidR="007220E5" w:rsidRPr="001457AC" w:rsidRDefault="007220E5" w:rsidP="007220E5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Died</w:t>
            </w:r>
          </w:p>
          <w:p w:rsidR="007220E5" w:rsidRPr="001457AC" w:rsidRDefault="007220E5" w:rsidP="00156881">
            <w:pPr>
              <w:pStyle w:val="Default"/>
              <w:spacing w:before="40" w:after="40"/>
              <w:rPr>
                <w:sz w:val="20"/>
                <w:szCs w:val="20"/>
                <w:lang w:val="en-GB"/>
              </w:rPr>
            </w:pPr>
            <w:r w:rsidRPr="001457AC">
              <w:rPr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57A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F5FAA">
              <w:rPr>
                <w:sz w:val="20"/>
                <w:szCs w:val="20"/>
                <w:lang w:val="en-GB"/>
              </w:rPr>
            </w:r>
            <w:r w:rsidR="009F5FAA">
              <w:rPr>
                <w:sz w:val="20"/>
                <w:szCs w:val="20"/>
                <w:lang w:val="en-GB"/>
              </w:rPr>
              <w:fldChar w:fldCharType="separate"/>
            </w:r>
            <w:r w:rsidRPr="001457AC">
              <w:rPr>
                <w:sz w:val="20"/>
                <w:szCs w:val="20"/>
                <w:lang w:val="en-GB"/>
              </w:rPr>
              <w:fldChar w:fldCharType="end"/>
            </w:r>
            <w:r w:rsidRPr="001457AC">
              <w:rPr>
                <w:sz w:val="20"/>
                <w:szCs w:val="20"/>
                <w:lang w:val="en-GB"/>
              </w:rPr>
              <w:t xml:space="preserve"> Retired</w:t>
            </w:r>
          </w:p>
        </w:tc>
      </w:tr>
      <w:tr w:rsidR="00156881" w:rsidRPr="001457AC" w:rsidTr="003B32C0">
        <w:trPr>
          <w:trHeight w:val="446"/>
        </w:trPr>
        <w:tc>
          <w:tcPr>
            <w:tcW w:w="5000" w:type="pct"/>
            <w:gridSpan w:val="5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156881" w:rsidRPr="001457AC" w:rsidRDefault="00156881" w:rsidP="00283C58">
            <w:pPr>
              <w:rPr>
                <w:rFonts w:ascii="Arial" w:hAnsi="Arial" w:cs="Arial"/>
                <w:sz w:val="20"/>
              </w:rPr>
            </w:pPr>
            <w:r w:rsidRPr="001457AC">
              <w:rPr>
                <w:rFonts w:ascii="Arial" w:hAnsi="Arial" w:cs="Arial"/>
                <w:sz w:val="20"/>
              </w:rPr>
              <w:t>Training Information</w:t>
            </w:r>
          </w:p>
        </w:tc>
      </w:tr>
      <w:tr w:rsidR="00111355" w:rsidRPr="001457AC" w:rsidTr="00755A6D">
        <w:trPr>
          <w:trHeight w:val="576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111355" w:rsidRPr="001457AC" w:rsidRDefault="00755A6D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Training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111355" w:rsidRPr="001457AC" w:rsidRDefault="00755A6D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Start Date</w:t>
            </w:r>
          </w:p>
        </w:tc>
        <w:tc>
          <w:tcPr>
            <w:tcW w:w="1666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111355" w:rsidRPr="001457AC" w:rsidRDefault="00755A6D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End Date</w:t>
            </w:r>
          </w:p>
        </w:tc>
      </w:tr>
      <w:tr w:rsidR="00755A6D" w:rsidRPr="001457AC" w:rsidTr="00755A6D">
        <w:trPr>
          <w:trHeight w:val="311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755A6D" w:rsidRPr="001457AC" w:rsidRDefault="00A039D9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23. </w:t>
            </w:r>
            <w:r w:rsidR="00755A6D" w:rsidRPr="001457AC">
              <w:rPr>
                <w:rFonts w:ascii="Arial" w:hAnsi="Arial" w:cs="Arial"/>
                <w:b/>
                <w:sz w:val="20"/>
              </w:rPr>
              <w:t>Basic Training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</w:tcBorders>
            <w:shd w:val="clear" w:color="auto" w:fill="C6D9F1" w:themeFill="text2" w:themeFillTint="33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1457AC" w:rsidTr="00755A6D">
        <w:trPr>
          <w:trHeight w:val="293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A039D9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24. </w:t>
            </w:r>
            <w:r w:rsidR="00755A6D" w:rsidRPr="001457AC">
              <w:rPr>
                <w:rFonts w:ascii="Arial" w:hAnsi="Arial" w:cs="Arial"/>
                <w:b/>
                <w:sz w:val="20"/>
              </w:rPr>
              <w:t>Routine EPI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1457AC" w:rsidTr="00755A6D">
        <w:trPr>
          <w:trHeight w:val="275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A039D9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25. </w:t>
            </w:r>
            <w:r w:rsidR="00755A6D" w:rsidRPr="001457AC">
              <w:rPr>
                <w:rFonts w:ascii="Arial" w:hAnsi="Arial" w:cs="Arial"/>
                <w:b/>
                <w:sz w:val="20"/>
              </w:rPr>
              <w:t>Surveillance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1457AC" w:rsidTr="00755A6D">
        <w:trPr>
          <w:trHeight w:val="374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A039D9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26. </w:t>
            </w:r>
            <w:r w:rsidR="00755A6D" w:rsidRPr="001457AC">
              <w:rPr>
                <w:rFonts w:ascii="Arial" w:hAnsi="Arial" w:cs="Arial"/>
                <w:b/>
                <w:sz w:val="20"/>
              </w:rPr>
              <w:t>Cold Chain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  <w:tr w:rsidR="00755A6D" w:rsidRPr="001457AC" w:rsidTr="00755A6D">
        <w:trPr>
          <w:trHeight w:val="374"/>
        </w:trPr>
        <w:tc>
          <w:tcPr>
            <w:tcW w:w="1661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A039D9" w:rsidP="00283C58">
            <w:pPr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 xml:space="preserve">27. </w:t>
            </w:r>
            <w:r w:rsidR="00755A6D" w:rsidRPr="001457AC">
              <w:rPr>
                <w:rFonts w:ascii="Arial" w:hAnsi="Arial" w:cs="Arial"/>
                <w:b/>
                <w:sz w:val="20"/>
              </w:rPr>
              <w:t>vLMIS/EPI-MIS</w:t>
            </w:r>
            <w:r w:rsidR="0085103E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673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6" w:type="pct"/>
            <w:gridSpan w:val="2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FFFFFF" w:themeFill="background1"/>
          </w:tcPr>
          <w:p w:rsidR="00755A6D" w:rsidRPr="001457AC" w:rsidRDefault="00755A6D" w:rsidP="00283C58">
            <w:pPr>
              <w:rPr>
                <w:rFonts w:ascii="Arial" w:hAnsi="Arial" w:cs="Arial"/>
                <w:sz w:val="20"/>
              </w:rPr>
            </w:pPr>
          </w:p>
        </w:tc>
      </w:tr>
    </w:tbl>
    <w:p w:rsidR="00A039D9" w:rsidRPr="001457AC" w:rsidRDefault="00A039D9" w:rsidP="00EC5B72">
      <w:pPr>
        <w:jc w:val="right"/>
        <w:rPr>
          <w:rFonts w:ascii="Arial" w:hAnsi="Arial" w:cs="Arial"/>
          <w:sz w:val="20"/>
        </w:rPr>
      </w:pPr>
    </w:p>
    <w:tbl>
      <w:tblPr>
        <w:tblpPr w:leftFromText="180" w:rightFromText="180" w:vertAnchor="page" w:horzAnchor="margin" w:tblpY="898"/>
        <w:tblW w:w="5101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198"/>
        <w:gridCol w:w="5436"/>
      </w:tblGrid>
      <w:tr w:rsidR="00CB15CA" w:rsidRPr="001457AC" w:rsidTr="00CB15CA">
        <w:trPr>
          <w:trHeight w:val="266"/>
        </w:trPr>
        <w:tc>
          <w:tcPr>
            <w:tcW w:w="5000" w:type="pct"/>
            <w:gridSpan w:val="2"/>
            <w:tcBorders>
              <w:top w:val="single" w:sz="6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 w:themeFill="text2" w:themeFillTint="33"/>
          </w:tcPr>
          <w:p w:rsidR="00CB15CA" w:rsidRPr="001457AC" w:rsidRDefault="00CB15CA" w:rsidP="00CB15CA">
            <w:pPr>
              <w:ind w:left="360" w:hanging="360"/>
              <w:rPr>
                <w:rFonts w:ascii="Arial" w:hAnsi="Arial" w:cs="Arial"/>
                <w:color w:val="8DB3E2" w:themeColor="text2" w:themeTint="66"/>
                <w:sz w:val="20"/>
              </w:rPr>
            </w:pPr>
            <w:r w:rsidRPr="001457AC">
              <w:rPr>
                <w:rFonts w:ascii="Arial" w:hAnsi="Arial" w:cs="Arial"/>
                <w:sz w:val="20"/>
              </w:rPr>
              <w:lastRenderedPageBreak/>
              <w:t>Banking Details</w:t>
            </w:r>
          </w:p>
        </w:tc>
      </w:tr>
      <w:tr w:rsidR="00CB15CA" w:rsidRPr="001457AC" w:rsidTr="00CB15CA">
        <w:trPr>
          <w:trHeight w:val="576"/>
        </w:trPr>
        <w:tc>
          <w:tcPr>
            <w:tcW w:w="2444" w:type="pct"/>
            <w:tcBorders>
              <w:top w:val="single" w:sz="4" w:space="0" w:color="auto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CB15CA" w:rsidRPr="001457AC" w:rsidRDefault="00CB15CA" w:rsidP="00CB15CA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28. Bank Information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tcBorders>
              <w:top w:val="single" w:sz="4" w:space="0" w:color="auto"/>
              <w:bottom w:val="single" w:sz="6" w:space="0" w:color="333333"/>
              <w:right w:val="single" w:sz="18" w:space="0" w:color="333333"/>
            </w:tcBorders>
          </w:tcPr>
          <w:p w:rsidR="00CB15CA" w:rsidRPr="001457AC" w:rsidRDefault="00CB15CA" w:rsidP="00CB15CA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31. Branch Code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CB15CA" w:rsidRPr="001457AC" w:rsidTr="00CB15CA">
        <w:trPr>
          <w:trHeight w:val="576"/>
        </w:trPr>
        <w:tc>
          <w:tcPr>
            <w:tcW w:w="244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CB15CA" w:rsidRPr="001457AC" w:rsidRDefault="00CB15CA" w:rsidP="00CB15CA">
            <w:pPr>
              <w:ind w:left="270" w:hanging="27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29. Branch Name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CB15CA" w:rsidRPr="001457AC" w:rsidRDefault="00CB15CA" w:rsidP="00CB15CA">
            <w:pPr>
              <w:ind w:left="360" w:hanging="360"/>
              <w:rPr>
                <w:rFonts w:ascii="Arial" w:hAnsi="Arial" w:cs="Arial"/>
                <w:b/>
                <w:sz w:val="20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32. Bank Account Number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CB15CA" w:rsidRPr="001457AC" w:rsidTr="00CB15CA">
        <w:trPr>
          <w:trHeight w:val="576"/>
        </w:trPr>
        <w:tc>
          <w:tcPr>
            <w:tcW w:w="2444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 w:themeFill="background1"/>
          </w:tcPr>
          <w:p w:rsidR="00CB15CA" w:rsidRPr="001457AC" w:rsidRDefault="00CB15CA" w:rsidP="00CB15CA">
            <w:pPr>
              <w:ind w:left="270" w:hanging="27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30. Basic Pay Scale</w:t>
            </w:r>
            <w:r w:rsidR="000A037B">
              <w:rPr>
                <w:rFonts w:ascii="Arial" w:hAnsi="Arial" w:cs="Arial"/>
                <w:b/>
                <w:sz w:val="20"/>
              </w:rPr>
              <w:t xml:space="preserve"> </w:t>
            </w:r>
            <w:r w:rsidR="000A037B" w:rsidRPr="00EA1C85">
              <w:rPr>
                <w:rFonts w:asciiTheme="minorHAnsi" w:hAnsiTheme="minorHAnsi" w:cstheme="minorHAnsi"/>
                <w:i/>
                <w:sz w:val="24"/>
                <w:szCs w:val="24"/>
              </w:rPr>
              <w:t>*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556" w:type="pct"/>
            <w:tcBorders>
              <w:top w:val="single" w:sz="6" w:space="0" w:color="333333"/>
              <w:bottom w:val="single" w:sz="6" w:space="0" w:color="333333"/>
              <w:right w:val="single" w:sz="18" w:space="0" w:color="333333"/>
            </w:tcBorders>
          </w:tcPr>
          <w:p w:rsidR="00CB15CA" w:rsidRPr="001457AC" w:rsidRDefault="00CB15CA" w:rsidP="00CB15CA">
            <w:pPr>
              <w:rPr>
                <w:rFonts w:ascii="Arial" w:hAnsi="Arial" w:cs="Arial"/>
                <w:b/>
                <w:color w:val="808080"/>
                <w:spacing w:val="0"/>
                <w:sz w:val="20"/>
                <w:lang w:val="en-GB"/>
              </w:rPr>
            </w:pPr>
            <w:r w:rsidRPr="001457AC">
              <w:rPr>
                <w:rFonts w:ascii="Arial" w:hAnsi="Arial" w:cs="Arial"/>
                <w:b/>
                <w:sz w:val="20"/>
              </w:rPr>
              <w:t>33. Basic Pay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</w:tr>
    </w:tbl>
    <w:p w:rsidR="00EC0721" w:rsidRPr="001457AC" w:rsidRDefault="00EC0721" w:rsidP="00CB15CA">
      <w:pPr>
        <w:jc w:val="right"/>
        <w:rPr>
          <w:rFonts w:ascii="Arial" w:hAnsi="Arial" w:cs="Arial"/>
          <w:sz w:val="20"/>
        </w:rPr>
      </w:pPr>
    </w:p>
    <w:sectPr w:rsidR="00EC0721" w:rsidRPr="001457AC" w:rsidSect="001E7159">
      <w:pgSz w:w="11909" w:h="16834" w:code="9"/>
      <w:pgMar w:top="72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FAA" w:rsidRDefault="009F5FAA">
      <w:r>
        <w:separator/>
      </w:r>
    </w:p>
  </w:endnote>
  <w:endnote w:type="continuationSeparator" w:id="0">
    <w:p w:rsidR="009F5FAA" w:rsidRDefault="009F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FAA" w:rsidRDefault="009F5FAA">
      <w:r>
        <w:separator/>
      </w:r>
    </w:p>
  </w:footnote>
  <w:footnote w:type="continuationSeparator" w:id="0">
    <w:p w:rsidR="009F5FAA" w:rsidRDefault="009F5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41F4E"/>
    <w:multiLevelType w:val="hybridMultilevel"/>
    <w:tmpl w:val="30A8F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573A1E"/>
    <w:multiLevelType w:val="hybridMultilevel"/>
    <w:tmpl w:val="BA42F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065E6"/>
    <w:multiLevelType w:val="hybridMultilevel"/>
    <w:tmpl w:val="F056B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5666FF"/>
    <w:multiLevelType w:val="hybridMultilevel"/>
    <w:tmpl w:val="22022832"/>
    <w:lvl w:ilvl="0" w:tplc="660EAC5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D5AA1"/>
    <w:multiLevelType w:val="hybridMultilevel"/>
    <w:tmpl w:val="44B0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3E5F74"/>
    <w:multiLevelType w:val="multilevel"/>
    <w:tmpl w:val="B162A3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64040B"/>
    <w:multiLevelType w:val="hybridMultilevel"/>
    <w:tmpl w:val="4E5E0272"/>
    <w:lvl w:ilvl="0" w:tplc="8FDC50B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2521489"/>
    <w:multiLevelType w:val="multilevel"/>
    <w:tmpl w:val="4E5E0272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9A4C93"/>
    <w:multiLevelType w:val="hybridMultilevel"/>
    <w:tmpl w:val="E918F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250559"/>
    <w:multiLevelType w:val="hybridMultilevel"/>
    <w:tmpl w:val="791E05A0"/>
    <w:lvl w:ilvl="0" w:tplc="8AD6D6B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E39EC"/>
    <w:multiLevelType w:val="hybridMultilevel"/>
    <w:tmpl w:val="C80A9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DB5A48"/>
    <w:multiLevelType w:val="hybridMultilevel"/>
    <w:tmpl w:val="975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A0209E"/>
    <w:multiLevelType w:val="hybridMultilevel"/>
    <w:tmpl w:val="17EA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13"/>
  </w:num>
  <w:num w:numId="9">
    <w:abstractNumId w:val="5"/>
  </w:num>
  <w:num w:numId="10">
    <w:abstractNumId w:val="15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Mja0NDC3NDI1NjBQ0lEKTi0uzszPAykwrAUA6uqlSCwAAAA="/>
  </w:docVars>
  <w:rsids>
    <w:rsidRoot w:val="0074491F"/>
    <w:rsid w:val="00002C9D"/>
    <w:rsid w:val="00002F26"/>
    <w:rsid w:val="0000325F"/>
    <w:rsid w:val="0001070B"/>
    <w:rsid w:val="00020FA0"/>
    <w:rsid w:val="000212F6"/>
    <w:rsid w:val="00024740"/>
    <w:rsid w:val="0002508C"/>
    <w:rsid w:val="00030071"/>
    <w:rsid w:val="00030ECE"/>
    <w:rsid w:val="00034F75"/>
    <w:rsid w:val="000365E1"/>
    <w:rsid w:val="00037FF1"/>
    <w:rsid w:val="00047CBA"/>
    <w:rsid w:val="00050A42"/>
    <w:rsid w:val="00050C38"/>
    <w:rsid w:val="000510D1"/>
    <w:rsid w:val="0005401E"/>
    <w:rsid w:val="00054A25"/>
    <w:rsid w:val="000627EA"/>
    <w:rsid w:val="00063303"/>
    <w:rsid w:val="00066920"/>
    <w:rsid w:val="00066EB0"/>
    <w:rsid w:val="000678DD"/>
    <w:rsid w:val="000730E6"/>
    <w:rsid w:val="000739B9"/>
    <w:rsid w:val="0007718E"/>
    <w:rsid w:val="0008145A"/>
    <w:rsid w:val="000816D3"/>
    <w:rsid w:val="00081FAD"/>
    <w:rsid w:val="00082819"/>
    <w:rsid w:val="00084060"/>
    <w:rsid w:val="0008529F"/>
    <w:rsid w:val="00085F89"/>
    <w:rsid w:val="00086F53"/>
    <w:rsid w:val="00090374"/>
    <w:rsid w:val="000908D5"/>
    <w:rsid w:val="00094561"/>
    <w:rsid w:val="000954BD"/>
    <w:rsid w:val="000A037B"/>
    <w:rsid w:val="000A1694"/>
    <w:rsid w:val="000A3A66"/>
    <w:rsid w:val="000A3AC3"/>
    <w:rsid w:val="000A4F55"/>
    <w:rsid w:val="000B5161"/>
    <w:rsid w:val="000B71AB"/>
    <w:rsid w:val="000B7DFB"/>
    <w:rsid w:val="000C31BB"/>
    <w:rsid w:val="000C3395"/>
    <w:rsid w:val="000C60C4"/>
    <w:rsid w:val="000C6FE4"/>
    <w:rsid w:val="000D05E1"/>
    <w:rsid w:val="000D3F15"/>
    <w:rsid w:val="000E0648"/>
    <w:rsid w:val="000E1E84"/>
    <w:rsid w:val="000F0748"/>
    <w:rsid w:val="000F432D"/>
    <w:rsid w:val="000F45A1"/>
    <w:rsid w:val="000F70BB"/>
    <w:rsid w:val="000F725D"/>
    <w:rsid w:val="000F7543"/>
    <w:rsid w:val="0010436D"/>
    <w:rsid w:val="00111355"/>
    <w:rsid w:val="001146EA"/>
    <w:rsid w:val="0011478E"/>
    <w:rsid w:val="001149DF"/>
    <w:rsid w:val="0011649E"/>
    <w:rsid w:val="001204A3"/>
    <w:rsid w:val="00121D2F"/>
    <w:rsid w:val="00122A35"/>
    <w:rsid w:val="00122F10"/>
    <w:rsid w:val="00123B88"/>
    <w:rsid w:val="00126F4C"/>
    <w:rsid w:val="00130526"/>
    <w:rsid w:val="00145650"/>
    <w:rsid w:val="001457AC"/>
    <w:rsid w:val="00152E3C"/>
    <w:rsid w:val="0015310D"/>
    <w:rsid w:val="00155B43"/>
    <w:rsid w:val="00156881"/>
    <w:rsid w:val="0016303A"/>
    <w:rsid w:val="00163B44"/>
    <w:rsid w:val="001648B2"/>
    <w:rsid w:val="00166853"/>
    <w:rsid w:val="00167A13"/>
    <w:rsid w:val="0017275F"/>
    <w:rsid w:val="001769A5"/>
    <w:rsid w:val="00177375"/>
    <w:rsid w:val="00177737"/>
    <w:rsid w:val="00180516"/>
    <w:rsid w:val="00185B00"/>
    <w:rsid w:val="00194B40"/>
    <w:rsid w:val="001A0B9F"/>
    <w:rsid w:val="001A13EC"/>
    <w:rsid w:val="001A3822"/>
    <w:rsid w:val="001A55C0"/>
    <w:rsid w:val="001A5A34"/>
    <w:rsid w:val="001B0583"/>
    <w:rsid w:val="001B1026"/>
    <w:rsid w:val="001B3398"/>
    <w:rsid w:val="001C019F"/>
    <w:rsid w:val="001C1B39"/>
    <w:rsid w:val="001C5908"/>
    <w:rsid w:val="001C5D52"/>
    <w:rsid w:val="001C6611"/>
    <w:rsid w:val="001D1101"/>
    <w:rsid w:val="001D4A1F"/>
    <w:rsid w:val="001D75DA"/>
    <w:rsid w:val="001E4469"/>
    <w:rsid w:val="001E53F4"/>
    <w:rsid w:val="001E5C8A"/>
    <w:rsid w:val="001E7159"/>
    <w:rsid w:val="001E73E7"/>
    <w:rsid w:val="001F6988"/>
    <w:rsid w:val="002021A6"/>
    <w:rsid w:val="00206A3A"/>
    <w:rsid w:val="00206AFF"/>
    <w:rsid w:val="0021081A"/>
    <w:rsid w:val="002128A8"/>
    <w:rsid w:val="00212FFE"/>
    <w:rsid w:val="002230A5"/>
    <w:rsid w:val="00223C2F"/>
    <w:rsid w:val="002265A5"/>
    <w:rsid w:val="0023008F"/>
    <w:rsid w:val="00240A0F"/>
    <w:rsid w:val="00240AF1"/>
    <w:rsid w:val="0024138F"/>
    <w:rsid w:val="002416DB"/>
    <w:rsid w:val="00242D73"/>
    <w:rsid w:val="00244F52"/>
    <w:rsid w:val="0024648C"/>
    <w:rsid w:val="00246C6F"/>
    <w:rsid w:val="00250A74"/>
    <w:rsid w:val="00250D66"/>
    <w:rsid w:val="002527C2"/>
    <w:rsid w:val="00253945"/>
    <w:rsid w:val="00256E58"/>
    <w:rsid w:val="00261B2D"/>
    <w:rsid w:val="00262C58"/>
    <w:rsid w:val="0027406E"/>
    <w:rsid w:val="00275364"/>
    <w:rsid w:val="00275455"/>
    <w:rsid w:val="00275ECC"/>
    <w:rsid w:val="002778C3"/>
    <w:rsid w:val="002822EC"/>
    <w:rsid w:val="00283C58"/>
    <w:rsid w:val="00287320"/>
    <w:rsid w:val="002905CE"/>
    <w:rsid w:val="00290CCA"/>
    <w:rsid w:val="002A0633"/>
    <w:rsid w:val="002A1057"/>
    <w:rsid w:val="002A3B23"/>
    <w:rsid w:val="002A4612"/>
    <w:rsid w:val="002A4949"/>
    <w:rsid w:val="002B11A7"/>
    <w:rsid w:val="002B2406"/>
    <w:rsid w:val="002B4DAE"/>
    <w:rsid w:val="002B6683"/>
    <w:rsid w:val="002C0936"/>
    <w:rsid w:val="002C28E1"/>
    <w:rsid w:val="002C7068"/>
    <w:rsid w:val="002D6B42"/>
    <w:rsid w:val="002E2B75"/>
    <w:rsid w:val="002E66CB"/>
    <w:rsid w:val="002E6C44"/>
    <w:rsid w:val="002F2D51"/>
    <w:rsid w:val="002F3E07"/>
    <w:rsid w:val="00301DD7"/>
    <w:rsid w:val="00303189"/>
    <w:rsid w:val="00305406"/>
    <w:rsid w:val="00305DA4"/>
    <w:rsid w:val="003106B4"/>
    <w:rsid w:val="00324046"/>
    <w:rsid w:val="00325AC6"/>
    <w:rsid w:val="00330B0D"/>
    <w:rsid w:val="00335F55"/>
    <w:rsid w:val="00340B2B"/>
    <w:rsid w:val="00341219"/>
    <w:rsid w:val="003420E5"/>
    <w:rsid w:val="00343B48"/>
    <w:rsid w:val="00351FA0"/>
    <w:rsid w:val="003526FB"/>
    <w:rsid w:val="003542B0"/>
    <w:rsid w:val="00356249"/>
    <w:rsid w:val="00356A4D"/>
    <w:rsid w:val="0036329E"/>
    <w:rsid w:val="00366F71"/>
    <w:rsid w:val="0037166E"/>
    <w:rsid w:val="00377A0B"/>
    <w:rsid w:val="00382537"/>
    <w:rsid w:val="00384215"/>
    <w:rsid w:val="00391960"/>
    <w:rsid w:val="0039633B"/>
    <w:rsid w:val="00396DD7"/>
    <w:rsid w:val="003A0174"/>
    <w:rsid w:val="003A5C92"/>
    <w:rsid w:val="003B1733"/>
    <w:rsid w:val="003B32C0"/>
    <w:rsid w:val="003C18D0"/>
    <w:rsid w:val="003C3F42"/>
    <w:rsid w:val="003C64EF"/>
    <w:rsid w:val="003C65D0"/>
    <w:rsid w:val="003C72DB"/>
    <w:rsid w:val="003D436C"/>
    <w:rsid w:val="003D726E"/>
    <w:rsid w:val="003E1C80"/>
    <w:rsid w:val="003E59EE"/>
    <w:rsid w:val="003E6A25"/>
    <w:rsid w:val="003F3853"/>
    <w:rsid w:val="00401451"/>
    <w:rsid w:val="004028BD"/>
    <w:rsid w:val="004127E6"/>
    <w:rsid w:val="00415F5F"/>
    <w:rsid w:val="0043202A"/>
    <w:rsid w:val="0043531D"/>
    <w:rsid w:val="0044038A"/>
    <w:rsid w:val="004466EB"/>
    <w:rsid w:val="00451820"/>
    <w:rsid w:val="004521E2"/>
    <w:rsid w:val="00453A21"/>
    <w:rsid w:val="004555E8"/>
    <w:rsid w:val="00460739"/>
    <w:rsid w:val="00461DCB"/>
    <w:rsid w:val="0046519D"/>
    <w:rsid w:val="00471BEE"/>
    <w:rsid w:val="004728AF"/>
    <w:rsid w:val="00486200"/>
    <w:rsid w:val="004863C0"/>
    <w:rsid w:val="00491A66"/>
    <w:rsid w:val="00492646"/>
    <w:rsid w:val="00492E55"/>
    <w:rsid w:val="00493E79"/>
    <w:rsid w:val="004942BB"/>
    <w:rsid w:val="004A0094"/>
    <w:rsid w:val="004A12C8"/>
    <w:rsid w:val="004A2397"/>
    <w:rsid w:val="004A537A"/>
    <w:rsid w:val="004A6835"/>
    <w:rsid w:val="004B06D1"/>
    <w:rsid w:val="004C1547"/>
    <w:rsid w:val="004D06FD"/>
    <w:rsid w:val="004D12A5"/>
    <w:rsid w:val="004D3043"/>
    <w:rsid w:val="004D4DBD"/>
    <w:rsid w:val="004D544F"/>
    <w:rsid w:val="004D79B6"/>
    <w:rsid w:val="004D79CF"/>
    <w:rsid w:val="004E02CD"/>
    <w:rsid w:val="004E31EC"/>
    <w:rsid w:val="004E5ACD"/>
    <w:rsid w:val="004F12DA"/>
    <w:rsid w:val="004F19EF"/>
    <w:rsid w:val="004F291B"/>
    <w:rsid w:val="0050155E"/>
    <w:rsid w:val="00502256"/>
    <w:rsid w:val="00511B74"/>
    <w:rsid w:val="00513100"/>
    <w:rsid w:val="00514CC6"/>
    <w:rsid w:val="0051541D"/>
    <w:rsid w:val="00521765"/>
    <w:rsid w:val="0052275D"/>
    <w:rsid w:val="00523AB6"/>
    <w:rsid w:val="005309A4"/>
    <w:rsid w:val="005317CE"/>
    <w:rsid w:val="00532A0C"/>
    <w:rsid w:val="00533EB0"/>
    <w:rsid w:val="00535A0E"/>
    <w:rsid w:val="00542C42"/>
    <w:rsid w:val="005431D4"/>
    <w:rsid w:val="00544F00"/>
    <w:rsid w:val="00546081"/>
    <w:rsid w:val="005475A8"/>
    <w:rsid w:val="00552469"/>
    <w:rsid w:val="00552D70"/>
    <w:rsid w:val="00556997"/>
    <w:rsid w:val="00556F06"/>
    <w:rsid w:val="00560AD2"/>
    <w:rsid w:val="00562873"/>
    <w:rsid w:val="0056338C"/>
    <w:rsid w:val="00567203"/>
    <w:rsid w:val="00567F32"/>
    <w:rsid w:val="00567FB9"/>
    <w:rsid w:val="0057353D"/>
    <w:rsid w:val="00577C3D"/>
    <w:rsid w:val="00580018"/>
    <w:rsid w:val="00581E53"/>
    <w:rsid w:val="00583743"/>
    <w:rsid w:val="00585B99"/>
    <w:rsid w:val="005A2EC8"/>
    <w:rsid w:val="005B1A1B"/>
    <w:rsid w:val="005C5D86"/>
    <w:rsid w:val="005D4280"/>
    <w:rsid w:val="005E2B80"/>
    <w:rsid w:val="005E62AE"/>
    <w:rsid w:val="005E6843"/>
    <w:rsid w:val="005E7393"/>
    <w:rsid w:val="005F3B80"/>
    <w:rsid w:val="005F46EC"/>
    <w:rsid w:val="005F497A"/>
    <w:rsid w:val="00600194"/>
    <w:rsid w:val="006014D6"/>
    <w:rsid w:val="00602B0B"/>
    <w:rsid w:val="006039BE"/>
    <w:rsid w:val="00604160"/>
    <w:rsid w:val="00604AE6"/>
    <w:rsid w:val="00606F49"/>
    <w:rsid w:val="00607A4D"/>
    <w:rsid w:val="00611753"/>
    <w:rsid w:val="00611ADC"/>
    <w:rsid w:val="00612F60"/>
    <w:rsid w:val="00632A9E"/>
    <w:rsid w:val="00634563"/>
    <w:rsid w:val="00634D97"/>
    <w:rsid w:val="0064090D"/>
    <w:rsid w:val="00650079"/>
    <w:rsid w:val="00654778"/>
    <w:rsid w:val="00654F9A"/>
    <w:rsid w:val="00656D85"/>
    <w:rsid w:val="00660F42"/>
    <w:rsid w:val="0066104C"/>
    <w:rsid w:val="006638AD"/>
    <w:rsid w:val="006647CD"/>
    <w:rsid w:val="00665170"/>
    <w:rsid w:val="00667D33"/>
    <w:rsid w:val="00670D4B"/>
    <w:rsid w:val="00671993"/>
    <w:rsid w:val="00671FCB"/>
    <w:rsid w:val="0067722C"/>
    <w:rsid w:val="00677232"/>
    <w:rsid w:val="00677E83"/>
    <w:rsid w:val="00682839"/>
    <w:rsid w:val="00685F02"/>
    <w:rsid w:val="00694E50"/>
    <w:rsid w:val="006A0A4C"/>
    <w:rsid w:val="006A769A"/>
    <w:rsid w:val="006B4F67"/>
    <w:rsid w:val="006B5104"/>
    <w:rsid w:val="006C27A0"/>
    <w:rsid w:val="006C5964"/>
    <w:rsid w:val="006C6F91"/>
    <w:rsid w:val="006C7581"/>
    <w:rsid w:val="006D703C"/>
    <w:rsid w:val="006E229F"/>
    <w:rsid w:val="006E2FD8"/>
    <w:rsid w:val="006E640D"/>
    <w:rsid w:val="006E64C1"/>
    <w:rsid w:val="006E6E62"/>
    <w:rsid w:val="006F08E3"/>
    <w:rsid w:val="006F0C6F"/>
    <w:rsid w:val="006F1A6A"/>
    <w:rsid w:val="006F4B39"/>
    <w:rsid w:val="006F4B92"/>
    <w:rsid w:val="00703047"/>
    <w:rsid w:val="0070316B"/>
    <w:rsid w:val="00703ECC"/>
    <w:rsid w:val="00707062"/>
    <w:rsid w:val="00712125"/>
    <w:rsid w:val="00714A4F"/>
    <w:rsid w:val="00721F87"/>
    <w:rsid w:val="007220E5"/>
    <w:rsid w:val="00722DE8"/>
    <w:rsid w:val="00727519"/>
    <w:rsid w:val="007275A5"/>
    <w:rsid w:val="00727AF0"/>
    <w:rsid w:val="00733AC6"/>
    <w:rsid w:val="007344B3"/>
    <w:rsid w:val="00737131"/>
    <w:rsid w:val="007372CB"/>
    <w:rsid w:val="0074491F"/>
    <w:rsid w:val="007518A7"/>
    <w:rsid w:val="00755A6D"/>
    <w:rsid w:val="00757534"/>
    <w:rsid w:val="00766297"/>
    <w:rsid w:val="00772143"/>
    <w:rsid w:val="00790A7D"/>
    <w:rsid w:val="007916C0"/>
    <w:rsid w:val="00797ED2"/>
    <w:rsid w:val="007A0EF7"/>
    <w:rsid w:val="007A66D0"/>
    <w:rsid w:val="007A7A63"/>
    <w:rsid w:val="007C26A4"/>
    <w:rsid w:val="007C2732"/>
    <w:rsid w:val="007C6BF2"/>
    <w:rsid w:val="007C6E41"/>
    <w:rsid w:val="007D4148"/>
    <w:rsid w:val="007D6290"/>
    <w:rsid w:val="007E4C2B"/>
    <w:rsid w:val="007E58AB"/>
    <w:rsid w:val="007F32A8"/>
    <w:rsid w:val="007F3788"/>
    <w:rsid w:val="007F4250"/>
    <w:rsid w:val="008032C3"/>
    <w:rsid w:val="00805120"/>
    <w:rsid w:val="00805B70"/>
    <w:rsid w:val="00806C74"/>
    <w:rsid w:val="00806E13"/>
    <w:rsid w:val="00807A43"/>
    <w:rsid w:val="00811A70"/>
    <w:rsid w:val="00815FF3"/>
    <w:rsid w:val="00817E16"/>
    <w:rsid w:val="00825B9C"/>
    <w:rsid w:val="008322AC"/>
    <w:rsid w:val="00832E35"/>
    <w:rsid w:val="00836EE5"/>
    <w:rsid w:val="00837BC9"/>
    <w:rsid w:val="00846A71"/>
    <w:rsid w:val="008503D1"/>
    <w:rsid w:val="0085103E"/>
    <w:rsid w:val="00851E0A"/>
    <w:rsid w:val="0085433F"/>
    <w:rsid w:val="00855F7F"/>
    <w:rsid w:val="008564EE"/>
    <w:rsid w:val="00857506"/>
    <w:rsid w:val="00860866"/>
    <w:rsid w:val="00862DB5"/>
    <w:rsid w:val="008658E6"/>
    <w:rsid w:val="008708A3"/>
    <w:rsid w:val="00873336"/>
    <w:rsid w:val="008735CD"/>
    <w:rsid w:val="00881F7A"/>
    <w:rsid w:val="008820D9"/>
    <w:rsid w:val="00882F58"/>
    <w:rsid w:val="00884CA6"/>
    <w:rsid w:val="008853A3"/>
    <w:rsid w:val="00891F8A"/>
    <w:rsid w:val="00895747"/>
    <w:rsid w:val="00895E46"/>
    <w:rsid w:val="008A18E6"/>
    <w:rsid w:val="008A1B63"/>
    <w:rsid w:val="008A580F"/>
    <w:rsid w:val="008A5953"/>
    <w:rsid w:val="008B1BF9"/>
    <w:rsid w:val="008B2728"/>
    <w:rsid w:val="008B5620"/>
    <w:rsid w:val="008C0BEB"/>
    <w:rsid w:val="008C47E0"/>
    <w:rsid w:val="008C5563"/>
    <w:rsid w:val="008C72AE"/>
    <w:rsid w:val="008D0654"/>
    <w:rsid w:val="008E1BDA"/>
    <w:rsid w:val="008E3290"/>
    <w:rsid w:val="008E6E4F"/>
    <w:rsid w:val="008F0EC3"/>
    <w:rsid w:val="008F11AE"/>
    <w:rsid w:val="008F2A0C"/>
    <w:rsid w:val="008F2A80"/>
    <w:rsid w:val="008F2F03"/>
    <w:rsid w:val="00903C9E"/>
    <w:rsid w:val="00903DB2"/>
    <w:rsid w:val="00907617"/>
    <w:rsid w:val="009110FC"/>
    <w:rsid w:val="00912B3B"/>
    <w:rsid w:val="0091589A"/>
    <w:rsid w:val="00915B44"/>
    <w:rsid w:val="00924861"/>
    <w:rsid w:val="00924AEC"/>
    <w:rsid w:val="00927F2B"/>
    <w:rsid w:val="009300D7"/>
    <w:rsid w:val="00930485"/>
    <w:rsid w:val="00933B60"/>
    <w:rsid w:val="009365CC"/>
    <w:rsid w:val="0093661D"/>
    <w:rsid w:val="00937F13"/>
    <w:rsid w:val="00944920"/>
    <w:rsid w:val="00945BC7"/>
    <w:rsid w:val="009531AA"/>
    <w:rsid w:val="0095344D"/>
    <w:rsid w:val="00954AF4"/>
    <w:rsid w:val="009638E6"/>
    <w:rsid w:val="009703E3"/>
    <w:rsid w:val="00970F57"/>
    <w:rsid w:val="00973380"/>
    <w:rsid w:val="00977724"/>
    <w:rsid w:val="009803DD"/>
    <w:rsid w:val="00981755"/>
    <w:rsid w:val="00984FC3"/>
    <w:rsid w:val="00987434"/>
    <w:rsid w:val="00987C82"/>
    <w:rsid w:val="0099391F"/>
    <w:rsid w:val="009A0949"/>
    <w:rsid w:val="009A7CA1"/>
    <w:rsid w:val="009B037A"/>
    <w:rsid w:val="009B102E"/>
    <w:rsid w:val="009B2FE5"/>
    <w:rsid w:val="009C06B8"/>
    <w:rsid w:val="009C0C06"/>
    <w:rsid w:val="009C11CA"/>
    <w:rsid w:val="009D0EA5"/>
    <w:rsid w:val="009D5559"/>
    <w:rsid w:val="009F0B7E"/>
    <w:rsid w:val="009F214D"/>
    <w:rsid w:val="009F37B5"/>
    <w:rsid w:val="009F5FAA"/>
    <w:rsid w:val="00A0096D"/>
    <w:rsid w:val="00A009F4"/>
    <w:rsid w:val="00A035C3"/>
    <w:rsid w:val="00A039D9"/>
    <w:rsid w:val="00A0644F"/>
    <w:rsid w:val="00A07DAF"/>
    <w:rsid w:val="00A118C6"/>
    <w:rsid w:val="00A1327B"/>
    <w:rsid w:val="00A140F1"/>
    <w:rsid w:val="00A14C59"/>
    <w:rsid w:val="00A16086"/>
    <w:rsid w:val="00A1692B"/>
    <w:rsid w:val="00A16B02"/>
    <w:rsid w:val="00A16F61"/>
    <w:rsid w:val="00A220F1"/>
    <w:rsid w:val="00A252B3"/>
    <w:rsid w:val="00A2665C"/>
    <w:rsid w:val="00A26A02"/>
    <w:rsid w:val="00A33348"/>
    <w:rsid w:val="00A3338F"/>
    <w:rsid w:val="00A3603D"/>
    <w:rsid w:val="00A40005"/>
    <w:rsid w:val="00A40DCE"/>
    <w:rsid w:val="00A41BAB"/>
    <w:rsid w:val="00A44D83"/>
    <w:rsid w:val="00A458CC"/>
    <w:rsid w:val="00A527EF"/>
    <w:rsid w:val="00A52BD2"/>
    <w:rsid w:val="00A548AE"/>
    <w:rsid w:val="00A56613"/>
    <w:rsid w:val="00A62288"/>
    <w:rsid w:val="00A62589"/>
    <w:rsid w:val="00A64168"/>
    <w:rsid w:val="00A64EEC"/>
    <w:rsid w:val="00A656B5"/>
    <w:rsid w:val="00A724BB"/>
    <w:rsid w:val="00A746C0"/>
    <w:rsid w:val="00A85D83"/>
    <w:rsid w:val="00A90B20"/>
    <w:rsid w:val="00A90FAC"/>
    <w:rsid w:val="00A91647"/>
    <w:rsid w:val="00A92B5F"/>
    <w:rsid w:val="00A950D1"/>
    <w:rsid w:val="00A96140"/>
    <w:rsid w:val="00AB2EBF"/>
    <w:rsid w:val="00AC4134"/>
    <w:rsid w:val="00AC5A2B"/>
    <w:rsid w:val="00AD1A39"/>
    <w:rsid w:val="00AD2249"/>
    <w:rsid w:val="00AD6CF8"/>
    <w:rsid w:val="00AD7443"/>
    <w:rsid w:val="00AE1F72"/>
    <w:rsid w:val="00AE2FDC"/>
    <w:rsid w:val="00AE50F5"/>
    <w:rsid w:val="00AE5B30"/>
    <w:rsid w:val="00B017C5"/>
    <w:rsid w:val="00B02151"/>
    <w:rsid w:val="00B04903"/>
    <w:rsid w:val="00B06F0A"/>
    <w:rsid w:val="00B07360"/>
    <w:rsid w:val="00B2014A"/>
    <w:rsid w:val="00B251BE"/>
    <w:rsid w:val="00B2683D"/>
    <w:rsid w:val="00B27183"/>
    <w:rsid w:val="00B27B8C"/>
    <w:rsid w:val="00B314FB"/>
    <w:rsid w:val="00B367D3"/>
    <w:rsid w:val="00B407E4"/>
    <w:rsid w:val="00B41C69"/>
    <w:rsid w:val="00B4680D"/>
    <w:rsid w:val="00B47870"/>
    <w:rsid w:val="00B50BB4"/>
    <w:rsid w:val="00B52141"/>
    <w:rsid w:val="00B52559"/>
    <w:rsid w:val="00B61CBC"/>
    <w:rsid w:val="00B622C7"/>
    <w:rsid w:val="00B63180"/>
    <w:rsid w:val="00B64DFE"/>
    <w:rsid w:val="00B7662B"/>
    <w:rsid w:val="00B80827"/>
    <w:rsid w:val="00B81656"/>
    <w:rsid w:val="00B838C7"/>
    <w:rsid w:val="00B83BED"/>
    <w:rsid w:val="00B85700"/>
    <w:rsid w:val="00B87390"/>
    <w:rsid w:val="00B96030"/>
    <w:rsid w:val="00B96DC2"/>
    <w:rsid w:val="00BA50F1"/>
    <w:rsid w:val="00BB48E0"/>
    <w:rsid w:val="00BB7CC3"/>
    <w:rsid w:val="00BC2FCB"/>
    <w:rsid w:val="00BC30BC"/>
    <w:rsid w:val="00BC5D95"/>
    <w:rsid w:val="00BC690C"/>
    <w:rsid w:val="00BD5C90"/>
    <w:rsid w:val="00BD5F5D"/>
    <w:rsid w:val="00BD6850"/>
    <w:rsid w:val="00BE0370"/>
    <w:rsid w:val="00BE09D6"/>
    <w:rsid w:val="00BE26E4"/>
    <w:rsid w:val="00BE6CFC"/>
    <w:rsid w:val="00BF03B2"/>
    <w:rsid w:val="00BF41FE"/>
    <w:rsid w:val="00BF4568"/>
    <w:rsid w:val="00BF4A16"/>
    <w:rsid w:val="00BF72EE"/>
    <w:rsid w:val="00C00249"/>
    <w:rsid w:val="00C02D0C"/>
    <w:rsid w:val="00C06372"/>
    <w:rsid w:val="00C0702C"/>
    <w:rsid w:val="00C07648"/>
    <w:rsid w:val="00C11756"/>
    <w:rsid w:val="00C1543C"/>
    <w:rsid w:val="00C20989"/>
    <w:rsid w:val="00C22A36"/>
    <w:rsid w:val="00C24893"/>
    <w:rsid w:val="00C24FF1"/>
    <w:rsid w:val="00C35A43"/>
    <w:rsid w:val="00C413CD"/>
    <w:rsid w:val="00C426A3"/>
    <w:rsid w:val="00C46090"/>
    <w:rsid w:val="00C503C4"/>
    <w:rsid w:val="00C51517"/>
    <w:rsid w:val="00C603ED"/>
    <w:rsid w:val="00C63324"/>
    <w:rsid w:val="00C669FE"/>
    <w:rsid w:val="00C71D1B"/>
    <w:rsid w:val="00C73647"/>
    <w:rsid w:val="00C81188"/>
    <w:rsid w:val="00C91B82"/>
    <w:rsid w:val="00C91DF0"/>
    <w:rsid w:val="00C95612"/>
    <w:rsid w:val="00CA3C96"/>
    <w:rsid w:val="00CA5181"/>
    <w:rsid w:val="00CB0911"/>
    <w:rsid w:val="00CB15CA"/>
    <w:rsid w:val="00CB4318"/>
    <w:rsid w:val="00CB599C"/>
    <w:rsid w:val="00CB6A49"/>
    <w:rsid w:val="00CC23A9"/>
    <w:rsid w:val="00CC63BC"/>
    <w:rsid w:val="00CC7CB7"/>
    <w:rsid w:val="00CD2ABF"/>
    <w:rsid w:val="00CD3477"/>
    <w:rsid w:val="00CE0674"/>
    <w:rsid w:val="00CE7A1F"/>
    <w:rsid w:val="00CF2A52"/>
    <w:rsid w:val="00CF4B7D"/>
    <w:rsid w:val="00CF6A65"/>
    <w:rsid w:val="00D00C70"/>
    <w:rsid w:val="00D02133"/>
    <w:rsid w:val="00D060EF"/>
    <w:rsid w:val="00D10550"/>
    <w:rsid w:val="00D12E05"/>
    <w:rsid w:val="00D13747"/>
    <w:rsid w:val="00D15B1A"/>
    <w:rsid w:val="00D2188E"/>
    <w:rsid w:val="00D3101F"/>
    <w:rsid w:val="00D31905"/>
    <w:rsid w:val="00D31B69"/>
    <w:rsid w:val="00D333E4"/>
    <w:rsid w:val="00D339B1"/>
    <w:rsid w:val="00D35701"/>
    <w:rsid w:val="00D42FAA"/>
    <w:rsid w:val="00D461ED"/>
    <w:rsid w:val="00D54021"/>
    <w:rsid w:val="00D64215"/>
    <w:rsid w:val="00D66A94"/>
    <w:rsid w:val="00D678BF"/>
    <w:rsid w:val="00D71D57"/>
    <w:rsid w:val="00D7452B"/>
    <w:rsid w:val="00D74C96"/>
    <w:rsid w:val="00D81095"/>
    <w:rsid w:val="00D86421"/>
    <w:rsid w:val="00D947FA"/>
    <w:rsid w:val="00D954A3"/>
    <w:rsid w:val="00DA3917"/>
    <w:rsid w:val="00DB448D"/>
    <w:rsid w:val="00DC22F2"/>
    <w:rsid w:val="00DC239F"/>
    <w:rsid w:val="00DC5169"/>
    <w:rsid w:val="00DC5858"/>
    <w:rsid w:val="00DD0530"/>
    <w:rsid w:val="00DD5DEB"/>
    <w:rsid w:val="00DD601A"/>
    <w:rsid w:val="00DD6CE4"/>
    <w:rsid w:val="00DE204B"/>
    <w:rsid w:val="00DE2904"/>
    <w:rsid w:val="00DE499F"/>
    <w:rsid w:val="00DE6524"/>
    <w:rsid w:val="00DE7810"/>
    <w:rsid w:val="00DF5827"/>
    <w:rsid w:val="00E03CE5"/>
    <w:rsid w:val="00E10344"/>
    <w:rsid w:val="00E1095D"/>
    <w:rsid w:val="00E128BB"/>
    <w:rsid w:val="00E13003"/>
    <w:rsid w:val="00E16376"/>
    <w:rsid w:val="00E17981"/>
    <w:rsid w:val="00E226E6"/>
    <w:rsid w:val="00E2521D"/>
    <w:rsid w:val="00E26917"/>
    <w:rsid w:val="00E33DC8"/>
    <w:rsid w:val="00E3501D"/>
    <w:rsid w:val="00E37DD5"/>
    <w:rsid w:val="00E423B9"/>
    <w:rsid w:val="00E42FB0"/>
    <w:rsid w:val="00E50169"/>
    <w:rsid w:val="00E535B0"/>
    <w:rsid w:val="00E53B48"/>
    <w:rsid w:val="00E54F37"/>
    <w:rsid w:val="00E65D8C"/>
    <w:rsid w:val="00E75CDF"/>
    <w:rsid w:val="00E77897"/>
    <w:rsid w:val="00E862BC"/>
    <w:rsid w:val="00E86FBC"/>
    <w:rsid w:val="00E958AE"/>
    <w:rsid w:val="00EA20B3"/>
    <w:rsid w:val="00EA3E0A"/>
    <w:rsid w:val="00EA6CB2"/>
    <w:rsid w:val="00EA7660"/>
    <w:rsid w:val="00EB1C93"/>
    <w:rsid w:val="00EB1CCB"/>
    <w:rsid w:val="00EB456A"/>
    <w:rsid w:val="00EC0721"/>
    <w:rsid w:val="00EC5B72"/>
    <w:rsid w:val="00ED6007"/>
    <w:rsid w:val="00ED7151"/>
    <w:rsid w:val="00EE0245"/>
    <w:rsid w:val="00EE25C7"/>
    <w:rsid w:val="00EE7BE7"/>
    <w:rsid w:val="00EF2D66"/>
    <w:rsid w:val="00EF4A5B"/>
    <w:rsid w:val="00EF7B17"/>
    <w:rsid w:val="00F028AD"/>
    <w:rsid w:val="00F03E6E"/>
    <w:rsid w:val="00F04B9B"/>
    <w:rsid w:val="00F062B1"/>
    <w:rsid w:val="00F1442E"/>
    <w:rsid w:val="00F149CC"/>
    <w:rsid w:val="00F16B31"/>
    <w:rsid w:val="00F2075D"/>
    <w:rsid w:val="00F225A4"/>
    <w:rsid w:val="00F2603F"/>
    <w:rsid w:val="00F27701"/>
    <w:rsid w:val="00F279FB"/>
    <w:rsid w:val="00F3253D"/>
    <w:rsid w:val="00F33834"/>
    <w:rsid w:val="00F36631"/>
    <w:rsid w:val="00F40C3F"/>
    <w:rsid w:val="00F42C40"/>
    <w:rsid w:val="00F462DB"/>
    <w:rsid w:val="00F46364"/>
    <w:rsid w:val="00F644BC"/>
    <w:rsid w:val="00F67E9C"/>
    <w:rsid w:val="00F70494"/>
    <w:rsid w:val="00F756C8"/>
    <w:rsid w:val="00F8284B"/>
    <w:rsid w:val="00F84DC3"/>
    <w:rsid w:val="00F90502"/>
    <w:rsid w:val="00F91809"/>
    <w:rsid w:val="00F91E6D"/>
    <w:rsid w:val="00F93AB2"/>
    <w:rsid w:val="00F93DD7"/>
    <w:rsid w:val="00F94929"/>
    <w:rsid w:val="00F96744"/>
    <w:rsid w:val="00FA145B"/>
    <w:rsid w:val="00FA1872"/>
    <w:rsid w:val="00FA1F25"/>
    <w:rsid w:val="00FA2693"/>
    <w:rsid w:val="00FA2A87"/>
    <w:rsid w:val="00FA3313"/>
    <w:rsid w:val="00FA5ABA"/>
    <w:rsid w:val="00FB0F74"/>
    <w:rsid w:val="00FB5369"/>
    <w:rsid w:val="00FC60D3"/>
    <w:rsid w:val="00FD182B"/>
    <w:rsid w:val="00FD40EB"/>
    <w:rsid w:val="00FE236F"/>
    <w:rsid w:val="00FE4120"/>
    <w:rsid w:val="00FE5B57"/>
    <w:rsid w:val="00FE5F17"/>
    <w:rsid w:val="00FF23C9"/>
    <w:rsid w:val="00FF3E65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DEAE0F-73B9-4FD4-82DF-39A0F63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0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030071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rsid w:val="00030071"/>
    <w:pPr>
      <w:jc w:val="center"/>
    </w:pPr>
    <w:rPr>
      <w:caps/>
      <w:szCs w:val="16"/>
    </w:rPr>
  </w:style>
  <w:style w:type="paragraph" w:customStyle="1" w:styleId="AgreementText">
    <w:name w:val="Agreement Text"/>
    <w:basedOn w:val="Normal"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paragraph" w:styleId="Header">
    <w:name w:val="header"/>
    <w:basedOn w:val="Normal"/>
    <w:rsid w:val="005A2E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2E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C0721"/>
    <w:rPr>
      <w:sz w:val="16"/>
      <w:szCs w:val="16"/>
    </w:rPr>
  </w:style>
  <w:style w:type="paragraph" w:styleId="CommentText">
    <w:name w:val="annotation text"/>
    <w:basedOn w:val="Normal"/>
    <w:semiHidden/>
    <w:rsid w:val="00EC072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0721"/>
    <w:rPr>
      <w:b/>
      <w:bCs/>
    </w:rPr>
  </w:style>
  <w:style w:type="character" w:styleId="FollowedHyperlink">
    <w:name w:val="FollowedHyperlink"/>
    <w:basedOn w:val="DefaultParagraphFont"/>
    <w:rsid w:val="0010436D"/>
    <w:rPr>
      <w:color w:val="800080"/>
      <w:u w:val="single"/>
    </w:rPr>
  </w:style>
  <w:style w:type="paragraph" w:customStyle="1" w:styleId="Default">
    <w:name w:val="Default"/>
    <w:rsid w:val="00FE41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FE4120"/>
    <w:rPr>
      <w:rFonts w:ascii="Calibri" w:hAnsi="Calibri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120"/>
    <w:rPr>
      <w:rFonts w:ascii="Calibri" w:hAnsi="Calibri"/>
      <w:spacing w:val="1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E4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ewlan\LOCALS~1\Temp\TCD191.tmp\Business%20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6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LongProperties xmlns="http://schemas.microsoft.com/office/2006/metadata/longProperties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8EB6D-F5C8-4F44-8429-6D1CEEE61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10.xml><?xml version="1.0" encoding="utf-8"?>
<ds:datastoreItem xmlns:ds="http://schemas.openxmlformats.org/officeDocument/2006/customXml" ds:itemID="{EE099FDC-3607-4D0B-BB0F-22F336D962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3B5B88-4A32-401D-AB05-86E1C9F2C03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FA800F7-2793-408D-9BE2-71EA0938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0810C7A-80AE-431D-A5E2-BA096B423D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CCE340-0BFA-4C7D-BF76-EAD08742A7BE}">
  <ds:schemaRefs>
    <ds:schemaRef ds:uri="http://schemas.microsoft.com/office/2006/metadata/properties"/>
    <ds:schemaRef ds:uri="5063ca18-b39f-43d9-8b93-109b69efb275"/>
  </ds:schemaRefs>
</ds:datastoreItem>
</file>

<file path=customXml/itemProps6.xml><?xml version="1.0" encoding="utf-8"?>
<ds:datastoreItem xmlns:ds="http://schemas.openxmlformats.org/officeDocument/2006/customXml" ds:itemID="{A481C581-A41E-40D1-85EB-5AEE72C770BB}">
  <ds:schemaRefs>
    <ds:schemaRef ds:uri="http://schemas.microsoft.com/office/2006/metadata/properties"/>
    <ds:schemaRef ds:uri="5063ca18-b39f-43d9-8b93-109b69efb275"/>
  </ds:schemaRefs>
</ds:datastoreItem>
</file>

<file path=customXml/itemProps7.xml><?xml version="1.0" encoding="utf-8"?>
<ds:datastoreItem xmlns:ds="http://schemas.openxmlformats.org/officeDocument/2006/customXml" ds:itemID="{924914A7-5699-42C6-B43B-C3551EEBD9D2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9D471538-6115-4F3A-8DE8-076166F9015A}">
  <ds:schemaRefs>
    <ds:schemaRef ds:uri="http://schemas.microsoft.com/office/2006/metadata/longProperties"/>
  </ds:schemaRefs>
</ds:datastoreItem>
</file>

<file path=customXml/itemProps9.xml><?xml version="1.0" encoding="utf-8"?>
<ds:datastoreItem xmlns:ds="http://schemas.openxmlformats.org/officeDocument/2006/customXml" ds:itemID="{7C963E8E-E77E-4433-A2BA-B2238D61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</Template>
  <TotalTime>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Chain Equipment Inventory Data Collection - Facility data</vt:lpstr>
    </vt:vector>
  </TitlesOfParts>
  <Company>Microsoft Corporation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Chain Equipment Inventory Data Collection - Facility data</dc:title>
  <dc:creator>snewlan</dc:creator>
  <cp:lastModifiedBy>Windows User</cp:lastModifiedBy>
  <cp:revision>12</cp:revision>
  <cp:lastPrinted>2018-09-03T13:14:00Z</cp:lastPrinted>
  <dcterms:created xsi:type="dcterms:W3CDTF">2018-09-03T13:14:00Z</dcterms:created>
  <dcterms:modified xsi:type="dcterms:W3CDTF">2018-09-03T13:56:00Z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  <property fmtid="{D5CDD505-2E9C-101B-9397-08002B2CF9AE}" pid="3" name="ContentType">
    <vt:lpwstr>Document</vt:lpwstr>
  </property>
</Properties>
</file>